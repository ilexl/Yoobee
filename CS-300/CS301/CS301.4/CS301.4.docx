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1E6AED" w14:textId="77777777" w:rsidR="004D4D08" w:rsidRDefault="004D4D08" w:rsidP="004D4D08">
      <w:pPr>
        <w:pStyle w:val="Title"/>
        <w:jc w:val="both"/>
      </w:pPr>
    </w:p>
    <w:p w14:paraId="10F8C963" w14:textId="77777777" w:rsidR="004D4D08" w:rsidRDefault="004D4D08" w:rsidP="004D4D08">
      <w:pPr>
        <w:pStyle w:val="Title"/>
        <w:jc w:val="both"/>
      </w:pPr>
    </w:p>
    <w:p w14:paraId="335292CA" w14:textId="77777777" w:rsidR="004D4D08" w:rsidRDefault="004D4D08" w:rsidP="004D4D08">
      <w:pPr>
        <w:pStyle w:val="Title"/>
        <w:jc w:val="both"/>
      </w:pPr>
    </w:p>
    <w:p w14:paraId="01D60F3A" w14:textId="77777777" w:rsidR="004D4D08" w:rsidRDefault="004D4D08" w:rsidP="004D4D08">
      <w:pPr>
        <w:pStyle w:val="Title"/>
        <w:jc w:val="both"/>
      </w:pPr>
    </w:p>
    <w:p w14:paraId="0C12CE42" w14:textId="77777777" w:rsidR="004D4D08" w:rsidRDefault="004D4D08" w:rsidP="004D4D08">
      <w:pPr>
        <w:pStyle w:val="Title"/>
        <w:jc w:val="both"/>
      </w:pPr>
    </w:p>
    <w:p w14:paraId="487F7792" w14:textId="77777777" w:rsidR="004D4D08" w:rsidRDefault="004D4D08" w:rsidP="004D4D08">
      <w:pPr>
        <w:pStyle w:val="Title"/>
        <w:jc w:val="both"/>
      </w:pPr>
    </w:p>
    <w:p w14:paraId="5D1AF258" w14:textId="208A2C40" w:rsidR="004D4D08" w:rsidRDefault="00103754" w:rsidP="004D4D08">
      <w:pPr>
        <w:pStyle w:val="Title"/>
        <w:jc w:val="both"/>
      </w:pPr>
      <w:r>
        <w:t>2407-BSE</w:t>
      </w:r>
    </w:p>
    <w:p w14:paraId="6DD01479" w14:textId="77777777" w:rsidR="004D4D08" w:rsidRPr="00BA598C" w:rsidRDefault="004D4D08" w:rsidP="004D4D08">
      <w:pPr>
        <w:jc w:val="both"/>
      </w:pPr>
    </w:p>
    <w:p w14:paraId="62AE657C" w14:textId="29C4AD45" w:rsidR="004D4D08" w:rsidRDefault="00103754" w:rsidP="004D4D08">
      <w:pPr>
        <w:pStyle w:val="Title"/>
      </w:pPr>
      <w:r w:rsidRPr="009A5255">
        <w:t>Investigative Studio II</w:t>
      </w:r>
      <w:r>
        <w:t xml:space="preserve"> </w:t>
      </w:r>
      <w:r w:rsidR="004D4D08">
        <w:t>–</w:t>
      </w:r>
      <w:r w:rsidR="000F77A6">
        <w:t xml:space="preserve"> </w:t>
      </w:r>
      <w:r>
        <w:t>R&amp;D Report</w:t>
      </w:r>
    </w:p>
    <w:p w14:paraId="577825E1" w14:textId="77777777" w:rsidR="004D4D08" w:rsidRPr="00BA598C" w:rsidRDefault="004D4D08" w:rsidP="004D4D08">
      <w:pPr>
        <w:jc w:val="both"/>
      </w:pPr>
    </w:p>
    <w:p w14:paraId="37520ECB" w14:textId="7E0959F0" w:rsidR="004D4D08" w:rsidRDefault="00103754" w:rsidP="004D4D08">
      <w:pPr>
        <w:pStyle w:val="Title"/>
        <w:jc w:val="both"/>
      </w:pPr>
      <w:r>
        <w:t>CS301.4</w:t>
      </w:r>
    </w:p>
    <w:p w14:paraId="620E445B" w14:textId="553B1926" w:rsidR="00CC5602" w:rsidRDefault="004D4D08" w:rsidP="004D4D08">
      <w:pPr>
        <w:rPr>
          <w:rStyle w:val="Emphasis"/>
        </w:rPr>
      </w:pPr>
      <w:r w:rsidRPr="009E1CEE">
        <w:rPr>
          <w:rStyle w:val="Emphasis"/>
        </w:rPr>
        <w:t>Alexander Legner</w:t>
      </w:r>
      <w:r w:rsidR="00F2263A">
        <w:rPr>
          <w:rStyle w:val="Emphasis"/>
        </w:rPr>
        <w:br/>
      </w:r>
      <w:r w:rsidR="00F2263A" w:rsidRPr="00F2263A">
        <w:rPr>
          <w:rStyle w:val="Emphasis"/>
        </w:rPr>
        <w:t>William Tetzlaff</w:t>
      </w:r>
    </w:p>
    <w:p w14:paraId="58614341" w14:textId="77777777" w:rsidR="00CC5602" w:rsidRDefault="00CC5602">
      <w:pPr>
        <w:rPr>
          <w:rStyle w:val="Emphasis"/>
        </w:rPr>
      </w:pPr>
      <w:r>
        <w:rPr>
          <w:rStyle w:val="Emphasis"/>
        </w:rPr>
        <w:br w:type="page"/>
      </w:r>
    </w:p>
    <w:p w14:paraId="265DF98B" w14:textId="77777777" w:rsidR="006B4CBD" w:rsidRDefault="006B4CBD" w:rsidP="006B4CBD">
      <w:pPr>
        <w:pStyle w:val="Heading1"/>
        <w:spacing w:before="0"/>
        <w:jc w:val="both"/>
      </w:pPr>
      <w:bookmarkStart w:id="0" w:name="_Toc182507786"/>
      <w:r>
        <w:t>Document Outline</w:t>
      </w:r>
      <w:bookmarkEnd w:id="0"/>
    </w:p>
    <w:p w14:paraId="7E3B16AB" w14:textId="77777777" w:rsidR="006B4CBD" w:rsidRDefault="006B4CBD" w:rsidP="006B4CBD">
      <w:pPr>
        <w:pStyle w:val="Heading2"/>
      </w:pPr>
      <w:bookmarkStart w:id="1" w:name="_Toc134715806"/>
      <w:bookmarkStart w:id="2" w:name="_Toc182507787"/>
      <w:r>
        <w:t>Table of Contents</w:t>
      </w:r>
      <w:bookmarkEnd w:id="1"/>
      <w:bookmarkEnd w:id="2"/>
    </w:p>
    <w:p w14:paraId="3BE1A1C5" w14:textId="77777777" w:rsidR="006B4CBD" w:rsidRDefault="006B4CBD" w:rsidP="006B4CBD">
      <w:pPr>
        <w:pStyle w:val="TOC1"/>
        <w:tabs>
          <w:tab w:val="right" w:leader="dot" w:pos="9017"/>
        </w:tabs>
      </w:pPr>
      <w:r>
        <w:fldChar w:fldCharType="begin"/>
      </w:r>
    </w:p>
    <w:p w14:paraId="09727144" w14:textId="53597F8D" w:rsidR="003140B7" w:rsidRDefault="005C355D">
      <w:pPr>
        <w:pStyle w:val="TOC1"/>
        <w:tabs>
          <w:tab w:val="right" w:leader="dot" w:pos="9016"/>
        </w:tabs>
        <w:rPr>
          <w:rFonts w:eastAsiaTheme="minorEastAsia"/>
          <w:noProof/>
          <w:kern w:val="2"/>
          <w:sz w:val="24"/>
          <w:szCs w:val="24"/>
          <w:lang w:eastAsia="en-NZ"/>
          <w14:ligatures w14:val="standardContextual"/>
        </w:rPr>
      </w:pPr>
      <w:sdt>
        <w:sdtPr>
          <w:id w:val="103356560"/>
          <w:docPartObj>
            <w:docPartGallery w:val="Table of Contents"/>
            <w:docPartUnique/>
          </w:docPartObj>
        </w:sdtPr>
        <w:sdtEndPr/>
        <w:sdtContent>
          <w:r w:rsidR="006B4CBD">
            <w:instrText>TOC \o "1-3" \h \z \u</w:instrText>
          </w:r>
          <w:r w:rsidR="006B4CBD">
            <w:fldChar w:fldCharType="separate"/>
          </w:r>
        </w:sdtContent>
      </w:sdt>
      <w:hyperlink w:anchor="_Toc182507786" w:history="1">
        <w:r w:rsidR="003140B7" w:rsidRPr="00067597">
          <w:rPr>
            <w:rStyle w:val="Hyperlink"/>
            <w:noProof/>
          </w:rPr>
          <w:t>Document Outline</w:t>
        </w:r>
        <w:r w:rsidR="003140B7">
          <w:rPr>
            <w:noProof/>
            <w:webHidden/>
          </w:rPr>
          <w:tab/>
        </w:r>
        <w:r w:rsidR="003140B7">
          <w:rPr>
            <w:noProof/>
            <w:webHidden/>
          </w:rPr>
          <w:fldChar w:fldCharType="begin"/>
        </w:r>
        <w:r w:rsidR="003140B7">
          <w:rPr>
            <w:noProof/>
            <w:webHidden/>
          </w:rPr>
          <w:instrText xml:space="preserve"> PAGEREF _Toc182507786 \h </w:instrText>
        </w:r>
        <w:r w:rsidR="003140B7">
          <w:rPr>
            <w:noProof/>
            <w:webHidden/>
          </w:rPr>
        </w:r>
        <w:r w:rsidR="003140B7">
          <w:rPr>
            <w:noProof/>
            <w:webHidden/>
          </w:rPr>
          <w:fldChar w:fldCharType="separate"/>
        </w:r>
        <w:r w:rsidR="00513102">
          <w:rPr>
            <w:noProof/>
            <w:webHidden/>
          </w:rPr>
          <w:t>2</w:t>
        </w:r>
        <w:r w:rsidR="003140B7">
          <w:rPr>
            <w:noProof/>
            <w:webHidden/>
          </w:rPr>
          <w:fldChar w:fldCharType="end"/>
        </w:r>
      </w:hyperlink>
    </w:p>
    <w:p w14:paraId="066FE199" w14:textId="4EBD72F6" w:rsidR="003140B7" w:rsidRDefault="003140B7">
      <w:pPr>
        <w:pStyle w:val="TOC2"/>
        <w:tabs>
          <w:tab w:val="right" w:leader="dot" w:pos="9016"/>
        </w:tabs>
        <w:rPr>
          <w:rFonts w:eastAsiaTheme="minorEastAsia"/>
          <w:noProof/>
          <w:kern w:val="2"/>
          <w:sz w:val="24"/>
          <w:szCs w:val="24"/>
          <w:lang w:eastAsia="en-NZ"/>
          <w14:ligatures w14:val="standardContextual"/>
        </w:rPr>
      </w:pPr>
      <w:hyperlink w:anchor="_Toc182507787" w:history="1">
        <w:r w:rsidRPr="00067597">
          <w:rPr>
            <w:rStyle w:val="Hyperlink"/>
            <w:noProof/>
          </w:rPr>
          <w:t>Table of Contents</w:t>
        </w:r>
        <w:r>
          <w:rPr>
            <w:noProof/>
            <w:webHidden/>
          </w:rPr>
          <w:tab/>
        </w:r>
        <w:r>
          <w:rPr>
            <w:noProof/>
            <w:webHidden/>
          </w:rPr>
          <w:fldChar w:fldCharType="begin"/>
        </w:r>
        <w:r>
          <w:rPr>
            <w:noProof/>
            <w:webHidden/>
          </w:rPr>
          <w:instrText xml:space="preserve"> PAGEREF _Toc182507787 \h </w:instrText>
        </w:r>
        <w:r>
          <w:rPr>
            <w:noProof/>
            <w:webHidden/>
          </w:rPr>
        </w:r>
        <w:r>
          <w:rPr>
            <w:noProof/>
            <w:webHidden/>
          </w:rPr>
          <w:fldChar w:fldCharType="separate"/>
        </w:r>
        <w:r w:rsidR="00513102">
          <w:rPr>
            <w:noProof/>
            <w:webHidden/>
          </w:rPr>
          <w:t>2</w:t>
        </w:r>
        <w:r>
          <w:rPr>
            <w:noProof/>
            <w:webHidden/>
          </w:rPr>
          <w:fldChar w:fldCharType="end"/>
        </w:r>
      </w:hyperlink>
    </w:p>
    <w:p w14:paraId="0D2E5E49" w14:textId="19623502" w:rsidR="003140B7" w:rsidRDefault="003140B7">
      <w:pPr>
        <w:pStyle w:val="TOC2"/>
        <w:tabs>
          <w:tab w:val="right" w:leader="dot" w:pos="9016"/>
        </w:tabs>
        <w:rPr>
          <w:rFonts w:eastAsiaTheme="minorEastAsia"/>
          <w:noProof/>
          <w:kern w:val="2"/>
          <w:sz w:val="24"/>
          <w:szCs w:val="24"/>
          <w:lang w:eastAsia="en-NZ"/>
          <w14:ligatures w14:val="standardContextual"/>
        </w:rPr>
      </w:pPr>
      <w:hyperlink w:anchor="_Toc182507788" w:history="1">
        <w:r w:rsidRPr="00067597">
          <w:rPr>
            <w:rStyle w:val="Hyperlink"/>
            <w:noProof/>
          </w:rPr>
          <w:t>Table of Figures</w:t>
        </w:r>
        <w:r>
          <w:rPr>
            <w:noProof/>
            <w:webHidden/>
          </w:rPr>
          <w:tab/>
        </w:r>
        <w:r>
          <w:rPr>
            <w:noProof/>
            <w:webHidden/>
          </w:rPr>
          <w:fldChar w:fldCharType="begin"/>
        </w:r>
        <w:r>
          <w:rPr>
            <w:noProof/>
            <w:webHidden/>
          </w:rPr>
          <w:instrText xml:space="preserve"> PAGEREF _Toc182507788 \h </w:instrText>
        </w:r>
        <w:r>
          <w:rPr>
            <w:noProof/>
            <w:webHidden/>
          </w:rPr>
        </w:r>
        <w:r>
          <w:rPr>
            <w:noProof/>
            <w:webHidden/>
          </w:rPr>
          <w:fldChar w:fldCharType="separate"/>
        </w:r>
        <w:r w:rsidR="00513102">
          <w:rPr>
            <w:noProof/>
            <w:webHidden/>
          </w:rPr>
          <w:t>3</w:t>
        </w:r>
        <w:r>
          <w:rPr>
            <w:noProof/>
            <w:webHidden/>
          </w:rPr>
          <w:fldChar w:fldCharType="end"/>
        </w:r>
      </w:hyperlink>
    </w:p>
    <w:p w14:paraId="46E3D6BC" w14:textId="59E73895" w:rsidR="003140B7" w:rsidRDefault="003140B7">
      <w:pPr>
        <w:pStyle w:val="TOC2"/>
        <w:tabs>
          <w:tab w:val="right" w:leader="dot" w:pos="9016"/>
        </w:tabs>
        <w:rPr>
          <w:rFonts w:eastAsiaTheme="minorEastAsia"/>
          <w:noProof/>
          <w:kern w:val="2"/>
          <w:sz w:val="24"/>
          <w:szCs w:val="24"/>
          <w:lang w:eastAsia="en-NZ"/>
          <w14:ligatures w14:val="standardContextual"/>
        </w:rPr>
      </w:pPr>
      <w:hyperlink w:anchor="_Toc182507789" w:history="1">
        <w:r w:rsidRPr="00067597">
          <w:rPr>
            <w:rStyle w:val="Hyperlink"/>
            <w:noProof/>
          </w:rPr>
          <w:t>Table of Tables</w:t>
        </w:r>
        <w:r>
          <w:rPr>
            <w:noProof/>
            <w:webHidden/>
          </w:rPr>
          <w:tab/>
        </w:r>
        <w:r>
          <w:rPr>
            <w:noProof/>
            <w:webHidden/>
          </w:rPr>
          <w:fldChar w:fldCharType="begin"/>
        </w:r>
        <w:r>
          <w:rPr>
            <w:noProof/>
            <w:webHidden/>
          </w:rPr>
          <w:instrText xml:space="preserve"> PAGEREF _Toc182507789 \h </w:instrText>
        </w:r>
        <w:r>
          <w:rPr>
            <w:noProof/>
            <w:webHidden/>
          </w:rPr>
        </w:r>
        <w:r>
          <w:rPr>
            <w:noProof/>
            <w:webHidden/>
          </w:rPr>
          <w:fldChar w:fldCharType="separate"/>
        </w:r>
        <w:r w:rsidR="00513102">
          <w:rPr>
            <w:noProof/>
            <w:webHidden/>
          </w:rPr>
          <w:t>3</w:t>
        </w:r>
        <w:r>
          <w:rPr>
            <w:noProof/>
            <w:webHidden/>
          </w:rPr>
          <w:fldChar w:fldCharType="end"/>
        </w:r>
      </w:hyperlink>
    </w:p>
    <w:p w14:paraId="2DB1B753" w14:textId="45F70552" w:rsidR="003140B7" w:rsidRDefault="003140B7">
      <w:pPr>
        <w:pStyle w:val="TOC1"/>
        <w:tabs>
          <w:tab w:val="right" w:leader="dot" w:pos="9016"/>
        </w:tabs>
        <w:rPr>
          <w:rFonts w:eastAsiaTheme="minorEastAsia"/>
          <w:noProof/>
          <w:kern w:val="2"/>
          <w:sz w:val="24"/>
          <w:szCs w:val="24"/>
          <w:lang w:eastAsia="en-NZ"/>
          <w14:ligatures w14:val="standardContextual"/>
        </w:rPr>
      </w:pPr>
      <w:hyperlink w:anchor="_Toc182507790" w:history="1">
        <w:r w:rsidRPr="00067597">
          <w:rPr>
            <w:rStyle w:val="Hyperlink"/>
            <w:noProof/>
          </w:rPr>
          <w:t>Research and Development Report</w:t>
        </w:r>
        <w:r>
          <w:rPr>
            <w:noProof/>
            <w:webHidden/>
          </w:rPr>
          <w:tab/>
        </w:r>
        <w:r>
          <w:rPr>
            <w:noProof/>
            <w:webHidden/>
          </w:rPr>
          <w:fldChar w:fldCharType="begin"/>
        </w:r>
        <w:r>
          <w:rPr>
            <w:noProof/>
            <w:webHidden/>
          </w:rPr>
          <w:instrText xml:space="preserve"> PAGEREF _Toc182507790 \h </w:instrText>
        </w:r>
        <w:r>
          <w:rPr>
            <w:noProof/>
            <w:webHidden/>
          </w:rPr>
        </w:r>
        <w:r>
          <w:rPr>
            <w:noProof/>
            <w:webHidden/>
          </w:rPr>
          <w:fldChar w:fldCharType="separate"/>
        </w:r>
        <w:r w:rsidR="00513102">
          <w:rPr>
            <w:noProof/>
            <w:webHidden/>
          </w:rPr>
          <w:t>5</w:t>
        </w:r>
        <w:r>
          <w:rPr>
            <w:noProof/>
            <w:webHidden/>
          </w:rPr>
          <w:fldChar w:fldCharType="end"/>
        </w:r>
      </w:hyperlink>
    </w:p>
    <w:p w14:paraId="15D2BA81" w14:textId="3867274A" w:rsidR="003140B7" w:rsidRDefault="003140B7">
      <w:pPr>
        <w:pStyle w:val="TOC2"/>
        <w:tabs>
          <w:tab w:val="right" w:leader="dot" w:pos="9016"/>
        </w:tabs>
        <w:rPr>
          <w:rFonts w:eastAsiaTheme="minorEastAsia"/>
          <w:noProof/>
          <w:kern w:val="2"/>
          <w:sz w:val="24"/>
          <w:szCs w:val="24"/>
          <w:lang w:eastAsia="en-NZ"/>
          <w14:ligatures w14:val="standardContextual"/>
        </w:rPr>
      </w:pPr>
      <w:hyperlink w:anchor="_Toc182507791" w:history="1">
        <w:r w:rsidRPr="00067597">
          <w:rPr>
            <w:rStyle w:val="Hyperlink"/>
            <w:rFonts w:asciiTheme="majorHAnsi" w:eastAsiaTheme="majorEastAsia" w:hAnsiTheme="majorHAnsi" w:cstheme="majorBidi"/>
            <w:noProof/>
          </w:rPr>
          <w:t>Executive Summary</w:t>
        </w:r>
        <w:r>
          <w:rPr>
            <w:noProof/>
            <w:webHidden/>
          </w:rPr>
          <w:tab/>
        </w:r>
        <w:r>
          <w:rPr>
            <w:noProof/>
            <w:webHidden/>
          </w:rPr>
          <w:fldChar w:fldCharType="begin"/>
        </w:r>
        <w:r>
          <w:rPr>
            <w:noProof/>
            <w:webHidden/>
          </w:rPr>
          <w:instrText xml:space="preserve"> PAGEREF _Toc182507791 \h </w:instrText>
        </w:r>
        <w:r>
          <w:rPr>
            <w:noProof/>
            <w:webHidden/>
          </w:rPr>
        </w:r>
        <w:r>
          <w:rPr>
            <w:noProof/>
            <w:webHidden/>
          </w:rPr>
          <w:fldChar w:fldCharType="separate"/>
        </w:r>
        <w:r w:rsidR="00513102">
          <w:rPr>
            <w:noProof/>
            <w:webHidden/>
          </w:rPr>
          <w:t>5</w:t>
        </w:r>
        <w:r>
          <w:rPr>
            <w:noProof/>
            <w:webHidden/>
          </w:rPr>
          <w:fldChar w:fldCharType="end"/>
        </w:r>
      </w:hyperlink>
    </w:p>
    <w:p w14:paraId="5049A80D" w14:textId="0829D211" w:rsidR="003140B7" w:rsidRDefault="003140B7">
      <w:pPr>
        <w:pStyle w:val="TOC2"/>
        <w:tabs>
          <w:tab w:val="right" w:leader="dot" w:pos="9016"/>
        </w:tabs>
        <w:rPr>
          <w:rFonts w:eastAsiaTheme="minorEastAsia"/>
          <w:noProof/>
          <w:kern w:val="2"/>
          <w:sz w:val="24"/>
          <w:szCs w:val="24"/>
          <w:lang w:eastAsia="en-NZ"/>
          <w14:ligatures w14:val="standardContextual"/>
        </w:rPr>
      </w:pPr>
      <w:hyperlink w:anchor="_Toc182507792" w:history="1">
        <w:r w:rsidRPr="00067597">
          <w:rPr>
            <w:rStyle w:val="Hyperlink"/>
            <w:noProof/>
          </w:rPr>
          <w:t>Problem Statement</w:t>
        </w:r>
        <w:r>
          <w:rPr>
            <w:noProof/>
            <w:webHidden/>
          </w:rPr>
          <w:tab/>
        </w:r>
        <w:r>
          <w:rPr>
            <w:noProof/>
            <w:webHidden/>
          </w:rPr>
          <w:fldChar w:fldCharType="begin"/>
        </w:r>
        <w:r>
          <w:rPr>
            <w:noProof/>
            <w:webHidden/>
          </w:rPr>
          <w:instrText xml:space="preserve"> PAGEREF _Toc182507792 \h </w:instrText>
        </w:r>
        <w:r>
          <w:rPr>
            <w:noProof/>
            <w:webHidden/>
          </w:rPr>
        </w:r>
        <w:r>
          <w:rPr>
            <w:noProof/>
            <w:webHidden/>
          </w:rPr>
          <w:fldChar w:fldCharType="separate"/>
        </w:r>
        <w:r w:rsidR="00513102">
          <w:rPr>
            <w:noProof/>
            <w:webHidden/>
          </w:rPr>
          <w:t>6</w:t>
        </w:r>
        <w:r>
          <w:rPr>
            <w:noProof/>
            <w:webHidden/>
          </w:rPr>
          <w:fldChar w:fldCharType="end"/>
        </w:r>
      </w:hyperlink>
    </w:p>
    <w:p w14:paraId="34C0D59D" w14:textId="2A59B84C" w:rsidR="003140B7" w:rsidRDefault="003140B7">
      <w:pPr>
        <w:pStyle w:val="TOC2"/>
        <w:tabs>
          <w:tab w:val="right" w:leader="dot" w:pos="9016"/>
        </w:tabs>
        <w:rPr>
          <w:rFonts w:eastAsiaTheme="minorEastAsia"/>
          <w:noProof/>
          <w:kern w:val="2"/>
          <w:sz w:val="24"/>
          <w:szCs w:val="24"/>
          <w:lang w:eastAsia="en-NZ"/>
          <w14:ligatures w14:val="standardContextual"/>
        </w:rPr>
      </w:pPr>
      <w:hyperlink w:anchor="_Toc182507793" w:history="1">
        <w:r w:rsidRPr="00067597">
          <w:rPr>
            <w:rStyle w:val="Hyperlink"/>
            <w:noProof/>
          </w:rPr>
          <w:t>Research Objectives</w:t>
        </w:r>
        <w:r>
          <w:rPr>
            <w:noProof/>
            <w:webHidden/>
          </w:rPr>
          <w:tab/>
        </w:r>
        <w:r>
          <w:rPr>
            <w:noProof/>
            <w:webHidden/>
          </w:rPr>
          <w:fldChar w:fldCharType="begin"/>
        </w:r>
        <w:r>
          <w:rPr>
            <w:noProof/>
            <w:webHidden/>
          </w:rPr>
          <w:instrText xml:space="preserve"> PAGEREF _Toc182507793 \h </w:instrText>
        </w:r>
        <w:r>
          <w:rPr>
            <w:noProof/>
            <w:webHidden/>
          </w:rPr>
        </w:r>
        <w:r>
          <w:rPr>
            <w:noProof/>
            <w:webHidden/>
          </w:rPr>
          <w:fldChar w:fldCharType="separate"/>
        </w:r>
        <w:r w:rsidR="00513102">
          <w:rPr>
            <w:noProof/>
            <w:webHidden/>
          </w:rPr>
          <w:t>6</w:t>
        </w:r>
        <w:r>
          <w:rPr>
            <w:noProof/>
            <w:webHidden/>
          </w:rPr>
          <w:fldChar w:fldCharType="end"/>
        </w:r>
      </w:hyperlink>
    </w:p>
    <w:p w14:paraId="64CFA82C" w14:textId="501B9BC5" w:rsidR="003140B7" w:rsidRDefault="003140B7">
      <w:pPr>
        <w:pStyle w:val="TOC2"/>
        <w:tabs>
          <w:tab w:val="right" w:leader="dot" w:pos="9016"/>
        </w:tabs>
        <w:rPr>
          <w:rFonts w:eastAsiaTheme="minorEastAsia"/>
          <w:noProof/>
          <w:kern w:val="2"/>
          <w:sz w:val="24"/>
          <w:szCs w:val="24"/>
          <w:lang w:eastAsia="en-NZ"/>
          <w14:ligatures w14:val="standardContextual"/>
        </w:rPr>
      </w:pPr>
      <w:hyperlink w:anchor="_Toc182507794" w:history="1">
        <w:r w:rsidRPr="00067597">
          <w:rPr>
            <w:rStyle w:val="Hyperlink"/>
            <w:noProof/>
          </w:rPr>
          <w:t>Methodology</w:t>
        </w:r>
        <w:r>
          <w:rPr>
            <w:noProof/>
            <w:webHidden/>
          </w:rPr>
          <w:tab/>
        </w:r>
        <w:r>
          <w:rPr>
            <w:noProof/>
            <w:webHidden/>
          </w:rPr>
          <w:fldChar w:fldCharType="begin"/>
        </w:r>
        <w:r>
          <w:rPr>
            <w:noProof/>
            <w:webHidden/>
          </w:rPr>
          <w:instrText xml:space="preserve"> PAGEREF _Toc182507794 \h </w:instrText>
        </w:r>
        <w:r>
          <w:rPr>
            <w:noProof/>
            <w:webHidden/>
          </w:rPr>
        </w:r>
        <w:r>
          <w:rPr>
            <w:noProof/>
            <w:webHidden/>
          </w:rPr>
          <w:fldChar w:fldCharType="separate"/>
        </w:r>
        <w:r w:rsidR="00513102">
          <w:rPr>
            <w:noProof/>
            <w:webHidden/>
          </w:rPr>
          <w:t>7</w:t>
        </w:r>
        <w:r>
          <w:rPr>
            <w:noProof/>
            <w:webHidden/>
          </w:rPr>
          <w:fldChar w:fldCharType="end"/>
        </w:r>
      </w:hyperlink>
    </w:p>
    <w:p w14:paraId="0D738C69" w14:textId="300439F6" w:rsidR="003140B7" w:rsidRDefault="003140B7">
      <w:pPr>
        <w:pStyle w:val="TOC2"/>
        <w:tabs>
          <w:tab w:val="right" w:leader="dot" w:pos="9016"/>
        </w:tabs>
        <w:rPr>
          <w:rFonts w:eastAsiaTheme="minorEastAsia"/>
          <w:noProof/>
          <w:kern w:val="2"/>
          <w:sz w:val="24"/>
          <w:szCs w:val="24"/>
          <w:lang w:eastAsia="en-NZ"/>
          <w14:ligatures w14:val="standardContextual"/>
        </w:rPr>
      </w:pPr>
      <w:hyperlink w:anchor="_Toc182507795" w:history="1">
        <w:r w:rsidRPr="00067597">
          <w:rPr>
            <w:rStyle w:val="Hyperlink"/>
            <w:rFonts w:asciiTheme="majorHAnsi" w:eastAsiaTheme="majorEastAsia" w:hAnsiTheme="majorHAnsi" w:cstheme="majorBidi"/>
            <w:noProof/>
          </w:rPr>
          <w:t>Week-by-Week Breakdown</w:t>
        </w:r>
        <w:r>
          <w:rPr>
            <w:noProof/>
            <w:webHidden/>
          </w:rPr>
          <w:tab/>
        </w:r>
        <w:r>
          <w:rPr>
            <w:noProof/>
            <w:webHidden/>
          </w:rPr>
          <w:fldChar w:fldCharType="begin"/>
        </w:r>
        <w:r>
          <w:rPr>
            <w:noProof/>
            <w:webHidden/>
          </w:rPr>
          <w:instrText xml:space="preserve"> PAGEREF _Toc182507795 \h </w:instrText>
        </w:r>
        <w:r>
          <w:rPr>
            <w:noProof/>
            <w:webHidden/>
          </w:rPr>
        </w:r>
        <w:r>
          <w:rPr>
            <w:noProof/>
            <w:webHidden/>
          </w:rPr>
          <w:fldChar w:fldCharType="separate"/>
        </w:r>
        <w:r w:rsidR="00513102">
          <w:rPr>
            <w:noProof/>
            <w:webHidden/>
          </w:rPr>
          <w:t>7</w:t>
        </w:r>
        <w:r>
          <w:rPr>
            <w:noProof/>
            <w:webHidden/>
          </w:rPr>
          <w:fldChar w:fldCharType="end"/>
        </w:r>
      </w:hyperlink>
    </w:p>
    <w:p w14:paraId="24DE4541" w14:textId="3635591B" w:rsidR="003140B7" w:rsidRDefault="003140B7">
      <w:pPr>
        <w:pStyle w:val="TOC3"/>
        <w:tabs>
          <w:tab w:val="right" w:leader="dot" w:pos="9016"/>
        </w:tabs>
        <w:rPr>
          <w:rFonts w:eastAsiaTheme="minorEastAsia"/>
          <w:noProof/>
          <w:kern w:val="2"/>
          <w:sz w:val="24"/>
          <w:szCs w:val="24"/>
          <w:lang w:eastAsia="en-NZ"/>
          <w14:ligatures w14:val="standardContextual"/>
        </w:rPr>
      </w:pPr>
      <w:hyperlink w:anchor="_Toc182507796" w:history="1">
        <w:r w:rsidRPr="00067597">
          <w:rPr>
            <w:rStyle w:val="Hyperlink"/>
            <w:rFonts w:asciiTheme="majorHAnsi" w:eastAsiaTheme="majorEastAsia" w:hAnsiTheme="majorHAnsi" w:cstheme="majorBidi"/>
            <w:noProof/>
          </w:rPr>
          <w:t>Week 1</w:t>
        </w:r>
        <w:r>
          <w:rPr>
            <w:noProof/>
            <w:webHidden/>
          </w:rPr>
          <w:tab/>
        </w:r>
        <w:r>
          <w:rPr>
            <w:noProof/>
            <w:webHidden/>
          </w:rPr>
          <w:fldChar w:fldCharType="begin"/>
        </w:r>
        <w:r>
          <w:rPr>
            <w:noProof/>
            <w:webHidden/>
          </w:rPr>
          <w:instrText xml:space="preserve"> PAGEREF _Toc182507796 \h </w:instrText>
        </w:r>
        <w:r>
          <w:rPr>
            <w:noProof/>
            <w:webHidden/>
          </w:rPr>
        </w:r>
        <w:r>
          <w:rPr>
            <w:noProof/>
            <w:webHidden/>
          </w:rPr>
          <w:fldChar w:fldCharType="separate"/>
        </w:r>
        <w:r w:rsidR="00513102">
          <w:rPr>
            <w:noProof/>
            <w:webHidden/>
          </w:rPr>
          <w:t>7</w:t>
        </w:r>
        <w:r>
          <w:rPr>
            <w:noProof/>
            <w:webHidden/>
          </w:rPr>
          <w:fldChar w:fldCharType="end"/>
        </w:r>
      </w:hyperlink>
    </w:p>
    <w:p w14:paraId="7E138F6C" w14:textId="4CC1D9C2" w:rsidR="003140B7" w:rsidRDefault="003140B7">
      <w:pPr>
        <w:pStyle w:val="TOC3"/>
        <w:tabs>
          <w:tab w:val="right" w:leader="dot" w:pos="9016"/>
        </w:tabs>
        <w:rPr>
          <w:rFonts w:eastAsiaTheme="minorEastAsia"/>
          <w:noProof/>
          <w:kern w:val="2"/>
          <w:sz w:val="24"/>
          <w:szCs w:val="24"/>
          <w:lang w:eastAsia="en-NZ"/>
          <w14:ligatures w14:val="standardContextual"/>
        </w:rPr>
      </w:pPr>
      <w:hyperlink w:anchor="_Toc182507797" w:history="1">
        <w:r w:rsidRPr="00067597">
          <w:rPr>
            <w:rStyle w:val="Hyperlink"/>
            <w:rFonts w:asciiTheme="majorHAnsi" w:eastAsiaTheme="majorEastAsia" w:hAnsiTheme="majorHAnsi" w:cstheme="majorBidi"/>
            <w:noProof/>
          </w:rPr>
          <w:t>Week 2</w:t>
        </w:r>
        <w:r>
          <w:rPr>
            <w:noProof/>
            <w:webHidden/>
          </w:rPr>
          <w:tab/>
        </w:r>
        <w:r>
          <w:rPr>
            <w:noProof/>
            <w:webHidden/>
          </w:rPr>
          <w:fldChar w:fldCharType="begin"/>
        </w:r>
        <w:r>
          <w:rPr>
            <w:noProof/>
            <w:webHidden/>
          </w:rPr>
          <w:instrText xml:space="preserve"> PAGEREF _Toc182507797 \h </w:instrText>
        </w:r>
        <w:r>
          <w:rPr>
            <w:noProof/>
            <w:webHidden/>
          </w:rPr>
        </w:r>
        <w:r>
          <w:rPr>
            <w:noProof/>
            <w:webHidden/>
          </w:rPr>
          <w:fldChar w:fldCharType="separate"/>
        </w:r>
        <w:r w:rsidR="00513102">
          <w:rPr>
            <w:noProof/>
            <w:webHidden/>
          </w:rPr>
          <w:t>8</w:t>
        </w:r>
        <w:r>
          <w:rPr>
            <w:noProof/>
            <w:webHidden/>
          </w:rPr>
          <w:fldChar w:fldCharType="end"/>
        </w:r>
      </w:hyperlink>
    </w:p>
    <w:p w14:paraId="4F722702" w14:textId="7DA6D0DC" w:rsidR="003140B7" w:rsidRDefault="003140B7">
      <w:pPr>
        <w:pStyle w:val="TOC3"/>
        <w:tabs>
          <w:tab w:val="right" w:leader="dot" w:pos="9016"/>
        </w:tabs>
        <w:rPr>
          <w:rFonts w:eastAsiaTheme="minorEastAsia"/>
          <w:noProof/>
          <w:kern w:val="2"/>
          <w:sz w:val="24"/>
          <w:szCs w:val="24"/>
          <w:lang w:eastAsia="en-NZ"/>
          <w14:ligatures w14:val="standardContextual"/>
        </w:rPr>
      </w:pPr>
      <w:hyperlink w:anchor="_Toc182507798" w:history="1">
        <w:r w:rsidRPr="00067597">
          <w:rPr>
            <w:rStyle w:val="Hyperlink"/>
            <w:rFonts w:asciiTheme="majorHAnsi" w:eastAsiaTheme="majorEastAsia" w:hAnsiTheme="majorHAnsi" w:cstheme="majorBidi"/>
            <w:noProof/>
          </w:rPr>
          <w:t>Week 3</w:t>
        </w:r>
        <w:r>
          <w:rPr>
            <w:noProof/>
            <w:webHidden/>
          </w:rPr>
          <w:tab/>
        </w:r>
        <w:r>
          <w:rPr>
            <w:noProof/>
            <w:webHidden/>
          </w:rPr>
          <w:fldChar w:fldCharType="begin"/>
        </w:r>
        <w:r>
          <w:rPr>
            <w:noProof/>
            <w:webHidden/>
          </w:rPr>
          <w:instrText xml:space="preserve"> PAGEREF _Toc182507798 \h </w:instrText>
        </w:r>
        <w:r>
          <w:rPr>
            <w:noProof/>
            <w:webHidden/>
          </w:rPr>
        </w:r>
        <w:r>
          <w:rPr>
            <w:noProof/>
            <w:webHidden/>
          </w:rPr>
          <w:fldChar w:fldCharType="separate"/>
        </w:r>
        <w:r w:rsidR="00513102">
          <w:rPr>
            <w:noProof/>
            <w:webHidden/>
          </w:rPr>
          <w:t>8</w:t>
        </w:r>
        <w:r>
          <w:rPr>
            <w:noProof/>
            <w:webHidden/>
          </w:rPr>
          <w:fldChar w:fldCharType="end"/>
        </w:r>
      </w:hyperlink>
    </w:p>
    <w:p w14:paraId="694F4C78" w14:textId="498ECE71" w:rsidR="003140B7" w:rsidRDefault="003140B7">
      <w:pPr>
        <w:pStyle w:val="TOC3"/>
        <w:tabs>
          <w:tab w:val="right" w:leader="dot" w:pos="9016"/>
        </w:tabs>
        <w:rPr>
          <w:rFonts w:eastAsiaTheme="minorEastAsia"/>
          <w:noProof/>
          <w:kern w:val="2"/>
          <w:sz w:val="24"/>
          <w:szCs w:val="24"/>
          <w:lang w:eastAsia="en-NZ"/>
          <w14:ligatures w14:val="standardContextual"/>
        </w:rPr>
      </w:pPr>
      <w:hyperlink w:anchor="_Toc182507799" w:history="1">
        <w:r w:rsidRPr="00067597">
          <w:rPr>
            <w:rStyle w:val="Hyperlink"/>
            <w:rFonts w:asciiTheme="majorHAnsi" w:eastAsiaTheme="majorEastAsia" w:hAnsiTheme="majorHAnsi" w:cstheme="majorBidi"/>
            <w:noProof/>
          </w:rPr>
          <w:t>Week 4</w:t>
        </w:r>
        <w:r>
          <w:rPr>
            <w:noProof/>
            <w:webHidden/>
          </w:rPr>
          <w:tab/>
        </w:r>
        <w:r>
          <w:rPr>
            <w:noProof/>
            <w:webHidden/>
          </w:rPr>
          <w:fldChar w:fldCharType="begin"/>
        </w:r>
        <w:r>
          <w:rPr>
            <w:noProof/>
            <w:webHidden/>
          </w:rPr>
          <w:instrText xml:space="preserve"> PAGEREF _Toc182507799 \h </w:instrText>
        </w:r>
        <w:r>
          <w:rPr>
            <w:noProof/>
            <w:webHidden/>
          </w:rPr>
        </w:r>
        <w:r>
          <w:rPr>
            <w:noProof/>
            <w:webHidden/>
          </w:rPr>
          <w:fldChar w:fldCharType="separate"/>
        </w:r>
        <w:r w:rsidR="00513102">
          <w:rPr>
            <w:noProof/>
            <w:webHidden/>
          </w:rPr>
          <w:t>9</w:t>
        </w:r>
        <w:r>
          <w:rPr>
            <w:noProof/>
            <w:webHidden/>
          </w:rPr>
          <w:fldChar w:fldCharType="end"/>
        </w:r>
      </w:hyperlink>
    </w:p>
    <w:p w14:paraId="22358225" w14:textId="443967BB" w:rsidR="003140B7" w:rsidRDefault="003140B7">
      <w:pPr>
        <w:pStyle w:val="TOC3"/>
        <w:tabs>
          <w:tab w:val="right" w:leader="dot" w:pos="9016"/>
        </w:tabs>
        <w:rPr>
          <w:rFonts w:eastAsiaTheme="minorEastAsia"/>
          <w:noProof/>
          <w:kern w:val="2"/>
          <w:sz w:val="24"/>
          <w:szCs w:val="24"/>
          <w:lang w:eastAsia="en-NZ"/>
          <w14:ligatures w14:val="standardContextual"/>
        </w:rPr>
      </w:pPr>
      <w:hyperlink w:anchor="_Toc182507800" w:history="1">
        <w:r w:rsidRPr="00067597">
          <w:rPr>
            <w:rStyle w:val="Hyperlink"/>
            <w:rFonts w:asciiTheme="majorHAnsi" w:eastAsiaTheme="majorEastAsia" w:hAnsiTheme="majorHAnsi" w:cstheme="majorBidi"/>
            <w:noProof/>
          </w:rPr>
          <w:t>Week 5</w:t>
        </w:r>
        <w:r>
          <w:rPr>
            <w:noProof/>
            <w:webHidden/>
          </w:rPr>
          <w:tab/>
        </w:r>
        <w:r>
          <w:rPr>
            <w:noProof/>
            <w:webHidden/>
          </w:rPr>
          <w:fldChar w:fldCharType="begin"/>
        </w:r>
        <w:r>
          <w:rPr>
            <w:noProof/>
            <w:webHidden/>
          </w:rPr>
          <w:instrText xml:space="preserve"> PAGEREF _Toc182507800 \h </w:instrText>
        </w:r>
        <w:r>
          <w:rPr>
            <w:noProof/>
            <w:webHidden/>
          </w:rPr>
        </w:r>
        <w:r>
          <w:rPr>
            <w:noProof/>
            <w:webHidden/>
          </w:rPr>
          <w:fldChar w:fldCharType="separate"/>
        </w:r>
        <w:r w:rsidR="00513102">
          <w:rPr>
            <w:noProof/>
            <w:webHidden/>
          </w:rPr>
          <w:t>10</w:t>
        </w:r>
        <w:r>
          <w:rPr>
            <w:noProof/>
            <w:webHidden/>
          </w:rPr>
          <w:fldChar w:fldCharType="end"/>
        </w:r>
      </w:hyperlink>
    </w:p>
    <w:p w14:paraId="79CE8427" w14:textId="53CD5006" w:rsidR="003140B7" w:rsidRDefault="003140B7">
      <w:pPr>
        <w:pStyle w:val="TOC3"/>
        <w:tabs>
          <w:tab w:val="right" w:leader="dot" w:pos="9016"/>
        </w:tabs>
        <w:rPr>
          <w:rFonts w:eastAsiaTheme="minorEastAsia"/>
          <w:noProof/>
          <w:kern w:val="2"/>
          <w:sz w:val="24"/>
          <w:szCs w:val="24"/>
          <w:lang w:eastAsia="en-NZ"/>
          <w14:ligatures w14:val="standardContextual"/>
        </w:rPr>
      </w:pPr>
      <w:hyperlink w:anchor="_Toc182507801" w:history="1">
        <w:r w:rsidRPr="00067597">
          <w:rPr>
            <w:rStyle w:val="Hyperlink"/>
            <w:rFonts w:asciiTheme="majorHAnsi" w:eastAsiaTheme="majorEastAsia" w:hAnsiTheme="majorHAnsi" w:cstheme="majorBidi"/>
            <w:noProof/>
          </w:rPr>
          <w:t>Week 6</w:t>
        </w:r>
        <w:r>
          <w:rPr>
            <w:noProof/>
            <w:webHidden/>
          </w:rPr>
          <w:tab/>
        </w:r>
        <w:r>
          <w:rPr>
            <w:noProof/>
            <w:webHidden/>
          </w:rPr>
          <w:fldChar w:fldCharType="begin"/>
        </w:r>
        <w:r>
          <w:rPr>
            <w:noProof/>
            <w:webHidden/>
          </w:rPr>
          <w:instrText xml:space="preserve"> PAGEREF _Toc182507801 \h </w:instrText>
        </w:r>
        <w:r>
          <w:rPr>
            <w:noProof/>
            <w:webHidden/>
          </w:rPr>
        </w:r>
        <w:r>
          <w:rPr>
            <w:noProof/>
            <w:webHidden/>
          </w:rPr>
          <w:fldChar w:fldCharType="separate"/>
        </w:r>
        <w:r w:rsidR="00513102">
          <w:rPr>
            <w:noProof/>
            <w:webHidden/>
          </w:rPr>
          <w:t>10</w:t>
        </w:r>
        <w:r>
          <w:rPr>
            <w:noProof/>
            <w:webHidden/>
          </w:rPr>
          <w:fldChar w:fldCharType="end"/>
        </w:r>
      </w:hyperlink>
    </w:p>
    <w:p w14:paraId="02B0CDA6" w14:textId="0D7097B8" w:rsidR="003140B7" w:rsidRDefault="003140B7">
      <w:pPr>
        <w:pStyle w:val="TOC3"/>
        <w:tabs>
          <w:tab w:val="right" w:leader="dot" w:pos="9016"/>
        </w:tabs>
        <w:rPr>
          <w:rFonts w:eastAsiaTheme="minorEastAsia"/>
          <w:noProof/>
          <w:kern w:val="2"/>
          <w:sz w:val="24"/>
          <w:szCs w:val="24"/>
          <w:lang w:eastAsia="en-NZ"/>
          <w14:ligatures w14:val="standardContextual"/>
        </w:rPr>
      </w:pPr>
      <w:hyperlink w:anchor="_Toc182507802" w:history="1">
        <w:r w:rsidRPr="00067597">
          <w:rPr>
            <w:rStyle w:val="Hyperlink"/>
            <w:rFonts w:asciiTheme="majorHAnsi" w:eastAsiaTheme="majorEastAsia" w:hAnsiTheme="majorHAnsi" w:cstheme="majorBidi"/>
            <w:noProof/>
          </w:rPr>
          <w:t>Week 7</w:t>
        </w:r>
        <w:r>
          <w:rPr>
            <w:noProof/>
            <w:webHidden/>
          </w:rPr>
          <w:tab/>
        </w:r>
        <w:r>
          <w:rPr>
            <w:noProof/>
            <w:webHidden/>
          </w:rPr>
          <w:fldChar w:fldCharType="begin"/>
        </w:r>
        <w:r>
          <w:rPr>
            <w:noProof/>
            <w:webHidden/>
          </w:rPr>
          <w:instrText xml:space="preserve"> PAGEREF _Toc182507802 \h </w:instrText>
        </w:r>
        <w:r>
          <w:rPr>
            <w:noProof/>
            <w:webHidden/>
          </w:rPr>
        </w:r>
        <w:r>
          <w:rPr>
            <w:noProof/>
            <w:webHidden/>
          </w:rPr>
          <w:fldChar w:fldCharType="separate"/>
        </w:r>
        <w:r w:rsidR="00513102">
          <w:rPr>
            <w:noProof/>
            <w:webHidden/>
          </w:rPr>
          <w:t>11</w:t>
        </w:r>
        <w:r>
          <w:rPr>
            <w:noProof/>
            <w:webHidden/>
          </w:rPr>
          <w:fldChar w:fldCharType="end"/>
        </w:r>
      </w:hyperlink>
    </w:p>
    <w:p w14:paraId="53CE07FC" w14:textId="4AAC6531" w:rsidR="003140B7" w:rsidRDefault="003140B7">
      <w:pPr>
        <w:pStyle w:val="TOC3"/>
        <w:tabs>
          <w:tab w:val="right" w:leader="dot" w:pos="9016"/>
        </w:tabs>
        <w:rPr>
          <w:rFonts w:eastAsiaTheme="minorEastAsia"/>
          <w:noProof/>
          <w:kern w:val="2"/>
          <w:sz w:val="24"/>
          <w:szCs w:val="24"/>
          <w:lang w:eastAsia="en-NZ"/>
          <w14:ligatures w14:val="standardContextual"/>
        </w:rPr>
      </w:pPr>
      <w:hyperlink w:anchor="_Toc182507803" w:history="1">
        <w:r w:rsidRPr="00067597">
          <w:rPr>
            <w:rStyle w:val="Hyperlink"/>
            <w:rFonts w:asciiTheme="majorHAnsi" w:eastAsiaTheme="majorEastAsia" w:hAnsiTheme="majorHAnsi" w:cstheme="majorBidi"/>
            <w:noProof/>
          </w:rPr>
          <w:t>Week 8</w:t>
        </w:r>
        <w:r>
          <w:rPr>
            <w:noProof/>
            <w:webHidden/>
          </w:rPr>
          <w:tab/>
        </w:r>
        <w:r>
          <w:rPr>
            <w:noProof/>
            <w:webHidden/>
          </w:rPr>
          <w:fldChar w:fldCharType="begin"/>
        </w:r>
        <w:r>
          <w:rPr>
            <w:noProof/>
            <w:webHidden/>
          </w:rPr>
          <w:instrText xml:space="preserve"> PAGEREF _Toc182507803 \h </w:instrText>
        </w:r>
        <w:r>
          <w:rPr>
            <w:noProof/>
            <w:webHidden/>
          </w:rPr>
        </w:r>
        <w:r>
          <w:rPr>
            <w:noProof/>
            <w:webHidden/>
          </w:rPr>
          <w:fldChar w:fldCharType="separate"/>
        </w:r>
        <w:r w:rsidR="00513102">
          <w:rPr>
            <w:noProof/>
            <w:webHidden/>
          </w:rPr>
          <w:t>11</w:t>
        </w:r>
        <w:r>
          <w:rPr>
            <w:noProof/>
            <w:webHidden/>
          </w:rPr>
          <w:fldChar w:fldCharType="end"/>
        </w:r>
      </w:hyperlink>
    </w:p>
    <w:p w14:paraId="22152E9C" w14:textId="3393A06A" w:rsidR="003140B7" w:rsidRDefault="003140B7">
      <w:pPr>
        <w:pStyle w:val="TOC2"/>
        <w:tabs>
          <w:tab w:val="right" w:leader="dot" w:pos="9016"/>
        </w:tabs>
        <w:rPr>
          <w:rFonts w:eastAsiaTheme="minorEastAsia"/>
          <w:noProof/>
          <w:kern w:val="2"/>
          <w:sz w:val="24"/>
          <w:szCs w:val="24"/>
          <w:lang w:eastAsia="en-NZ"/>
          <w14:ligatures w14:val="standardContextual"/>
        </w:rPr>
      </w:pPr>
      <w:hyperlink w:anchor="_Toc182507804" w:history="1">
        <w:r w:rsidRPr="00067597">
          <w:rPr>
            <w:rStyle w:val="Hyperlink"/>
            <w:noProof/>
          </w:rPr>
          <w:t>Problems and Solutions</w:t>
        </w:r>
        <w:r>
          <w:rPr>
            <w:noProof/>
            <w:webHidden/>
          </w:rPr>
          <w:tab/>
        </w:r>
        <w:r>
          <w:rPr>
            <w:noProof/>
            <w:webHidden/>
          </w:rPr>
          <w:fldChar w:fldCharType="begin"/>
        </w:r>
        <w:r>
          <w:rPr>
            <w:noProof/>
            <w:webHidden/>
          </w:rPr>
          <w:instrText xml:space="preserve"> PAGEREF _Toc182507804 \h </w:instrText>
        </w:r>
        <w:r>
          <w:rPr>
            <w:noProof/>
            <w:webHidden/>
          </w:rPr>
        </w:r>
        <w:r>
          <w:rPr>
            <w:noProof/>
            <w:webHidden/>
          </w:rPr>
          <w:fldChar w:fldCharType="separate"/>
        </w:r>
        <w:r w:rsidR="00513102">
          <w:rPr>
            <w:noProof/>
            <w:webHidden/>
          </w:rPr>
          <w:t>12</w:t>
        </w:r>
        <w:r>
          <w:rPr>
            <w:noProof/>
            <w:webHidden/>
          </w:rPr>
          <w:fldChar w:fldCharType="end"/>
        </w:r>
      </w:hyperlink>
    </w:p>
    <w:p w14:paraId="21A9DBE8" w14:textId="1438F6FB" w:rsidR="003140B7" w:rsidRDefault="003140B7">
      <w:pPr>
        <w:pStyle w:val="TOC3"/>
        <w:tabs>
          <w:tab w:val="right" w:leader="dot" w:pos="9016"/>
        </w:tabs>
        <w:rPr>
          <w:rFonts w:eastAsiaTheme="minorEastAsia"/>
          <w:noProof/>
          <w:kern w:val="2"/>
          <w:sz w:val="24"/>
          <w:szCs w:val="24"/>
          <w:lang w:eastAsia="en-NZ"/>
          <w14:ligatures w14:val="standardContextual"/>
        </w:rPr>
      </w:pPr>
      <w:hyperlink w:anchor="_Toc182507805" w:history="1">
        <w:r w:rsidRPr="00067597">
          <w:rPr>
            <w:rStyle w:val="Hyperlink"/>
            <w:noProof/>
          </w:rPr>
          <w:t>Problem 1: Godot Addons Not Native Being Native to C#</w:t>
        </w:r>
        <w:r>
          <w:rPr>
            <w:noProof/>
            <w:webHidden/>
          </w:rPr>
          <w:tab/>
        </w:r>
        <w:r>
          <w:rPr>
            <w:noProof/>
            <w:webHidden/>
          </w:rPr>
          <w:fldChar w:fldCharType="begin"/>
        </w:r>
        <w:r>
          <w:rPr>
            <w:noProof/>
            <w:webHidden/>
          </w:rPr>
          <w:instrText xml:space="preserve"> PAGEREF _Toc182507805 \h </w:instrText>
        </w:r>
        <w:r>
          <w:rPr>
            <w:noProof/>
            <w:webHidden/>
          </w:rPr>
        </w:r>
        <w:r>
          <w:rPr>
            <w:noProof/>
            <w:webHidden/>
          </w:rPr>
          <w:fldChar w:fldCharType="separate"/>
        </w:r>
        <w:r w:rsidR="00513102">
          <w:rPr>
            <w:noProof/>
            <w:webHidden/>
          </w:rPr>
          <w:t>12</w:t>
        </w:r>
        <w:r>
          <w:rPr>
            <w:noProof/>
            <w:webHidden/>
          </w:rPr>
          <w:fldChar w:fldCharType="end"/>
        </w:r>
      </w:hyperlink>
    </w:p>
    <w:p w14:paraId="0C6626D4" w14:textId="6F47DCAC" w:rsidR="003140B7" w:rsidRDefault="003140B7">
      <w:pPr>
        <w:pStyle w:val="TOC3"/>
        <w:tabs>
          <w:tab w:val="right" w:leader="dot" w:pos="9016"/>
        </w:tabs>
        <w:rPr>
          <w:rFonts w:eastAsiaTheme="minorEastAsia"/>
          <w:noProof/>
          <w:kern w:val="2"/>
          <w:sz w:val="24"/>
          <w:szCs w:val="24"/>
          <w:lang w:eastAsia="en-NZ"/>
          <w14:ligatures w14:val="standardContextual"/>
        </w:rPr>
      </w:pPr>
      <w:hyperlink w:anchor="_Toc182507806" w:history="1">
        <w:r w:rsidRPr="00067597">
          <w:rPr>
            <w:rStyle w:val="Hyperlink"/>
            <w:noProof/>
          </w:rPr>
          <w:t>Problem 2: Custom Build of Godot Editor</w:t>
        </w:r>
        <w:r>
          <w:rPr>
            <w:noProof/>
            <w:webHidden/>
          </w:rPr>
          <w:tab/>
        </w:r>
        <w:r>
          <w:rPr>
            <w:noProof/>
            <w:webHidden/>
          </w:rPr>
          <w:fldChar w:fldCharType="begin"/>
        </w:r>
        <w:r>
          <w:rPr>
            <w:noProof/>
            <w:webHidden/>
          </w:rPr>
          <w:instrText xml:space="preserve"> PAGEREF _Toc182507806 \h </w:instrText>
        </w:r>
        <w:r>
          <w:rPr>
            <w:noProof/>
            <w:webHidden/>
          </w:rPr>
        </w:r>
        <w:r>
          <w:rPr>
            <w:noProof/>
            <w:webHidden/>
          </w:rPr>
          <w:fldChar w:fldCharType="separate"/>
        </w:r>
        <w:r w:rsidR="00513102">
          <w:rPr>
            <w:noProof/>
            <w:webHidden/>
          </w:rPr>
          <w:t>13</w:t>
        </w:r>
        <w:r>
          <w:rPr>
            <w:noProof/>
            <w:webHidden/>
          </w:rPr>
          <w:fldChar w:fldCharType="end"/>
        </w:r>
      </w:hyperlink>
    </w:p>
    <w:p w14:paraId="45EC5ACC" w14:textId="49004C8D" w:rsidR="003140B7" w:rsidRDefault="003140B7">
      <w:pPr>
        <w:pStyle w:val="TOC3"/>
        <w:tabs>
          <w:tab w:val="right" w:leader="dot" w:pos="9016"/>
        </w:tabs>
        <w:rPr>
          <w:rFonts w:eastAsiaTheme="minorEastAsia"/>
          <w:noProof/>
          <w:kern w:val="2"/>
          <w:sz w:val="24"/>
          <w:szCs w:val="24"/>
          <w:lang w:eastAsia="en-NZ"/>
          <w14:ligatures w14:val="standardContextual"/>
        </w:rPr>
      </w:pPr>
      <w:hyperlink w:anchor="_Toc182507807" w:history="1">
        <w:r w:rsidRPr="00067597">
          <w:rPr>
            <w:rStyle w:val="Hyperlink"/>
            <w:rFonts w:asciiTheme="majorHAnsi" w:eastAsiaTheme="majorEastAsia" w:hAnsiTheme="majorHAnsi" w:cstheme="majorBidi"/>
            <w:noProof/>
          </w:rPr>
          <w:t>Problem 3: Godot Failing Build Process Randomly</w:t>
        </w:r>
        <w:r>
          <w:rPr>
            <w:noProof/>
            <w:webHidden/>
          </w:rPr>
          <w:tab/>
        </w:r>
        <w:r>
          <w:rPr>
            <w:noProof/>
            <w:webHidden/>
          </w:rPr>
          <w:fldChar w:fldCharType="begin"/>
        </w:r>
        <w:r>
          <w:rPr>
            <w:noProof/>
            <w:webHidden/>
          </w:rPr>
          <w:instrText xml:space="preserve"> PAGEREF _Toc182507807 \h </w:instrText>
        </w:r>
        <w:r>
          <w:rPr>
            <w:noProof/>
            <w:webHidden/>
          </w:rPr>
        </w:r>
        <w:r>
          <w:rPr>
            <w:noProof/>
            <w:webHidden/>
          </w:rPr>
          <w:fldChar w:fldCharType="separate"/>
        </w:r>
        <w:r w:rsidR="00513102">
          <w:rPr>
            <w:noProof/>
            <w:webHidden/>
          </w:rPr>
          <w:t>14</w:t>
        </w:r>
        <w:r>
          <w:rPr>
            <w:noProof/>
            <w:webHidden/>
          </w:rPr>
          <w:fldChar w:fldCharType="end"/>
        </w:r>
      </w:hyperlink>
    </w:p>
    <w:p w14:paraId="17641E67" w14:textId="3F5A2E7A" w:rsidR="003140B7" w:rsidRDefault="003140B7">
      <w:pPr>
        <w:pStyle w:val="TOC3"/>
        <w:tabs>
          <w:tab w:val="right" w:leader="dot" w:pos="9016"/>
        </w:tabs>
        <w:rPr>
          <w:rFonts w:eastAsiaTheme="minorEastAsia"/>
          <w:noProof/>
          <w:kern w:val="2"/>
          <w:sz w:val="24"/>
          <w:szCs w:val="24"/>
          <w:lang w:eastAsia="en-NZ"/>
          <w14:ligatures w14:val="standardContextual"/>
        </w:rPr>
      </w:pPr>
      <w:hyperlink w:anchor="_Toc182507808" w:history="1">
        <w:r w:rsidRPr="00067597">
          <w:rPr>
            <w:rStyle w:val="Hyperlink"/>
            <w:noProof/>
          </w:rPr>
          <w:t>Problem 4: Godot Removing Editor Set References</w:t>
        </w:r>
        <w:r>
          <w:rPr>
            <w:noProof/>
            <w:webHidden/>
          </w:rPr>
          <w:tab/>
        </w:r>
        <w:r>
          <w:rPr>
            <w:noProof/>
            <w:webHidden/>
          </w:rPr>
          <w:fldChar w:fldCharType="begin"/>
        </w:r>
        <w:r>
          <w:rPr>
            <w:noProof/>
            <w:webHidden/>
          </w:rPr>
          <w:instrText xml:space="preserve"> PAGEREF _Toc182507808 \h </w:instrText>
        </w:r>
        <w:r>
          <w:rPr>
            <w:noProof/>
            <w:webHidden/>
          </w:rPr>
        </w:r>
        <w:r>
          <w:rPr>
            <w:noProof/>
            <w:webHidden/>
          </w:rPr>
          <w:fldChar w:fldCharType="separate"/>
        </w:r>
        <w:r w:rsidR="00513102">
          <w:rPr>
            <w:noProof/>
            <w:webHidden/>
          </w:rPr>
          <w:t>15</w:t>
        </w:r>
        <w:r>
          <w:rPr>
            <w:noProof/>
            <w:webHidden/>
          </w:rPr>
          <w:fldChar w:fldCharType="end"/>
        </w:r>
      </w:hyperlink>
    </w:p>
    <w:p w14:paraId="76EF042C" w14:textId="363B6533" w:rsidR="003140B7" w:rsidRDefault="003140B7">
      <w:pPr>
        <w:pStyle w:val="TOC3"/>
        <w:tabs>
          <w:tab w:val="right" w:leader="dot" w:pos="9016"/>
        </w:tabs>
        <w:rPr>
          <w:rFonts w:eastAsiaTheme="minorEastAsia"/>
          <w:noProof/>
          <w:kern w:val="2"/>
          <w:sz w:val="24"/>
          <w:szCs w:val="24"/>
          <w:lang w:eastAsia="en-NZ"/>
          <w14:ligatures w14:val="standardContextual"/>
        </w:rPr>
      </w:pPr>
      <w:hyperlink w:anchor="_Toc182507809" w:history="1">
        <w:r w:rsidRPr="00067597">
          <w:rPr>
            <w:rStyle w:val="Hyperlink"/>
            <w:noProof/>
          </w:rPr>
          <w:t>Problem 5: Scenes Can’t Execute Scripts Code Within Subscenes Automatically</w:t>
        </w:r>
        <w:r>
          <w:rPr>
            <w:noProof/>
            <w:webHidden/>
          </w:rPr>
          <w:tab/>
        </w:r>
        <w:r>
          <w:rPr>
            <w:noProof/>
            <w:webHidden/>
          </w:rPr>
          <w:fldChar w:fldCharType="begin"/>
        </w:r>
        <w:r>
          <w:rPr>
            <w:noProof/>
            <w:webHidden/>
          </w:rPr>
          <w:instrText xml:space="preserve"> PAGEREF _Toc182507809 \h </w:instrText>
        </w:r>
        <w:r>
          <w:rPr>
            <w:noProof/>
            <w:webHidden/>
          </w:rPr>
        </w:r>
        <w:r>
          <w:rPr>
            <w:noProof/>
            <w:webHidden/>
          </w:rPr>
          <w:fldChar w:fldCharType="separate"/>
        </w:r>
        <w:r w:rsidR="00513102">
          <w:rPr>
            <w:noProof/>
            <w:webHidden/>
          </w:rPr>
          <w:t>16</w:t>
        </w:r>
        <w:r>
          <w:rPr>
            <w:noProof/>
            <w:webHidden/>
          </w:rPr>
          <w:fldChar w:fldCharType="end"/>
        </w:r>
      </w:hyperlink>
    </w:p>
    <w:p w14:paraId="4A7FF303" w14:textId="443ABFEB" w:rsidR="003140B7" w:rsidRDefault="003140B7">
      <w:pPr>
        <w:pStyle w:val="TOC3"/>
        <w:tabs>
          <w:tab w:val="right" w:leader="dot" w:pos="9016"/>
        </w:tabs>
        <w:rPr>
          <w:rFonts w:eastAsiaTheme="minorEastAsia"/>
          <w:noProof/>
          <w:kern w:val="2"/>
          <w:sz w:val="24"/>
          <w:szCs w:val="24"/>
          <w:lang w:eastAsia="en-NZ"/>
          <w14:ligatures w14:val="standardContextual"/>
        </w:rPr>
      </w:pPr>
      <w:hyperlink w:anchor="_Toc182507810" w:history="1">
        <w:r w:rsidRPr="00067597">
          <w:rPr>
            <w:rStyle w:val="Hyperlink"/>
            <w:noProof/>
          </w:rPr>
          <w:t>Problem 6: Code Running When Loading Project</w:t>
        </w:r>
        <w:r>
          <w:rPr>
            <w:noProof/>
            <w:webHidden/>
          </w:rPr>
          <w:tab/>
        </w:r>
        <w:r>
          <w:rPr>
            <w:noProof/>
            <w:webHidden/>
          </w:rPr>
          <w:fldChar w:fldCharType="begin"/>
        </w:r>
        <w:r>
          <w:rPr>
            <w:noProof/>
            <w:webHidden/>
          </w:rPr>
          <w:instrText xml:space="preserve"> PAGEREF _Toc182507810 \h </w:instrText>
        </w:r>
        <w:r>
          <w:rPr>
            <w:noProof/>
            <w:webHidden/>
          </w:rPr>
        </w:r>
        <w:r>
          <w:rPr>
            <w:noProof/>
            <w:webHidden/>
          </w:rPr>
          <w:fldChar w:fldCharType="separate"/>
        </w:r>
        <w:r w:rsidR="00513102">
          <w:rPr>
            <w:noProof/>
            <w:webHidden/>
          </w:rPr>
          <w:t>16</w:t>
        </w:r>
        <w:r>
          <w:rPr>
            <w:noProof/>
            <w:webHidden/>
          </w:rPr>
          <w:fldChar w:fldCharType="end"/>
        </w:r>
      </w:hyperlink>
    </w:p>
    <w:p w14:paraId="299A8AA4" w14:textId="12DA6EC5" w:rsidR="003140B7" w:rsidRDefault="003140B7">
      <w:pPr>
        <w:pStyle w:val="TOC3"/>
        <w:tabs>
          <w:tab w:val="right" w:leader="dot" w:pos="9016"/>
        </w:tabs>
        <w:rPr>
          <w:rFonts w:eastAsiaTheme="minorEastAsia"/>
          <w:noProof/>
          <w:kern w:val="2"/>
          <w:sz w:val="24"/>
          <w:szCs w:val="24"/>
          <w:lang w:eastAsia="en-NZ"/>
          <w14:ligatures w14:val="standardContextual"/>
        </w:rPr>
      </w:pPr>
      <w:hyperlink w:anchor="_Toc182507811" w:history="1">
        <w:r w:rsidRPr="00067597">
          <w:rPr>
            <w:rStyle w:val="Hyperlink"/>
            <w:noProof/>
          </w:rPr>
          <w:t>Problem 7: Unable to Serialize C# Classes Which Inherit from Node</w:t>
        </w:r>
        <w:r>
          <w:rPr>
            <w:noProof/>
            <w:webHidden/>
          </w:rPr>
          <w:tab/>
        </w:r>
        <w:r>
          <w:rPr>
            <w:noProof/>
            <w:webHidden/>
          </w:rPr>
          <w:fldChar w:fldCharType="begin"/>
        </w:r>
        <w:r>
          <w:rPr>
            <w:noProof/>
            <w:webHidden/>
          </w:rPr>
          <w:instrText xml:space="preserve"> PAGEREF _Toc182507811 \h </w:instrText>
        </w:r>
        <w:r>
          <w:rPr>
            <w:noProof/>
            <w:webHidden/>
          </w:rPr>
        </w:r>
        <w:r>
          <w:rPr>
            <w:noProof/>
            <w:webHidden/>
          </w:rPr>
          <w:fldChar w:fldCharType="separate"/>
        </w:r>
        <w:r w:rsidR="00513102">
          <w:rPr>
            <w:noProof/>
            <w:webHidden/>
          </w:rPr>
          <w:t>17</w:t>
        </w:r>
        <w:r>
          <w:rPr>
            <w:noProof/>
            <w:webHidden/>
          </w:rPr>
          <w:fldChar w:fldCharType="end"/>
        </w:r>
      </w:hyperlink>
    </w:p>
    <w:p w14:paraId="28C5732C" w14:textId="643AA081" w:rsidR="003140B7" w:rsidRDefault="003140B7">
      <w:pPr>
        <w:pStyle w:val="TOC3"/>
        <w:tabs>
          <w:tab w:val="right" w:leader="dot" w:pos="9016"/>
        </w:tabs>
        <w:rPr>
          <w:rFonts w:eastAsiaTheme="minorEastAsia"/>
          <w:noProof/>
          <w:kern w:val="2"/>
          <w:sz w:val="24"/>
          <w:szCs w:val="24"/>
          <w:lang w:eastAsia="en-NZ"/>
          <w14:ligatures w14:val="standardContextual"/>
        </w:rPr>
      </w:pPr>
      <w:hyperlink w:anchor="_Toc182507812" w:history="1">
        <w:r w:rsidRPr="00067597">
          <w:rPr>
            <w:rStyle w:val="Hyperlink"/>
            <w:rFonts w:asciiTheme="majorHAnsi" w:eastAsiaTheme="majorEastAsia" w:hAnsiTheme="majorHAnsi" w:cstheme="majorBidi"/>
            <w:noProof/>
          </w:rPr>
          <w:t>Problem 8: SVG Images Saving Twice Within Scene</w:t>
        </w:r>
        <w:r>
          <w:rPr>
            <w:noProof/>
            <w:webHidden/>
          </w:rPr>
          <w:tab/>
        </w:r>
        <w:r>
          <w:rPr>
            <w:noProof/>
            <w:webHidden/>
          </w:rPr>
          <w:fldChar w:fldCharType="begin"/>
        </w:r>
        <w:r>
          <w:rPr>
            <w:noProof/>
            <w:webHidden/>
          </w:rPr>
          <w:instrText xml:space="preserve"> PAGEREF _Toc182507812 \h </w:instrText>
        </w:r>
        <w:r>
          <w:rPr>
            <w:noProof/>
            <w:webHidden/>
          </w:rPr>
        </w:r>
        <w:r>
          <w:rPr>
            <w:noProof/>
            <w:webHidden/>
          </w:rPr>
          <w:fldChar w:fldCharType="separate"/>
        </w:r>
        <w:r w:rsidR="00513102">
          <w:rPr>
            <w:noProof/>
            <w:webHidden/>
          </w:rPr>
          <w:t>18</w:t>
        </w:r>
        <w:r>
          <w:rPr>
            <w:noProof/>
            <w:webHidden/>
          </w:rPr>
          <w:fldChar w:fldCharType="end"/>
        </w:r>
      </w:hyperlink>
    </w:p>
    <w:p w14:paraId="39E01E4D" w14:textId="1C65E0EB" w:rsidR="003140B7" w:rsidRDefault="003140B7">
      <w:pPr>
        <w:pStyle w:val="TOC2"/>
        <w:tabs>
          <w:tab w:val="right" w:leader="dot" w:pos="9016"/>
        </w:tabs>
        <w:rPr>
          <w:rFonts w:eastAsiaTheme="minorEastAsia"/>
          <w:noProof/>
          <w:kern w:val="2"/>
          <w:sz w:val="24"/>
          <w:szCs w:val="24"/>
          <w:lang w:eastAsia="en-NZ"/>
          <w14:ligatures w14:val="standardContextual"/>
        </w:rPr>
      </w:pPr>
      <w:hyperlink w:anchor="_Toc182507813" w:history="1">
        <w:r w:rsidRPr="00067597">
          <w:rPr>
            <w:rStyle w:val="Hyperlink"/>
            <w:noProof/>
          </w:rPr>
          <w:t>User Testing</w:t>
        </w:r>
        <w:r>
          <w:rPr>
            <w:noProof/>
            <w:webHidden/>
          </w:rPr>
          <w:tab/>
        </w:r>
        <w:r>
          <w:rPr>
            <w:noProof/>
            <w:webHidden/>
          </w:rPr>
          <w:fldChar w:fldCharType="begin"/>
        </w:r>
        <w:r>
          <w:rPr>
            <w:noProof/>
            <w:webHidden/>
          </w:rPr>
          <w:instrText xml:space="preserve"> PAGEREF _Toc182507813 \h </w:instrText>
        </w:r>
        <w:r>
          <w:rPr>
            <w:noProof/>
            <w:webHidden/>
          </w:rPr>
        </w:r>
        <w:r>
          <w:rPr>
            <w:noProof/>
            <w:webHidden/>
          </w:rPr>
          <w:fldChar w:fldCharType="separate"/>
        </w:r>
        <w:r w:rsidR="00513102">
          <w:rPr>
            <w:noProof/>
            <w:webHidden/>
          </w:rPr>
          <w:t>19</w:t>
        </w:r>
        <w:r>
          <w:rPr>
            <w:noProof/>
            <w:webHidden/>
          </w:rPr>
          <w:fldChar w:fldCharType="end"/>
        </w:r>
      </w:hyperlink>
    </w:p>
    <w:p w14:paraId="65F7361B" w14:textId="3EBEC9B0" w:rsidR="003140B7" w:rsidRDefault="003140B7">
      <w:pPr>
        <w:pStyle w:val="TOC3"/>
        <w:tabs>
          <w:tab w:val="right" w:leader="dot" w:pos="9016"/>
        </w:tabs>
        <w:rPr>
          <w:rFonts w:eastAsiaTheme="minorEastAsia"/>
          <w:noProof/>
          <w:kern w:val="2"/>
          <w:sz w:val="24"/>
          <w:szCs w:val="24"/>
          <w:lang w:eastAsia="en-NZ"/>
          <w14:ligatures w14:val="standardContextual"/>
        </w:rPr>
      </w:pPr>
      <w:hyperlink w:anchor="_Toc182507814" w:history="1">
        <w:r w:rsidRPr="00067597">
          <w:rPr>
            <w:rStyle w:val="Hyperlink"/>
            <w:noProof/>
          </w:rPr>
          <w:t>Task 1: Create and Load Into a New World.</w:t>
        </w:r>
        <w:r>
          <w:rPr>
            <w:noProof/>
            <w:webHidden/>
          </w:rPr>
          <w:tab/>
        </w:r>
        <w:r>
          <w:rPr>
            <w:noProof/>
            <w:webHidden/>
          </w:rPr>
          <w:fldChar w:fldCharType="begin"/>
        </w:r>
        <w:r>
          <w:rPr>
            <w:noProof/>
            <w:webHidden/>
          </w:rPr>
          <w:instrText xml:space="preserve"> PAGEREF _Toc182507814 \h </w:instrText>
        </w:r>
        <w:r>
          <w:rPr>
            <w:noProof/>
            <w:webHidden/>
          </w:rPr>
        </w:r>
        <w:r>
          <w:rPr>
            <w:noProof/>
            <w:webHidden/>
          </w:rPr>
          <w:fldChar w:fldCharType="separate"/>
        </w:r>
        <w:r w:rsidR="00513102">
          <w:rPr>
            <w:noProof/>
            <w:webHidden/>
          </w:rPr>
          <w:t>19</w:t>
        </w:r>
        <w:r>
          <w:rPr>
            <w:noProof/>
            <w:webHidden/>
          </w:rPr>
          <w:fldChar w:fldCharType="end"/>
        </w:r>
      </w:hyperlink>
    </w:p>
    <w:p w14:paraId="57E3843F" w14:textId="60A6A33D" w:rsidR="003140B7" w:rsidRDefault="003140B7">
      <w:pPr>
        <w:pStyle w:val="TOC3"/>
        <w:tabs>
          <w:tab w:val="right" w:leader="dot" w:pos="9016"/>
        </w:tabs>
        <w:rPr>
          <w:rFonts w:eastAsiaTheme="minorEastAsia"/>
          <w:noProof/>
          <w:kern w:val="2"/>
          <w:sz w:val="24"/>
          <w:szCs w:val="24"/>
          <w:lang w:eastAsia="en-NZ"/>
          <w14:ligatures w14:val="standardContextual"/>
        </w:rPr>
      </w:pPr>
      <w:hyperlink w:anchor="_Toc182507815" w:history="1">
        <w:r w:rsidRPr="00067597">
          <w:rPr>
            <w:rStyle w:val="Hyperlink"/>
            <w:noProof/>
          </w:rPr>
          <w:t>Task 2: Open 2 Inventories and Move a Partial Stack of Items</w:t>
        </w:r>
        <w:r>
          <w:rPr>
            <w:noProof/>
            <w:webHidden/>
          </w:rPr>
          <w:tab/>
        </w:r>
        <w:r>
          <w:rPr>
            <w:noProof/>
            <w:webHidden/>
          </w:rPr>
          <w:fldChar w:fldCharType="begin"/>
        </w:r>
        <w:r>
          <w:rPr>
            <w:noProof/>
            <w:webHidden/>
          </w:rPr>
          <w:instrText xml:space="preserve"> PAGEREF _Toc182507815 \h </w:instrText>
        </w:r>
        <w:r>
          <w:rPr>
            <w:noProof/>
            <w:webHidden/>
          </w:rPr>
        </w:r>
        <w:r>
          <w:rPr>
            <w:noProof/>
            <w:webHidden/>
          </w:rPr>
          <w:fldChar w:fldCharType="separate"/>
        </w:r>
        <w:r w:rsidR="00513102">
          <w:rPr>
            <w:noProof/>
            <w:webHidden/>
          </w:rPr>
          <w:t>19</w:t>
        </w:r>
        <w:r>
          <w:rPr>
            <w:noProof/>
            <w:webHidden/>
          </w:rPr>
          <w:fldChar w:fldCharType="end"/>
        </w:r>
      </w:hyperlink>
    </w:p>
    <w:p w14:paraId="4E5547F1" w14:textId="3E3B3808" w:rsidR="003140B7" w:rsidRDefault="003140B7">
      <w:pPr>
        <w:pStyle w:val="TOC3"/>
        <w:tabs>
          <w:tab w:val="right" w:leader="dot" w:pos="9016"/>
        </w:tabs>
        <w:rPr>
          <w:rFonts w:eastAsiaTheme="minorEastAsia"/>
          <w:noProof/>
          <w:kern w:val="2"/>
          <w:sz w:val="24"/>
          <w:szCs w:val="24"/>
          <w:lang w:eastAsia="en-NZ"/>
          <w14:ligatures w14:val="standardContextual"/>
        </w:rPr>
      </w:pPr>
      <w:hyperlink w:anchor="_Toc182507816" w:history="1">
        <w:r w:rsidRPr="00067597">
          <w:rPr>
            <w:rStyle w:val="Hyperlink"/>
            <w:noProof/>
          </w:rPr>
          <w:t>Task 3: Open Component Selection and Equip One into Hot Bar</w:t>
        </w:r>
        <w:r>
          <w:rPr>
            <w:noProof/>
            <w:webHidden/>
          </w:rPr>
          <w:tab/>
        </w:r>
        <w:r>
          <w:rPr>
            <w:noProof/>
            <w:webHidden/>
          </w:rPr>
          <w:fldChar w:fldCharType="begin"/>
        </w:r>
        <w:r>
          <w:rPr>
            <w:noProof/>
            <w:webHidden/>
          </w:rPr>
          <w:instrText xml:space="preserve"> PAGEREF _Toc182507816 \h </w:instrText>
        </w:r>
        <w:r>
          <w:rPr>
            <w:noProof/>
            <w:webHidden/>
          </w:rPr>
        </w:r>
        <w:r>
          <w:rPr>
            <w:noProof/>
            <w:webHidden/>
          </w:rPr>
          <w:fldChar w:fldCharType="separate"/>
        </w:r>
        <w:r w:rsidR="00513102">
          <w:rPr>
            <w:noProof/>
            <w:webHidden/>
          </w:rPr>
          <w:t>20</w:t>
        </w:r>
        <w:r>
          <w:rPr>
            <w:noProof/>
            <w:webHidden/>
          </w:rPr>
          <w:fldChar w:fldCharType="end"/>
        </w:r>
      </w:hyperlink>
    </w:p>
    <w:p w14:paraId="38B5C756" w14:textId="6113CE5E" w:rsidR="003140B7" w:rsidRDefault="003140B7">
      <w:pPr>
        <w:pStyle w:val="TOC3"/>
        <w:tabs>
          <w:tab w:val="right" w:leader="dot" w:pos="9016"/>
        </w:tabs>
        <w:rPr>
          <w:rFonts w:eastAsiaTheme="minorEastAsia"/>
          <w:noProof/>
          <w:kern w:val="2"/>
          <w:sz w:val="24"/>
          <w:szCs w:val="24"/>
          <w:lang w:eastAsia="en-NZ"/>
          <w14:ligatures w14:val="standardContextual"/>
        </w:rPr>
      </w:pPr>
      <w:hyperlink w:anchor="_Toc182507817" w:history="1">
        <w:r w:rsidRPr="00067597">
          <w:rPr>
            <w:rStyle w:val="Hyperlink"/>
            <w:noProof/>
          </w:rPr>
          <w:t>Task 4: Build Multiple Components and Multiple Vessels</w:t>
        </w:r>
        <w:r>
          <w:rPr>
            <w:noProof/>
            <w:webHidden/>
          </w:rPr>
          <w:tab/>
        </w:r>
        <w:r>
          <w:rPr>
            <w:noProof/>
            <w:webHidden/>
          </w:rPr>
          <w:fldChar w:fldCharType="begin"/>
        </w:r>
        <w:r>
          <w:rPr>
            <w:noProof/>
            <w:webHidden/>
          </w:rPr>
          <w:instrText xml:space="preserve"> PAGEREF _Toc182507817 \h </w:instrText>
        </w:r>
        <w:r>
          <w:rPr>
            <w:noProof/>
            <w:webHidden/>
          </w:rPr>
        </w:r>
        <w:r>
          <w:rPr>
            <w:noProof/>
            <w:webHidden/>
          </w:rPr>
          <w:fldChar w:fldCharType="separate"/>
        </w:r>
        <w:r w:rsidR="00513102">
          <w:rPr>
            <w:noProof/>
            <w:webHidden/>
          </w:rPr>
          <w:t>20</w:t>
        </w:r>
        <w:r>
          <w:rPr>
            <w:noProof/>
            <w:webHidden/>
          </w:rPr>
          <w:fldChar w:fldCharType="end"/>
        </w:r>
      </w:hyperlink>
    </w:p>
    <w:p w14:paraId="30ACFF77" w14:textId="013FE833" w:rsidR="003140B7" w:rsidRDefault="003140B7">
      <w:pPr>
        <w:pStyle w:val="TOC3"/>
        <w:tabs>
          <w:tab w:val="right" w:leader="dot" w:pos="9016"/>
        </w:tabs>
        <w:rPr>
          <w:rFonts w:eastAsiaTheme="minorEastAsia"/>
          <w:noProof/>
          <w:kern w:val="2"/>
          <w:sz w:val="24"/>
          <w:szCs w:val="24"/>
          <w:lang w:eastAsia="en-NZ"/>
          <w14:ligatures w14:val="standardContextual"/>
        </w:rPr>
      </w:pPr>
      <w:hyperlink w:anchor="_Toc182507818" w:history="1">
        <w:r w:rsidRPr="00067597">
          <w:rPr>
            <w:rStyle w:val="Hyperlink"/>
            <w:noProof/>
          </w:rPr>
          <w:t>Task 5: Pause And Save The Game Then Exit to Main Menu</w:t>
        </w:r>
        <w:r>
          <w:rPr>
            <w:noProof/>
            <w:webHidden/>
          </w:rPr>
          <w:tab/>
        </w:r>
        <w:r>
          <w:rPr>
            <w:noProof/>
            <w:webHidden/>
          </w:rPr>
          <w:fldChar w:fldCharType="begin"/>
        </w:r>
        <w:r>
          <w:rPr>
            <w:noProof/>
            <w:webHidden/>
          </w:rPr>
          <w:instrText xml:space="preserve"> PAGEREF _Toc182507818 \h </w:instrText>
        </w:r>
        <w:r>
          <w:rPr>
            <w:noProof/>
            <w:webHidden/>
          </w:rPr>
        </w:r>
        <w:r>
          <w:rPr>
            <w:noProof/>
            <w:webHidden/>
          </w:rPr>
          <w:fldChar w:fldCharType="separate"/>
        </w:r>
        <w:r w:rsidR="00513102">
          <w:rPr>
            <w:noProof/>
            <w:webHidden/>
          </w:rPr>
          <w:t>21</w:t>
        </w:r>
        <w:r>
          <w:rPr>
            <w:noProof/>
            <w:webHidden/>
          </w:rPr>
          <w:fldChar w:fldCharType="end"/>
        </w:r>
      </w:hyperlink>
    </w:p>
    <w:p w14:paraId="77D14E2C" w14:textId="3826F5D7" w:rsidR="003140B7" w:rsidRDefault="003140B7">
      <w:pPr>
        <w:pStyle w:val="TOC3"/>
        <w:tabs>
          <w:tab w:val="right" w:leader="dot" w:pos="9016"/>
        </w:tabs>
        <w:rPr>
          <w:rFonts w:eastAsiaTheme="minorEastAsia"/>
          <w:noProof/>
          <w:kern w:val="2"/>
          <w:sz w:val="24"/>
          <w:szCs w:val="24"/>
          <w:lang w:eastAsia="en-NZ"/>
          <w14:ligatures w14:val="standardContextual"/>
        </w:rPr>
      </w:pPr>
      <w:hyperlink w:anchor="_Toc182507819" w:history="1">
        <w:r w:rsidRPr="00067597">
          <w:rPr>
            <w:rStyle w:val="Hyperlink"/>
            <w:noProof/>
          </w:rPr>
          <w:t>Task 6: Delete Your World from The World Manager</w:t>
        </w:r>
        <w:r>
          <w:rPr>
            <w:noProof/>
            <w:webHidden/>
          </w:rPr>
          <w:tab/>
        </w:r>
        <w:r>
          <w:rPr>
            <w:noProof/>
            <w:webHidden/>
          </w:rPr>
          <w:fldChar w:fldCharType="begin"/>
        </w:r>
        <w:r>
          <w:rPr>
            <w:noProof/>
            <w:webHidden/>
          </w:rPr>
          <w:instrText xml:space="preserve"> PAGEREF _Toc182507819 \h </w:instrText>
        </w:r>
        <w:r>
          <w:rPr>
            <w:noProof/>
            <w:webHidden/>
          </w:rPr>
        </w:r>
        <w:r>
          <w:rPr>
            <w:noProof/>
            <w:webHidden/>
          </w:rPr>
          <w:fldChar w:fldCharType="separate"/>
        </w:r>
        <w:r w:rsidR="00513102">
          <w:rPr>
            <w:noProof/>
            <w:webHidden/>
          </w:rPr>
          <w:t>21</w:t>
        </w:r>
        <w:r>
          <w:rPr>
            <w:noProof/>
            <w:webHidden/>
          </w:rPr>
          <w:fldChar w:fldCharType="end"/>
        </w:r>
      </w:hyperlink>
    </w:p>
    <w:p w14:paraId="33B0D4F0" w14:textId="4C75B32D" w:rsidR="003140B7" w:rsidRDefault="003140B7">
      <w:pPr>
        <w:pStyle w:val="TOC2"/>
        <w:tabs>
          <w:tab w:val="right" w:leader="dot" w:pos="9016"/>
        </w:tabs>
        <w:rPr>
          <w:rFonts w:eastAsiaTheme="minorEastAsia"/>
          <w:noProof/>
          <w:kern w:val="2"/>
          <w:sz w:val="24"/>
          <w:szCs w:val="24"/>
          <w:lang w:eastAsia="en-NZ"/>
          <w14:ligatures w14:val="standardContextual"/>
        </w:rPr>
      </w:pPr>
      <w:hyperlink w:anchor="_Toc182507820" w:history="1">
        <w:r w:rsidRPr="00067597">
          <w:rPr>
            <w:rStyle w:val="Hyperlink"/>
            <w:noProof/>
          </w:rPr>
          <w:t>Results</w:t>
        </w:r>
        <w:r>
          <w:rPr>
            <w:noProof/>
            <w:webHidden/>
          </w:rPr>
          <w:tab/>
        </w:r>
        <w:r>
          <w:rPr>
            <w:noProof/>
            <w:webHidden/>
          </w:rPr>
          <w:fldChar w:fldCharType="begin"/>
        </w:r>
        <w:r>
          <w:rPr>
            <w:noProof/>
            <w:webHidden/>
          </w:rPr>
          <w:instrText xml:space="preserve"> PAGEREF _Toc182507820 \h </w:instrText>
        </w:r>
        <w:r>
          <w:rPr>
            <w:noProof/>
            <w:webHidden/>
          </w:rPr>
        </w:r>
        <w:r>
          <w:rPr>
            <w:noProof/>
            <w:webHidden/>
          </w:rPr>
          <w:fldChar w:fldCharType="separate"/>
        </w:r>
        <w:r w:rsidR="00513102">
          <w:rPr>
            <w:noProof/>
            <w:webHidden/>
          </w:rPr>
          <w:t>22</w:t>
        </w:r>
        <w:r>
          <w:rPr>
            <w:noProof/>
            <w:webHidden/>
          </w:rPr>
          <w:fldChar w:fldCharType="end"/>
        </w:r>
      </w:hyperlink>
    </w:p>
    <w:p w14:paraId="21E5C4D8" w14:textId="57272585" w:rsidR="003140B7" w:rsidRDefault="003140B7">
      <w:pPr>
        <w:pStyle w:val="TOC2"/>
        <w:tabs>
          <w:tab w:val="right" w:leader="dot" w:pos="9016"/>
        </w:tabs>
        <w:rPr>
          <w:rFonts w:eastAsiaTheme="minorEastAsia"/>
          <w:noProof/>
          <w:kern w:val="2"/>
          <w:sz w:val="24"/>
          <w:szCs w:val="24"/>
          <w:lang w:eastAsia="en-NZ"/>
          <w14:ligatures w14:val="standardContextual"/>
        </w:rPr>
      </w:pPr>
      <w:hyperlink w:anchor="_Toc182507821" w:history="1">
        <w:r w:rsidRPr="00067597">
          <w:rPr>
            <w:rStyle w:val="Hyperlink"/>
            <w:noProof/>
          </w:rPr>
          <w:t>Recommendations</w:t>
        </w:r>
        <w:r>
          <w:rPr>
            <w:noProof/>
            <w:webHidden/>
          </w:rPr>
          <w:tab/>
        </w:r>
        <w:r>
          <w:rPr>
            <w:noProof/>
            <w:webHidden/>
          </w:rPr>
          <w:fldChar w:fldCharType="begin"/>
        </w:r>
        <w:r>
          <w:rPr>
            <w:noProof/>
            <w:webHidden/>
          </w:rPr>
          <w:instrText xml:space="preserve"> PAGEREF _Toc182507821 \h </w:instrText>
        </w:r>
        <w:r>
          <w:rPr>
            <w:noProof/>
            <w:webHidden/>
          </w:rPr>
        </w:r>
        <w:r>
          <w:rPr>
            <w:noProof/>
            <w:webHidden/>
          </w:rPr>
          <w:fldChar w:fldCharType="separate"/>
        </w:r>
        <w:r w:rsidR="00513102">
          <w:rPr>
            <w:noProof/>
            <w:webHidden/>
          </w:rPr>
          <w:t>22</w:t>
        </w:r>
        <w:r>
          <w:rPr>
            <w:noProof/>
            <w:webHidden/>
          </w:rPr>
          <w:fldChar w:fldCharType="end"/>
        </w:r>
      </w:hyperlink>
    </w:p>
    <w:p w14:paraId="06BD5B27" w14:textId="423FCAA3" w:rsidR="003140B7" w:rsidRDefault="003140B7">
      <w:pPr>
        <w:pStyle w:val="TOC2"/>
        <w:tabs>
          <w:tab w:val="right" w:leader="dot" w:pos="9016"/>
        </w:tabs>
        <w:rPr>
          <w:rFonts w:eastAsiaTheme="minorEastAsia"/>
          <w:noProof/>
          <w:kern w:val="2"/>
          <w:sz w:val="24"/>
          <w:szCs w:val="24"/>
          <w:lang w:eastAsia="en-NZ"/>
          <w14:ligatures w14:val="standardContextual"/>
        </w:rPr>
      </w:pPr>
      <w:hyperlink w:anchor="_Toc182507822" w:history="1">
        <w:r w:rsidRPr="00067597">
          <w:rPr>
            <w:rStyle w:val="Hyperlink"/>
            <w:noProof/>
          </w:rPr>
          <w:t>Conclusion</w:t>
        </w:r>
        <w:r>
          <w:rPr>
            <w:noProof/>
            <w:webHidden/>
          </w:rPr>
          <w:tab/>
        </w:r>
        <w:r>
          <w:rPr>
            <w:noProof/>
            <w:webHidden/>
          </w:rPr>
          <w:fldChar w:fldCharType="begin"/>
        </w:r>
        <w:r>
          <w:rPr>
            <w:noProof/>
            <w:webHidden/>
          </w:rPr>
          <w:instrText xml:space="preserve"> PAGEREF _Toc182507822 \h </w:instrText>
        </w:r>
        <w:r>
          <w:rPr>
            <w:noProof/>
            <w:webHidden/>
          </w:rPr>
        </w:r>
        <w:r>
          <w:rPr>
            <w:noProof/>
            <w:webHidden/>
          </w:rPr>
          <w:fldChar w:fldCharType="separate"/>
        </w:r>
        <w:r w:rsidR="00513102">
          <w:rPr>
            <w:noProof/>
            <w:webHidden/>
          </w:rPr>
          <w:t>23</w:t>
        </w:r>
        <w:r>
          <w:rPr>
            <w:noProof/>
            <w:webHidden/>
          </w:rPr>
          <w:fldChar w:fldCharType="end"/>
        </w:r>
      </w:hyperlink>
    </w:p>
    <w:p w14:paraId="295EA1FD" w14:textId="4F7B70DD" w:rsidR="003140B7" w:rsidRDefault="003140B7">
      <w:pPr>
        <w:pStyle w:val="TOC1"/>
        <w:tabs>
          <w:tab w:val="right" w:leader="dot" w:pos="9016"/>
        </w:tabs>
        <w:rPr>
          <w:rFonts w:eastAsiaTheme="minorEastAsia"/>
          <w:noProof/>
          <w:kern w:val="2"/>
          <w:sz w:val="24"/>
          <w:szCs w:val="24"/>
          <w:lang w:eastAsia="en-NZ"/>
          <w14:ligatures w14:val="standardContextual"/>
        </w:rPr>
      </w:pPr>
      <w:hyperlink w:anchor="_Toc182507823" w:history="1">
        <w:r w:rsidRPr="00067597">
          <w:rPr>
            <w:rStyle w:val="Hyperlink"/>
            <w:rFonts w:ascii="Times New Roman" w:eastAsia="Times New Roman" w:hAnsi="Times New Roman" w:cs="Times New Roman"/>
            <w:b/>
            <w:bCs/>
            <w:noProof/>
            <w:lang w:val="nl-NL" w:eastAsia="en-GB"/>
          </w:rPr>
          <w:t>References</w:t>
        </w:r>
        <w:r>
          <w:rPr>
            <w:noProof/>
            <w:webHidden/>
          </w:rPr>
          <w:tab/>
        </w:r>
        <w:r>
          <w:rPr>
            <w:noProof/>
            <w:webHidden/>
          </w:rPr>
          <w:fldChar w:fldCharType="begin"/>
        </w:r>
        <w:r>
          <w:rPr>
            <w:noProof/>
            <w:webHidden/>
          </w:rPr>
          <w:instrText xml:space="preserve"> PAGEREF _Toc182507823 \h </w:instrText>
        </w:r>
        <w:r>
          <w:rPr>
            <w:noProof/>
            <w:webHidden/>
          </w:rPr>
        </w:r>
        <w:r>
          <w:rPr>
            <w:noProof/>
            <w:webHidden/>
          </w:rPr>
          <w:fldChar w:fldCharType="separate"/>
        </w:r>
        <w:r w:rsidR="00513102">
          <w:rPr>
            <w:noProof/>
            <w:webHidden/>
          </w:rPr>
          <w:t>24</w:t>
        </w:r>
        <w:r>
          <w:rPr>
            <w:noProof/>
            <w:webHidden/>
          </w:rPr>
          <w:fldChar w:fldCharType="end"/>
        </w:r>
      </w:hyperlink>
    </w:p>
    <w:p w14:paraId="2DABFE71" w14:textId="2E7930F1" w:rsidR="00574107" w:rsidRDefault="006B4CBD" w:rsidP="006B4CBD">
      <w:r>
        <w:fldChar w:fldCharType="end"/>
      </w:r>
    </w:p>
    <w:p w14:paraId="3A4CF8B6" w14:textId="77777777" w:rsidR="00A727B8" w:rsidRPr="007E126B" w:rsidRDefault="00A727B8" w:rsidP="00A727B8">
      <w:pPr>
        <w:pStyle w:val="Heading2"/>
      </w:pPr>
      <w:bookmarkStart w:id="3" w:name="_Toc136431138"/>
      <w:bookmarkStart w:id="4" w:name="_Toc182507788"/>
      <w:r>
        <w:t>Table of Figures</w:t>
      </w:r>
      <w:bookmarkEnd w:id="3"/>
      <w:bookmarkEnd w:id="4"/>
    </w:p>
    <w:p w14:paraId="20DCC33D" w14:textId="647E19FC" w:rsidR="00B42D23" w:rsidRDefault="00103754">
      <w:pPr>
        <w:pStyle w:val="TableofFigures"/>
        <w:tabs>
          <w:tab w:val="right" w:leader="dot" w:pos="9016"/>
        </w:tabs>
        <w:rPr>
          <w:rFonts w:eastAsiaTheme="minorEastAsia"/>
          <w:noProof/>
          <w:kern w:val="2"/>
          <w:sz w:val="24"/>
          <w:szCs w:val="24"/>
          <w:lang w:eastAsia="en-NZ"/>
          <w14:ligatures w14:val="standardContextual"/>
        </w:rPr>
      </w:pPr>
      <w:r>
        <w:fldChar w:fldCharType="begin"/>
      </w:r>
      <w:r>
        <w:instrText xml:space="preserve"> TOC \h \z \c "Figure" </w:instrText>
      </w:r>
      <w:r>
        <w:fldChar w:fldCharType="separate"/>
      </w:r>
      <w:hyperlink w:anchor="_Toc182507830" w:history="1">
        <w:r w:rsidR="00B42D23" w:rsidRPr="00EB2B40">
          <w:rPr>
            <w:rStyle w:val="Hyperlink"/>
            <w:noProof/>
          </w:rPr>
          <w:t>Figure 1: Converting GDScript to C# Addon Example</w:t>
        </w:r>
        <w:r w:rsidR="00B42D23">
          <w:rPr>
            <w:noProof/>
            <w:webHidden/>
          </w:rPr>
          <w:tab/>
        </w:r>
        <w:r w:rsidR="00B42D23">
          <w:rPr>
            <w:noProof/>
            <w:webHidden/>
          </w:rPr>
          <w:fldChar w:fldCharType="begin"/>
        </w:r>
        <w:r w:rsidR="00B42D23">
          <w:rPr>
            <w:noProof/>
            <w:webHidden/>
          </w:rPr>
          <w:instrText xml:space="preserve"> PAGEREF _Toc182507830 \h </w:instrText>
        </w:r>
        <w:r w:rsidR="00B42D23">
          <w:rPr>
            <w:noProof/>
            <w:webHidden/>
          </w:rPr>
        </w:r>
        <w:r w:rsidR="00B42D23">
          <w:rPr>
            <w:noProof/>
            <w:webHidden/>
          </w:rPr>
          <w:fldChar w:fldCharType="separate"/>
        </w:r>
        <w:r w:rsidR="00513102">
          <w:rPr>
            <w:noProof/>
            <w:webHidden/>
          </w:rPr>
          <w:t>12</w:t>
        </w:r>
        <w:r w:rsidR="00B42D23">
          <w:rPr>
            <w:noProof/>
            <w:webHidden/>
          </w:rPr>
          <w:fldChar w:fldCharType="end"/>
        </w:r>
      </w:hyperlink>
    </w:p>
    <w:p w14:paraId="503ABA40" w14:textId="26ECF579" w:rsidR="00B42D23" w:rsidRDefault="00B42D23">
      <w:pPr>
        <w:pStyle w:val="TableofFigures"/>
        <w:tabs>
          <w:tab w:val="right" w:leader="dot" w:pos="9016"/>
        </w:tabs>
        <w:rPr>
          <w:rFonts w:eastAsiaTheme="minorEastAsia"/>
          <w:noProof/>
          <w:kern w:val="2"/>
          <w:sz w:val="24"/>
          <w:szCs w:val="24"/>
          <w:lang w:eastAsia="en-NZ"/>
          <w14:ligatures w14:val="standardContextual"/>
        </w:rPr>
      </w:pPr>
      <w:hyperlink w:anchor="_Toc182507831" w:history="1">
        <w:r w:rsidRPr="00EB2B40">
          <w:rPr>
            <w:rStyle w:val="Hyperlink"/>
            <w:noProof/>
          </w:rPr>
          <w:t>Figure 2: Godot Custom Editor</w:t>
        </w:r>
        <w:r>
          <w:rPr>
            <w:noProof/>
            <w:webHidden/>
          </w:rPr>
          <w:tab/>
        </w:r>
        <w:r>
          <w:rPr>
            <w:noProof/>
            <w:webHidden/>
          </w:rPr>
          <w:fldChar w:fldCharType="begin"/>
        </w:r>
        <w:r>
          <w:rPr>
            <w:noProof/>
            <w:webHidden/>
          </w:rPr>
          <w:instrText xml:space="preserve"> PAGEREF _Toc182507831 \h </w:instrText>
        </w:r>
        <w:r>
          <w:rPr>
            <w:noProof/>
            <w:webHidden/>
          </w:rPr>
        </w:r>
        <w:r>
          <w:rPr>
            <w:noProof/>
            <w:webHidden/>
          </w:rPr>
          <w:fldChar w:fldCharType="separate"/>
        </w:r>
        <w:r w:rsidR="00513102">
          <w:rPr>
            <w:noProof/>
            <w:webHidden/>
          </w:rPr>
          <w:t>14</w:t>
        </w:r>
        <w:r>
          <w:rPr>
            <w:noProof/>
            <w:webHidden/>
          </w:rPr>
          <w:fldChar w:fldCharType="end"/>
        </w:r>
      </w:hyperlink>
    </w:p>
    <w:p w14:paraId="780800D7" w14:textId="5765D4C4" w:rsidR="00B42D23" w:rsidRDefault="00B42D23">
      <w:pPr>
        <w:pStyle w:val="TableofFigures"/>
        <w:tabs>
          <w:tab w:val="right" w:leader="dot" w:pos="9016"/>
        </w:tabs>
        <w:rPr>
          <w:rFonts w:eastAsiaTheme="minorEastAsia"/>
          <w:noProof/>
          <w:kern w:val="2"/>
          <w:sz w:val="24"/>
          <w:szCs w:val="24"/>
          <w:lang w:eastAsia="en-NZ"/>
          <w14:ligatures w14:val="standardContextual"/>
        </w:rPr>
      </w:pPr>
      <w:hyperlink w:anchor="_Toc182507832" w:history="1">
        <w:r w:rsidRPr="00EB2B40">
          <w:rPr>
            <w:rStyle w:val="Hyperlink"/>
            <w:i/>
            <w:iCs/>
            <w:noProof/>
          </w:rPr>
          <w:t>Figure 3: Godot .NET Random Build Error</w:t>
        </w:r>
        <w:r>
          <w:rPr>
            <w:noProof/>
            <w:webHidden/>
          </w:rPr>
          <w:tab/>
        </w:r>
        <w:r>
          <w:rPr>
            <w:noProof/>
            <w:webHidden/>
          </w:rPr>
          <w:fldChar w:fldCharType="begin"/>
        </w:r>
        <w:r>
          <w:rPr>
            <w:noProof/>
            <w:webHidden/>
          </w:rPr>
          <w:instrText xml:space="preserve"> PAGEREF _Toc182507832 \h </w:instrText>
        </w:r>
        <w:r>
          <w:rPr>
            <w:noProof/>
            <w:webHidden/>
          </w:rPr>
        </w:r>
        <w:r>
          <w:rPr>
            <w:noProof/>
            <w:webHidden/>
          </w:rPr>
          <w:fldChar w:fldCharType="separate"/>
        </w:r>
        <w:r w:rsidR="00513102">
          <w:rPr>
            <w:noProof/>
            <w:webHidden/>
          </w:rPr>
          <w:t>14</w:t>
        </w:r>
        <w:r>
          <w:rPr>
            <w:noProof/>
            <w:webHidden/>
          </w:rPr>
          <w:fldChar w:fldCharType="end"/>
        </w:r>
      </w:hyperlink>
    </w:p>
    <w:p w14:paraId="66151EE8" w14:textId="3A68F198" w:rsidR="00B42D23" w:rsidRDefault="00B42D23">
      <w:pPr>
        <w:pStyle w:val="TableofFigures"/>
        <w:tabs>
          <w:tab w:val="right" w:leader="dot" w:pos="9016"/>
        </w:tabs>
        <w:rPr>
          <w:rFonts w:eastAsiaTheme="minorEastAsia"/>
          <w:noProof/>
          <w:kern w:val="2"/>
          <w:sz w:val="24"/>
          <w:szCs w:val="24"/>
          <w:lang w:eastAsia="en-NZ"/>
          <w14:ligatures w14:val="standardContextual"/>
        </w:rPr>
      </w:pPr>
      <w:hyperlink w:anchor="_Toc182507833" w:history="1">
        <w:r w:rsidRPr="00EB2B40">
          <w:rPr>
            <w:rStyle w:val="Hyperlink"/>
            <w:noProof/>
          </w:rPr>
          <w:t>Figure 4: Example for Checking a Variable Reference</w:t>
        </w:r>
        <w:r>
          <w:rPr>
            <w:noProof/>
            <w:webHidden/>
          </w:rPr>
          <w:tab/>
        </w:r>
        <w:r>
          <w:rPr>
            <w:noProof/>
            <w:webHidden/>
          </w:rPr>
          <w:fldChar w:fldCharType="begin"/>
        </w:r>
        <w:r>
          <w:rPr>
            <w:noProof/>
            <w:webHidden/>
          </w:rPr>
          <w:instrText xml:space="preserve"> PAGEREF _Toc182507833 \h </w:instrText>
        </w:r>
        <w:r>
          <w:rPr>
            <w:noProof/>
            <w:webHidden/>
          </w:rPr>
        </w:r>
        <w:r>
          <w:rPr>
            <w:noProof/>
            <w:webHidden/>
          </w:rPr>
          <w:fldChar w:fldCharType="separate"/>
        </w:r>
        <w:r w:rsidR="00513102">
          <w:rPr>
            <w:noProof/>
            <w:webHidden/>
          </w:rPr>
          <w:t>15</w:t>
        </w:r>
        <w:r>
          <w:rPr>
            <w:noProof/>
            <w:webHidden/>
          </w:rPr>
          <w:fldChar w:fldCharType="end"/>
        </w:r>
      </w:hyperlink>
    </w:p>
    <w:p w14:paraId="534F8C36" w14:textId="6597CE5D" w:rsidR="00B42D23" w:rsidRDefault="00B42D23">
      <w:pPr>
        <w:pStyle w:val="TableofFigures"/>
        <w:tabs>
          <w:tab w:val="right" w:leader="dot" w:pos="9016"/>
        </w:tabs>
        <w:rPr>
          <w:rFonts w:eastAsiaTheme="minorEastAsia"/>
          <w:noProof/>
          <w:kern w:val="2"/>
          <w:sz w:val="24"/>
          <w:szCs w:val="24"/>
          <w:lang w:eastAsia="en-NZ"/>
          <w14:ligatures w14:val="standardContextual"/>
        </w:rPr>
      </w:pPr>
      <w:hyperlink w:anchor="_Toc182507834" w:history="1">
        <w:r w:rsidRPr="00EB2B40">
          <w:rPr>
            <w:rStyle w:val="Hyperlink"/>
            <w:noProof/>
          </w:rPr>
          <w:t>Figure 5: UI Scene Godot</w:t>
        </w:r>
        <w:r>
          <w:rPr>
            <w:noProof/>
            <w:webHidden/>
          </w:rPr>
          <w:tab/>
        </w:r>
        <w:r>
          <w:rPr>
            <w:noProof/>
            <w:webHidden/>
          </w:rPr>
          <w:fldChar w:fldCharType="begin"/>
        </w:r>
        <w:r>
          <w:rPr>
            <w:noProof/>
            <w:webHidden/>
          </w:rPr>
          <w:instrText xml:space="preserve"> PAGEREF _Toc182507834 \h </w:instrText>
        </w:r>
        <w:r>
          <w:rPr>
            <w:noProof/>
            <w:webHidden/>
          </w:rPr>
        </w:r>
        <w:r>
          <w:rPr>
            <w:noProof/>
            <w:webHidden/>
          </w:rPr>
          <w:fldChar w:fldCharType="separate"/>
        </w:r>
        <w:r w:rsidR="00513102">
          <w:rPr>
            <w:noProof/>
            <w:webHidden/>
          </w:rPr>
          <w:t>16</w:t>
        </w:r>
        <w:r>
          <w:rPr>
            <w:noProof/>
            <w:webHidden/>
          </w:rPr>
          <w:fldChar w:fldCharType="end"/>
        </w:r>
      </w:hyperlink>
    </w:p>
    <w:p w14:paraId="2DC2DCF8" w14:textId="77024E89" w:rsidR="00B42D23" w:rsidRDefault="00B42D23">
      <w:pPr>
        <w:pStyle w:val="TableofFigures"/>
        <w:tabs>
          <w:tab w:val="right" w:leader="dot" w:pos="9016"/>
        </w:tabs>
        <w:rPr>
          <w:rFonts w:eastAsiaTheme="minorEastAsia"/>
          <w:noProof/>
          <w:kern w:val="2"/>
          <w:sz w:val="24"/>
          <w:szCs w:val="24"/>
          <w:lang w:eastAsia="en-NZ"/>
          <w14:ligatures w14:val="standardContextual"/>
        </w:rPr>
      </w:pPr>
      <w:hyperlink w:anchor="_Toc182507835" w:history="1">
        <w:r w:rsidRPr="00EB2B40">
          <w:rPr>
            <w:rStyle w:val="Hyperlink"/>
            <w:noProof/>
          </w:rPr>
          <w:t>Figure 6: _Ready - Is Editor Check</w:t>
        </w:r>
        <w:r>
          <w:rPr>
            <w:noProof/>
            <w:webHidden/>
          </w:rPr>
          <w:tab/>
        </w:r>
        <w:r>
          <w:rPr>
            <w:noProof/>
            <w:webHidden/>
          </w:rPr>
          <w:fldChar w:fldCharType="begin"/>
        </w:r>
        <w:r>
          <w:rPr>
            <w:noProof/>
            <w:webHidden/>
          </w:rPr>
          <w:instrText xml:space="preserve"> PAGEREF _Toc182507835 \h </w:instrText>
        </w:r>
        <w:r>
          <w:rPr>
            <w:noProof/>
            <w:webHidden/>
          </w:rPr>
        </w:r>
        <w:r>
          <w:rPr>
            <w:noProof/>
            <w:webHidden/>
          </w:rPr>
          <w:fldChar w:fldCharType="separate"/>
        </w:r>
        <w:r w:rsidR="00513102">
          <w:rPr>
            <w:noProof/>
            <w:webHidden/>
          </w:rPr>
          <w:t>16</w:t>
        </w:r>
        <w:r>
          <w:rPr>
            <w:noProof/>
            <w:webHidden/>
          </w:rPr>
          <w:fldChar w:fldCharType="end"/>
        </w:r>
      </w:hyperlink>
    </w:p>
    <w:p w14:paraId="27A3D868" w14:textId="4581FA35" w:rsidR="00B42D23" w:rsidRDefault="00B42D23">
      <w:pPr>
        <w:pStyle w:val="TableofFigures"/>
        <w:tabs>
          <w:tab w:val="right" w:leader="dot" w:pos="9016"/>
        </w:tabs>
        <w:rPr>
          <w:rFonts w:eastAsiaTheme="minorEastAsia"/>
          <w:noProof/>
          <w:kern w:val="2"/>
          <w:sz w:val="24"/>
          <w:szCs w:val="24"/>
          <w:lang w:eastAsia="en-NZ"/>
          <w14:ligatures w14:val="standardContextual"/>
        </w:rPr>
      </w:pPr>
      <w:hyperlink w:anchor="_Toc182507836" w:history="1">
        <w:r w:rsidRPr="00EB2B40">
          <w:rPr>
            <w:rStyle w:val="Hyperlink"/>
            <w:noProof/>
          </w:rPr>
          <w:t>Figure 7: Custom JSON Data type Example Vector3</w:t>
        </w:r>
        <w:r>
          <w:rPr>
            <w:noProof/>
            <w:webHidden/>
          </w:rPr>
          <w:tab/>
        </w:r>
        <w:r>
          <w:rPr>
            <w:noProof/>
            <w:webHidden/>
          </w:rPr>
          <w:fldChar w:fldCharType="begin"/>
        </w:r>
        <w:r>
          <w:rPr>
            <w:noProof/>
            <w:webHidden/>
          </w:rPr>
          <w:instrText xml:space="preserve"> PAGEREF _Toc182507836 \h </w:instrText>
        </w:r>
        <w:r>
          <w:rPr>
            <w:noProof/>
            <w:webHidden/>
          </w:rPr>
        </w:r>
        <w:r>
          <w:rPr>
            <w:noProof/>
            <w:webHidden/>
          </w:rPr>
          <w:fldChar w:fldCharType="separate"/>
        </w:r>
        <w:r w:rsidR="00513102">
          <w:rPr>
            <w:noProof/>
            <w:webHidden/>
          </w:rPr>
          <w:t>17</w:t>
        </w:r>
        <w:r>
          <w:rPr>
            <w:noProof/>
            <w:webHidden/>
          </w:rPr>
          <w:fldChar w:fldCharType="end"/>
        </w:r>
      </w:hyperlink>
    </w:p>
    <w:p w14:paraId="53B1DE1A" w14:textId="14402BD6" w:rsidR="00B42D23" w:rsidRDefault="00B42D23">
      <w:pPr>
        <w:pStyle w:val="TableofFigures"/>
        <w:tabs>
          <w:tab w:val="right" w:leader="dot" w:pos="9016"/>
        </w:tabs>
        <w:rPr>
          <w:rFonts w:eastAsiaTheme="minorEastAsia"/>
          <w:noProof/>
          <w:kern w:val="2"/>
          <w:sz w:val="24"/>
          <w:szCs w:val="24"/>
          <w:lang w:eastAsia="en-NZ"/>
          <w14:ligatures w14:val="standardContextual"/>
        </w:rPr>
      </w:pPr>
      <w:hyperlink w:anchor="_Toc182507837" w:history="1">
        <w:r w:rsidRPr="00EB2B40">
          <w:rPr>
            <w:rStyle w:val="Hyperlink"/>
            <w:noProof/>
          </w:rPr>
          <w:t>Figure 8: Example of Custom Interface Class</w:t>
        </w:r>
        <w:r>
          <w:rPr>
            <w:noProof/>
            <w:webHidden/>
          </w:rPr>
          <w:tab/>
        </w:r>
        <w:r>
          <w:rPr>
            <w:noProof/>
            <w:webHidden/>
          </w:rPr>
          <w:fldChar w:fldCharType="begin"/>
        </w:r>
        <w:r>
          <w:rPr>
            <w:noProof/>
            <w:webHidden/>
          </w:rPr>
          <w:instrText xml:space="preserve"> PAGEREF _Toc182507837 \h </w:instrText>
        </w:r>
        <w:r>
          <w:rPr>
            <w:noProof/>
            <w:webHidden/>
          </w:rPr>
        </w:r>
        <w:r>
          <w:rPr>
            <w:noProof/>
            <w:webHidden/>
          </w:rPr>
          <w:fldChar w:fldCharType="separate"/>
        </w:r>
        <w:r w:rsidR="00513102">
          <w:rPr>
            <w:noProof/>
            <w:webHidden/>
          </w:rPr>
          <w:t>17</w:t>
        </w:r>
        <w:r>
          <w:rPr>
            <w:noProof/>
            <w:webHidden/>
          </w:rPr>
          <w:fldChar w:fldCharType="end"/>
        </w:r>
      </w:hyperlink>
    </w:p>
    <w:p w14:paraId="69A280DB" w14:textId="7C63D6BE" w:rsidR="00B42D23" w:rsidRDefault="00B42D23">
      <w:pPr>
        <w:pStyle w:val="TableofFigures"/>
        <w:tabs>
          <w:tab w:val="right" w:leader="dot" w:pos="9016"/>
        </w:tabs>
        <w:rPr>
          <w:rFonts w:eastAsiaTheme="minorEastAsia"/>
          <w:noProof/>
          <w:kern w:val="2"/>
          <w:sz w:val="24"/>
          <w:szCs w:val="24"/>
          <w:lang w:eastAsia="en-NZ"/>
          <w14:ligatures w14:val="standardContextual"/>
        </w:rPr>
      </w:pPr>
      <w:hyperlink w:anchor="_Toc182507838" w:history="1">
        <w:r w:rsidRPr="00EB2B40">
          <w:rPr>
            <w:rStyle w:val="Hyperlink"/>
            <w:noProof/>
          </w:rPr>
          <w:t>Figure 9: SVG Textures Fix</w:t>
        </w:r>
        <w:r>
          <w:rPr>
            <w:noProof/>
            <w:webHidden/>
          </w:rPr>
          <w:tab/>
        </w:r>
        <w:r>
          <w:rPr>
            <w:noProof/>
            <w:webHidden/>
          </w:rPr>
          <w:fldChar w:fldCharType="begin"/>
        </w:r>
        <w:r>
          <w:rPr>
            <w:noProof/>
            <w:webHidden/>
          </w:rPr>
          <w:instrText xml:space="preserve"> PAGEREF _Toc182507838 \h </w:instrText>
        </w:r>
        <w:r>
          <w:rPr>
            <w:noProof/>
            <w:webHidden/>
          </w:rPr>
        </w:r>
        <w:r>
          <w:rPr>
            <w:noProof/>
            <w:webHidden/>
          </w:rPr>
          <w:fldChar w:fldCharType="separate"/>
        </w:r>
        <w:r w:rsidR="00513102">
          <w:rPr>
            <w:noProof/>
            <w:webHidden/>
          </w:rPr>
          <w:t>18</w:t>
        </w:r>
        <w:r>
          <w:rPr>
            <w:noProof/>
            <w:webHidden/>
          </w:rPr>
          <w:fldChar w:fldCharType="end"/>
        </w:r>
      </w:hyperlink>
    </w:p>
    <w:p w14:paraId="1A36439A" w14:textId="2A667EDA" w:rsidR="00B42D23" w:rsidRDefault="00B42D23">
      <w:pPr>
        <w:pStyle w:val="TableofFigures"/>
        <w:tabs>
          <w:tab w:val="right" w:leader="dot" w:pos="9016"/>
        </w:tabs>
        <w:rPr>
          <w:rFonts w:eastAsiaTheme="minorEastAsia"/>
          <w:noProof/>
          <w:kern w:val="2"/>
          <w:sz w:val="24"/>
          <w:szCs w:val="24"/>
          <w:lang w:eastAsia="en-NZ"/>
          <w14:ligatures w14:val="standardContextual"/>
        </w:rPr>
      </w:pPr>
      <w:hyperlink w:anchor="_Toc182507839" w:history="1">
        <w:r w:rsidRPr="00EB2B40">
          <w:rPr>
            <w:rStyle w:val="Hyperlink"/>
            <w:noProof/>
          </w:rPr>
          <w:t>Figure 10: User Testing Results Graph</w:t>
        </w:r>
        <w:r>
          <w:rPr>
            <w:noProof/>
            <w:webHidden/>
          </w:rPr>
          <w:tab/>
        </w:r>
        <w:r>
          <w:rPr>
            <w:noProof/>
            <w:webHidden/>
          </w:rPr>
          <w:fldChar w:fldCharType="begin"/>
        </w:r>
        <w:r>
          <w:rPr>
            <w:noProof/>
            <w:webHidden/>
          </w:rPr>
          <w:instrText xml:space="preserve"> PAGEREF _Toc182507839 \h </w:instrText>
        </w:r>
        <w:r>
          <w:rPr>
            <w:noProof/>
            <w:webHidden/>
          </w:rPr>
        </w:r>
        <w:r>
          <w:rPr>
            <w:noProof/>
            <w:webHidden/>
          </w:rPr>
          <w:fldChar w:fldCharType="separate"/>
        </w:r>
        <w:r w:rsidR="00513102">
          <w:rPr>
            <w:noProof/>
            <w:webHidden/>
          </w:rPr>
          <w:t>22</w:t>
        </w:r>
        <w:r>
          <w:rPr>
            <w:noProof/>
            <w:webHidden/>
          </w:rPr>
          <w:fldChar w:fldCharType="end"/>
        </w:r>
      </w:hyperlink>
    </w:p>
    <w:p w14:paraId="0F052242" w14:textId="2ECC2FF5" w:rsidR="00F67840" w:rsidRDefault="00103754" w:rsidP="00A727B8">
      <w:r>
        <w:rPr>
          <w:b/>
          <w:bCs/>
          <w:noProof/>
          <w:lang w:val="en-US"/>
        </w:rPr>
        <w:fldChar w:fldCharType="end"/>
      </w:r>
    </w:p>
    <w:p w14:paraId="52FFEA09" w14:textId="77777777" w:rsidR="00F67840" w:rsidRDefault="00F67840" w:rsidP="00F67840">
      <w:pPr>
        <w:pStyle w:val="Heading2"/>
      </w:pPr>
      <w:bookmarkStart w:id="5" w:name="_Toc136431139"/>
      <w:bookmarkStart w:id="6" w:name="_Toc182507789"/>
      <w:r>
        <w:t>Table of Tables</w:t>
      </w:r>
      <w:bookmarkEnd w:id="5"/>
      <w:bookmarkEnd w:id="6"/>
    </w:p>
    <w:p w14:paraId="70ED6875" w14:textId="33FF8801" w:rsidR="00B42D23" w:rsidRDefault="00103754">
      <w:pPr>
        <w:pStyle w:val="TableofFigures"/>
        <w:tabs>
          <w:tab w:val="right" w:leader="dot" w:pos="9016"/>
        </w:tabs>
        <w:rPr>
          <w:rFonts w:eastAsiaTheme="minorEastAsia"/>
          <w:noProof/>
          <w:kern w:val="2"/>
          <w:sz w:val="24"/>
          <w:szCs w:val="24"/>
          <w:lang w:eastAsia="en-NZ"/>
          <w14:ligatures w14:val="standardContextual"/>
        </w:rPr>
      </w:pPr>
      <w:r>
        <w:fldChar w:fldCharType="begin"/>
      </w:r>
      <w:r>
        <w:instrText xml:space="preserve"> TOC \h \z \c "Table" </w:instrText>
      </w:r>
      <w:r>
        <w:fldChar w:fldCharType="separate"/>
      </w:r>
      <w:hyperlink w:anchor="_Toc182507824" w:history="1">
        <w:r w:rsidR="00B42D23" w:rsidRPr="00F92D7C">
          <w:rPr>
            <w:rStyle w:val="Hyperlink"/>
            <w:noProof/>
          </w:rPr>
          <w:t>Table 1: User Testing Task 1 Results</w:t>
        </w:r>
        <w:r w:rsidR="00B42D23">
          <w:rPr>
            <w:noProof/>
            <w:webHidden/>
          </w:rPr>
          <w:tab/>
        </w:r>
        <w:r w:rsidR="00B42D23">
          <w:rPr>
            <w:noProof/>
            <w:webHidden/>
          </w:rPr>
          <w:fldChar w:fldCharType="begin"/>
        </w:r>
        <w:r w:rsidR="00B42D23">
          <w:rPr>
            <w:noProof/>
            <w:webHidden/>
          </w:rPr>
          <w:instrText xml:space="preserve"> PAGEREF _Toc182507824 \h </w:instrText>
        </w:r>
        <w:r w:rsidR="00B42D23">
          <w:rPr>
            <w:noProof/>
            <w:webHidden/>
          </w:rPr>
        </w:r>
        <w:r w:rsidR="00B42D23">
          <w:rPr>
            <w:noProof/>
            <w:webHidden/>
          </w:rPr>
          <w:fldChar w:fldCharType="separate"/>
        </w:r>
        <w:r w:rsidR="00513102">
          <w:rPr>
            <w:noProof/>
            <w:webHidden/>
          </w:rPr>
          <w:t>19</w:t>
        </w:r>
        <w:r w:rsidR="00B42D23">
          <w:rPr>
            <w:noProof/>
            <w:webHidden/>
          </w:rPr>
          <w:fldChar w:fldCharType="end"/>
        </w:r>
      </w:hyperlink>
    </w:p>
    <w:p w14:paraId="5ECD5460" w14:textId="4C426DD1" w:rsidR="00B42D23" w:rsidRDefault="00B42D23">
      <w:pPr>
        <w:pStyle w:val="TableofFigures"/>
        <w:tabs>
          <w:tab w:val="right" w:leader="dot" w:pos="9016"/>
        </w:tabs>
        <w:rPr>
          <w:rFonts w:eastAsiaTheme="minorEastAsia"/>
          <w:noProof/>
          <w:kern w:val="2"/>
          <w:sz w:val="24"/>
          <w:szCs w:val="24"/>
          <w:lang w:eastAsia="en-NZ"/>
          <w14:ligatures w14:val="standardContextual"/>
        </w:rPr>
      </w:pPr>
      <w:hyperlink w:anchor="_Toc182507825" w:history="1">
        <w:r w:rsidRPr="00F92D7C">
          <w:rPr>
            <w:rStyle w:val="Hyperlink"/>
            <w:noProof/>
          </w:rPr>
          <w:t>Table 2: User Testing Task 2 Results</w:t>
        </w:r>
        <w:r>
          <w:rPr>
            <w:noProof/>
            <w:webHidden/>
          </w:rPr>
          <w:tab/>
        </w:r>
        <w:r>
          <w:rPr>
            <w:noProof/>
            <w:webHidden/>
          </w:rPr>
          <w:fldChar w:fldCharType="begin"/>
        </w:r>
        <w:r>
          <w:rPr>
            <w:noProof/>
            <w:webHidden/>
          </w:rPr>
          <w:instrText xml:space="preserve"> PAGEREF _Toc182507825 \h </w:instrText>
        </w:r>
        <w:r>
          <w:rPr>
            <w:noProof/>
            <w:webHidden/>
          </w:rPr>
        </w:r>
        <w:r>
          <w:rPr>
            <w:noProof/>
            <w:webHidden/>
          </w:rPr>
          <w:fldChar w:fldCharType="separate"/>
        </w:r>
        <w:r w:rsidR="00513102">
          <w:rPr>
            <w:noProof/>
            <w:webHidden/>
          </w:rPr>
          <w:t>19</w:t>
        </w:r>
        <w:r>
          <w:rPr>
            <w:noProof/>
            <w:webHidden/>
          </w:rPr>
          <w:fldChar w:fldCharType="end"/>
        </w:r>
      </w:hyperlink>
    </w:p>
    <w:p w14:paraId="062ADB18" w14:textId="47B3D3CE" w:rsidR="00B42D23" w:rsidRDefault="00B42D23">
      <w:pPr>
        <w:pStyle w:val="TableofFigures"/>
        <w:tabs>
          <w:tab w:val="right" w:leader="dot" w:pos="9016"/>
        </w:tabs>
        <w:rPr>
          <w:rFonts w:eastAsiaTheme="minorEastAsia"/>
          <w:noProof/>
          <w:kern w:val="2"/>
          <w:sz w:val="24"/>
          <w:szCs w:val="24"/>
          <w:lang w:eastAsia="en-NZ"/>
          <w14:ligatures w14:val="standardContextual"/>
        </w:rPr>
      </w:pPr>
      <w:hyperlink w:anchor="_Toc182507826" w:history="1">
        <w:r w:rsidRPr="00F92D7C">
          <w:rPr>
            <w:rStyle w:val="Hyperlink"/>
            <w:noProof/>
          </w:rPr>
          <w:t>Table 3: User Testing Task 3 Results</w:t>
        </w:r>
        <w:r>
          <w:rPr>
            <w:noProof/>
            <w:webHidden/>
          </w:rPr>
          <w:tab/>
        </w:r>
        <w:r>
          <w:rPr>
            <w:noProof/>
            <w:webHidden/>
          </w:rPr>
          <w:fldChar w:fldCharType="begin"/>
        </w:r>
        <w:r>
          <w:rPr>
            <w:noProof/>
            <w:webHidden/>
          </w:rPr>
          <w:instrText xml:space="preserve"> PAGEREF _Toc182507826 \h </w:instrText>
        </w:r>
        <w:r>
          <w:rPr>
            <w:noProof/>
            <w:webHidden/>
          </w:rPr>
        </w:r>
        <w:r>
          <w:rPr>
            <w:noProof/>
            <w:webHidden/>
          </w:rPr>
          <w:fldChar w:fldCharType="separate"/>
        </w:r>
        <w:r w:rsidR="00513102">
          <w:rPr>
            <w:noProof/>
            <w:webHidden/>
          </w:rPr>
          <w:t>20</w:t>
        </w:r>
        <w:r>
          <w:rPr>
            <w:noProof/>
            <w:webHidden/>
          </w:rPr>
          <w:fldChar w:fldCharType="end"/>
        </w:r>
      </w:hyperlink>
    </w:p>
    <w:p w14:paraId="3523D0A1" w14:textId="72368E31" w:rsidR="00B42D23" w:rsidRDefault="00B42D23">
      <w:pPr>
        <w:pStyle w:val="TableofFigures"/>
        <w:tabs>
          <w:tab w:val="right" w:leader="dot" w:pos="9016"/>
        </w:tabs>
        <w:rPr>
          <w:rFonts w:eastAsiaTheme="minorEastAsia"/>
          <w:noProof/>
          <w:kern w:val="2"/>
          <w:sz w:val="24"/>
          <w:szCs w:val="24"/>
          <w:lang w:eastAsia="en-NZ"/>
          <w14:ligatures w14:val="standardContextual"/>
        </w:rPr>
      </w:pPr>
      <w:hyperlink w:anchor="_Toc182507827" w:history="1">
        <w:r w:rsidRPr="00F92D7C">
          <w:rPr>
            <w:rStyle w:val="Hyperlink"/>
            <w:noProof/>
          </w:rPr>
          <w:t>Table 4: User Testing Task 4 Results</w:t>
        </w:r>
        <w:r>
          <w:rPr>
            <w:noProof/>
            <w:webHidden/>
          </w:rPr>
          <w:tab/>
        </w:r>
        <w:r>
          <w:rPr>
            <w:noProof/>
            <w:webHidden/>
          </w:rPr>
          <w:fldChar w:fldCharType="begin"/>
        </w:r>
        <w:r>
          <w:rPr>
            <w:noProof/>
            <w:webHidden/>
          </w:rPr>
          <w:instrText xml:space="preserve"> PAGEREF _Toc182507827 \h </w:instrText>
        </w:r>
        <w:r>
          <w:rPr>
            <w:noProof/>
            <w:webHidden/>
          </w:rPr>
        </w:r>
        <w:r>
          <w:rPr>
            <w:noProof/>
            <w:webHidden/>
          </w:rPr>
          <w:fldChar w:fldCharType="separate"/>
        </w:r>
        <w:r w:rsidR="00513102">
          <w:rPr>
            <w:noProof/>
            <w:webHidden/>
          </w:rPr>
          <w:t>20</w:t>
        </w:r>
        <w:r>
          <w:rPr>
            <w:noProof/>
            <w:webHidden/>
          </w:rPr>
          <w:fldChar w:fldCharType="end"/>
        </w:r>
      </w:hyperlink>
    </w:p>
    <w:p w14:paraId="3A079112" w14:textId="59638E2E" w:rsidR="00B42D23" w:rsidRDefault="00B42D23">
      <w:pPr>
        <w:pStyle w:val="TableofFigures"/>
        <w:tabs>
          <w:tab w:val="right" w:leader="dot" w:pos="9016"/>
        </w:tabs>
        <w:rPr>
          <w:rFonts w:eastAsiaTheme="minorEastAsia"/>
          <w:noProof/>
          <w:kern w:val="2"/>
          <w:sz w:val="24"/>
          <w:szCs w:val="24"/>
          <w:lang w:eastAsia="en-NZ"/>
          <w14:ligatures w14:val="standardContextual"/>
        </w:rPr>
      </w:pPr>
      <w:hyperlink w:anchor="_Toc182507828" w:history="1">
        <w:r w:rsidRPr="00F92D7C">
          <w:rPr>
            <w:rStyle w:val="Hyperlink"/>
            <w:noProof/>
          </w:rPr>
          <w:t>Table 5: User Testing Task 5 Results</w:t>
        </w:r>
        <w:r>
          <w:rPr>
            <w:noProof/>
            <w:webHidden/>
          </w:rPr>
          <w:tab/>
        </w:r>
        <w:r>
          <w:rPr>
            <w:noProof/>
            <w:webHidden/>
          </w:rPr>
          <w:fldChar w:fldCharType="begin"/>
        </w:r>
        <w:r>
          <w:rPr>
            <w:noProof/>
            <w:webHidden/>
          </w:rPr>
          <w:instrText xml:space="preserve"> PAGEREF _Toc182507828 \h </w:instrText>
        </w:r>
        <w:r>
          <w:rPr>
            <w:noProof/>
            <w:webHidden/>
          </w:rPr>
        </w:r>
        <w:r>
          <w:rPr>
            <w:noProof/>
            <w:webHidden/>
          </w:rPr>
          <w:fldChar w:fldCharType="separate"/>
        </w:r>
        <w:r w:rsidR="00513102">
          <w:rPr>
            <w:noProof/>
            <w:webHidden/>
          </w:rPr>
          <w:t>21</w:t>
        </w:r>
        <w:r>
          <w:rPr>
            <w:noProof/>
            <w:webHidden/>
          </w:rPr>
          <w:fldChar w:fldCharType="end"/>
        </w:r>
      </w:hyperlink>
    </w:p>
    <w:p w14:paraId="4F553E8C" w14:textId="052B613A" w:rsidR="00B42D23" w:rsidRDefault="00B42D23">
      <w:pPr>
        <w:pStyle w:val="TableofFigures"/>
        <w:tabs>
          <w:tab w:val="right" w:leader="dot" w:pos="9016"/>
        </w:tabs>
        <w:rPr>
          <w:rFonts w:eastAsiaTheme="minorEastAsia"/>
          <w:noProof/>
          <w:kern w:val="2"/>
          <w:sz w:val="24"/>
          <w:szCs w:val="24"/>
          <w:lang w:eastAsia="en-NZ"/>
          <w14:ligatures w14:val="standardContextual"/>
        </w:rPr>
      </w:pPr>
      <w:hyperlink w:anchor="_Toc182507829" w:history="1">
        <w:r w:rsidRPr="00F92D7C">
          <w:rPr>
            <w:rStyle w:val="Hyperlink"/>
            <w:noProof/>
          </w:rPr>
          <w:t>Table 6: User Testing Task 6 Results</w:t>
        </w:r>
        <w:r>
          <w:rPr>
            <w:noProof/>
            <w:webHidden/>
          </w:rPr>
          <w:tab/>
        </w:r>
        <w:r>
          <w:rPr>
            <w:noProof/>
            <w:webHidden/>
          </w:rPr>
          <w:fldChar w:fldCharType="begin"/>
        </w:r>
        <w:r>
          <w:rPr>
            <w:noProof/>
            <w:webHidden/>
          </w:rPr>
          <w:instrText xml:space="preserve"> PAGEREF _Toc182507829 \h </w:instrText>
        </w:r>
        <w:r>
          <w:rPr>
            <w:noProof/>
            <w:webHidden/>
          </w:rPr>
        </w:r>
        <w:r>
          <w:rPr>
            <w:noProof/>
            <w:webHidden/>
          </w:rPr>
          <w:fldChar w:fldCharType="separate"/>
        </w:r>
        <w:r w:rsidR="00513102">
          <w:rPr>
            <w:noProof/>
            <w:webHidden/>
          </w:rPr>
          <w:t>21</w:t>
        </w:r>
        <w:r>
          <w:rPr>
            <w:noProof/>
            <w:webHidden/>
          </w:rPr>
          <w:fldChar w:fldCharType="end"/>
        </w:r>
      </w:hyperlink>
    </w:p>
    <w:p w14:paraId="3EC22D9E" w14:textId="144D66FD" w:rsidR="0054777B" w:rsidRDefault="00103754" w:rsidP="00F67840">
      <w:pPr>
        <w:rPr>
          <w:b/>
          <w:bCs/>
          <w:noProof/>
          <w:lang w:val="en-US"/>
        </w:rPr>
      </w:pPr>
      <w:r>
        <w:rPr>
          <w:b/>
          <w:bCs/>
          <w:noProof/>
          <w:lang w:val="en-US"/>
        </w:rPr>
        <w:fldChar w:fldCharType="end"/>
      </w:r>
    </w:p>
    <w:p w14:paraId="3A5CD1C7" w14:textId="77777777" w:rsidR="0054777B" w:rsidRDefault="0054777B">
      <w:pPr>
        <w:rPr>
          <w:b/>
          <w:bCs/>
          <w:noProof/>
          <w:lang w:val="en-US"/>
        </w:rPr>
      </w:pPr>
      <w:r>
        <w:rPr>
          <w:b/>
          <w:bCs/>
          <w:noProof/>
          <w:lang w:val="en-US"/>
        </w:rPr>
        <w:br w:type="page"/>
      </w:r>
    </w:p>
    <w:p w14:paraId="15E88ECB" w14:textId="77777777" w:rsidR="0054777B" w:rsidRDefault="0054777B" w:rsidP="0054777B">
      <w:pPr>
        <w:pStyle w:val="Title"/>
      </w:pPr>
    </w:p>
    <w:p w14:paraId="15BAD0E0" w14:textId="77777777" w:rsidR="0054777B" w:rsidRDefault="0054777B" w:rsidP="0054777B">
      <w:pPr>
        <w:pStyle w:val="Title"/>
      </w:pPr>
    </w:p>
    <w:p w14:paraId="3AEBCDA9" w14:textId="77777777" w:rsidR="0054777B" w:rsidRDefault="0054777B" w:rsidP="0054777B">
      <w:pPr>
        <w:pStyle w:val="Title"/>
      </w:pPr>
    </w:p>
    <w:p w14:paraId="033D8D49" w14:textId="77777777" w:rsidR="0054777B" w:rsidRDefault="0054777B" w:rsidP="0054777B">
      <w:pPr>
        <w:pStyle w:val="Title"/>
      </w:pPr>
    </w:p>
    <w:p w14:paraId="6B61E888" w14:textId="77777777" w:rsidR="0054777B" w:rsidRDefault="0054777B" w:rsidP="0054777B">
      <w:pPr>
        <w:pStyle w:val="Title"/>
      </w:pPr>
    </w:p>
    <w:p w14:paraId="2622A066" w14:textId="77777777" w:rsidR="0054777B" w:rsidRDefault="0054777B" w:rsidP="0054777B">
      <w:pPr>
        <w:pStyle w:val="Title"/>
      </w:pPr>
    </w:p>
    <w:p w14:paraId="19701E55" w14:textId="77777777" w:rsidR="0054777B" w:rsidRDefault="0054777B" w:rsidP="0054777B">
      <w:pPr>
        <w:pStyle w:val="Title"/>
      </w:pPr>
    </w:p>
    <w:p w14:paraId="7D485BF9" w14:textId="77777777" w:rsidR="0054777B" w:rsidRDefault="0054777B" w:rsidP="0054777B">
      <w:pPr>
        <w:pStyle w:val="Title"/>
      </w:pPr>
    </w:p>
    <w:p w14:paraId="5BFD4908" w14:textId="77777777" w:rsidR="0054777B" w:rsidRDefault="0054777B" w:rsidP="0054777B">
      <w:pPr>
        <w:pStyle w:val="Title"/>
      </w:pPr>
      <w:r w:rsidRPr="00EA5149">
        <w:t>Intentionally Blank</w:t>
      </w:r>
    </w:p>
    <w:p w14:paraId="1EE78F33" w14:textId="77777777" w:rsidR="0054777B" w:rsidRPr="00A66597" w:rsidRDefault="0054777B" w:rsidP="0054777B">
      <w:pPr>
        <w:rPr>
          <w:rFonts w:asciiTheme="majorHAnsi" w:eastAsiaTheme="majorEastAsia" w:hAnsiTheme="majorHAnsi" w:cstheme="majorBidi"/>
          <w:color w:val="2F5496" w:themeColor="accent1" w:themeShade="BF"/>
          <w:sz w:val="32"/>
          <w:szCs w:val="32"/>
        </w:rPr>
      </w:pPr>
      <w:r>
        <w:br w:type="page"/>
      </w:r>
    </w:p>
    <w:p w14:paraId="1B6C56BE" w14:textId="1D0709DD" w:rsidR="00FB5A26" w:rsidRDefault="00F70180" w:rsidP="00FB5A26">
      <w:pPr>
        <w:pStyle w:val="Heading1"/>
      </w:pPr>
      <w:bookmarkStart w:id="7" w:name="_Toc182507790"/>
      <w:r>
        <w:t>R</w:t>
      </w:r>
      <w:r w:rsidR="00FB5A26">
        <w:t>esearch and Development Report</w:t>
      </w:r>
      <w:bookmarkEnd w:id="7"/>
    </w:p>
    <w:p w14:paraId="54428757" w14:textId="77777777" w:rsidR="00AA2F36" w:rsidRPr="00AA2F36" w:rsidRDefault="00AA2F36" w:rsidP="00AA2F36">
      <w:pPr>
        <w:keepNext/>
        <w:keepLines/>
        <w:spacing w:before="40" w:after="0"/>
        <w:jc w:val="both"/>
        <w:outlineLvl w:val="1"/>
        <w:rPr>
          <w:rFonts w:asciiTheme="majorHAnsi" w:eastAsiaTheme="majorEastAsia" w:hAnsiTheme="majorHAnsi" w:cstheme="majorBidi"/>
          <w:color w:val="2F5496" w:themeColor="accent1" w:themeShade="BF"/>
          <w:sz w:val="26"/>
          <w:szCs w:val="26"/>
        </w:rPr>
      </w:pPr>
      <w:bookmarkStart w:id="8" w:name="_Toc174618811"/>
      <w:bookmarkStart w:id="9" w:name="_Toc182507791"/>
      <w:r w:rsidRPr="00AA2F36">
        <w:rPr>
          <w:rFonts w:asciiTheme="majorHAnsi" w:eastAsiaTheme="majorEastAsia" w:hAnsiTheme="majorHAnsi" w:cstheme="majorBidi"/>
          <w:color w:val="2F5496" w:themeColor="accent1" w:themeShade="BF"/>
          <w:sz w:val="26"/>
          <w:szCs w:val="26"/>
        </w:rPr>
        <w:t>Executive Summary</w:t>
      </w:r>
      <w:bookmarkEnd w:id="8"/>
      <w:bookmarkEnd w:id="9"/>
    </w:p>
    <w:p w14:paraId="174EFE55" w14:textId="77777777" w:rsidR="00AA2F36" w:rsidRPr="00AA2F36" w:rsidRDefault="00AA2F36" w:rsidP="00AA2F36">
      <w:pPr>
        <w:jc w:val="both"/>
      </w:pPr>
      <w:r w:rsidRPr="00AA2F36">
        <w:rPr>
          <w:b/>
          <w:bCs/>
        </w:rPr>
        <w:t>Project Title:</w:t>
      </w:r>
      <w:r w:rsidRPr="00AA2F36">
        <w:t xml:space="preserve"> Architects in Void</w:t>
      </w:r>
    </w:p>
    <w:p w14:paraId="4C7FC1AB" w14:textId="77777777" w:rsidR="00AA2F36" w:rsidRPr="00AA2F36" w:rsidRDefault="00AA2F36" w:rsidP="00AA2F36">
      <w:pPr>
        <w:jc w:val="both"/>
      </w:pPr>
      <w:r w:rsidRPr="00AA2F36">
        <w:rPr>
          <w:b/>
          <w:bCs/>
        </w:rPr>
        <w:t>Project Overview:</w:t>
      </w:r>
      <w:r w:rsidRPr="00AA2F36">
        <w:t xml:space="preserve"> Architects in Void will be a space exploration game that aims to immerse players in the deep void of space. Players will embark on a journey to create their colony in space while battling the dangers of being in space and other entities in the empty void around them. </w:t>
      </w:r>
    </w:p>
    <w:p w14:paraId="5C359F33" w14:textId="77777777" w:rsidR="00AA2F36" w:rsidRPr="00AA2F36" w:rsidRDefault="00AA2F36" w:rsidP="00AA2F36">
      <w:pPr>
        <w:jc w:val="both"/>
      </w:pPr>
      <w:r w:rsidRPr="00AA2F36">
        <w:rPr>
          <w:b/>
          <w:bCs/>
        </w:rPr>
        <w:t xml:space="preserve">Objective: </w:t>
      </w:r>
      <w:r w:rsidRPr="00AA2F36">
        <w:t>The primary objective of Architects in Void is to deliver an immersive yet fun space exploration experience that balances realism with accessible gameplay mechanics. By utilizing realistic space physics simulations and intuitive building and flying mechanics, the game aims to immerse the players in realism of space while still engaging in an entertaining gameplay experience.</w:t>
      </w:r>
    </w:p>
    <w:p w14:paraId="10295ED1" w14:textId="77777777" w:rsidR="00AA2F36" w:rsidRPr="00AA2F36" w:rsidRDefault="00AA2F36" w:rsidP="00AA2F36">
      <w:pPr>
        <w:jc w:val="both"/>
        <w:rPr>
          <w:b/>
          <w:bCs/>
        </w:rPr>
      </w:pPr>
      <w:r w:rsidRPr="00AA2F36">
        <w:rPr>
          <w:b/>
          <w:bCs/>
        </w:rPr>
        <w:t xml:space="preserve">Key Features: </w:t>
      </w:r>
    </w:p>
    <w:p w14:paraId="1E2731FF" w14:textId="77777777" w:rsidR="00AA2F36" w:rsidRPr="00AA2F36" w:rsidRDefault="00AA2F36" w:rsidP="00AA2F36">
      <w:pPr>
        <w:numPr>
          <w:ilvl w:val="0"/>
          <w:numId w:val="3"/>
        </w:numPr>
        <w:contextualSpacing/>
        <w:jc w:val="both"/>
      </w:pPr>
      <w:r w:rsidRPr="00AA2F36">
        <w:rPr>
          <w:b/>
          <w:bCs/>
        </w:rPr>
        <w:t>Realistic Physics Simulation:</w:t>
      </w:r>
      <w:r w:rsidRPr="00AA2F36">
        <w:t xml:space="preserve"> </w:t>
      </w:r>
    </w:p>
    <w:p w14:paraId="60B5D4B5" w14:textId="77777777" w:rsidR="00AA2F36" w:rsidRPr="00AA2F36" w:rsidRDefault="00AA2F36" w:rsidP="00AA2F36">
      <w:pPr>
        <w:ind w:left="720"/>
        <w:contextualSpacing/>
        <w:jc w:val="both"/>
      </w:pPr>
      <w:r w:rsidRPr="00AA2F36">
        <w:t xml:space="preserve">Players will experience realistic space physics including zero gravity physics and realistic thrust/flight dynamics. The realism enhances gameplay by challenging players to master the complexities of being in space. </w:t>
      </w:r>
    </w:p>
    <w:p w14:paraId="3AAE1220" w14:textId="77777777" w:rsidR="00AA2F36" w:rsidRPr="00AA2F36" w:rsidRDefault="00AA2F36" w:rsidP="00AA2F36">
      <w:pPr>
        <w:numPr>
          <w:ilvl w:val="0"/>
          <w:numId w:val="3"/>
        </w:numPr>
        <w:contextualSpacing/>
        <w:jc w:val="both"/>
      </w:pPr>
      <w:r w:rsidRPr="00AA2F36">
        <w:rPr>
          <w:b/>
          <w:bCs/>
        </w:rPr>
        <w:t>Ship Customization and Construction:</w:t>
      </w:r>
      <w:r w:rsidRPr="00AA2F36">
        <w:t xml:space="preserve"> </w:t>
      </w:r>
    </w:p>
    <w:p w14:paraId="42FA1E75" w14:textId="77777777" w:rsidR="00AA2F36" w:rsidRPr="00AA2F36" w:rsidRDefault="00AA2F36" w:rsidP="00AA2F36">
      <w:pPr>
        <w:ind w:left="720"/>
        <w:contextualSpacing/>
        <w:jc w:val="both"/>
      </w:pPr>
      <w:r w:rsidRPr="00AA2F36">
        <w:t>Players will be able to design and build their spaceships. This will allow players to create unique ships suited to their mission’s needs. Each design choice will impact performance, manoeuvrability, and functionality in the game environment.</w:t>
      </w:r>
    </w:p>
    <w:p w14:paraId="106F3743" w14:textId="77777777" w:rsidR="00AA2F36" w:rsidRPr="00AA2F36" w:rsidRDefault="00AA2F36" w:rsidP="00AA2F36">
      <w:pPr>
        <w:numPr>
          <w:ilvl w:val="0"/>
          <w:numId w:val="3"/>
        </w:numPr>
        <w:contextualSpacing/>
        <w:jc w:val="both"/>
      </w:pPr>
      <w:r w:rsidRPr="00AA2F36">
        <w:rPr>
          <w:b/>
          <w:bCs/>
        </w:rPr>
        <w:t>Exploration and Discovery:</w:t>
      </w:r>
      <w:r w:rsidRPr="00AA2F36">
        <w:t xml:space="preserve"> </w:t>
      </w:r>
    </w:p>
    <w:p w14:paraId="15A7C721" w14:textId="77777777" w:rsidR="00AA2F36" w:rsidRPr="00AA2F36" w:rsidRDefault="00AA2F36" w:rsidP="00AA2F36">
      <w:pPr>
        <w:ind w:left="720"/>
        <w:contextualSpacing/>
        <w:jc w:val="both"/>
      </w:pPr>
      <w:r w:rsidRPr="00AA2F36">
        <w:t>The game offers a procedurally generated void with unique asteroid belts and resources. The universe will be primarily based on our solar system the Milky Way to keep with the realism but will allow players to explore our other planets like never before.</w:t>
      </w:r>
    </w:p>
    <w:p w14:paraId="608F02E5" w14:textId="77777777" w:rsidR="00AA2F36" w:rsidRPr="00AA2F36" w:rsidRDefault="00AA2F36" w:rsidP="00AA2F36">
      <w:pPr>
        <w:numPr>
          <w:ilvl w:val="0"/>
          <w:numId w:val="3"/>
        </w:numPr>
        <w:contextualSpacing/>
        <w:jc w:val="both"/>
      </w:pPr>
      <w:r w:rsidRPr="00AA2F36">
        <w:rPr>
          <w:b/>
          <w:bCs/>
        </w:rPr>
        <w:t>Resource Management and Survival:</w:t>
      </w:r>
      <w:r w:rsidRPr="00AA2F36">
        <w:t xml:space="preserve"> </w:t>
      </w:r>
    </w:p>
    <w:p w14:paraId="696EF716" w14:textId="77777777" w:rsidR="00AA2F36" w:rsidRPr="00AA2F36" w:rsidRDefault="00AA2F36" w:rsidP="00AA2F36">
      <w:pPr>
        <w:ind w:left="720"/>
        <w:contextualSpacing/>
        <w:jc w:val="both"/>
      </w:pPr>
      <w:r w:rsidRPr="00AA2F36">
        <w:t>The player will be responsible for maintaining their spaceship and equipment. This will require the player to bring or find certain resources to help them stay alive. The unique resources will allow the player to upgrade/edit the ship's components.</w:t>
      </w:r>
    </w:p>
    <w:p w14:paraId="6109F669" w14:textId="77777777" w:rsidR="00AA2F36" w:rsidRPr="00AA2F36" w:rsidRDefault="00AA2F36" w:rsidP="00AA2F36">
      <w:pPr>
        <w:numPr>
          <w:ilvl w:val="0"/>
          <w:numId w:val="3"/>
        </w:numPr>
        <w:contextualSpacing/>
        <w:jc w:val="both"/>
      </w:pPr>
      <w:r w:rsidRPr="00AA2F36">
        <w:rPr>
          <w:b/>
          <w:bCs/>
        </w:rPr>
        <w:t>Missions and Bases:</w:t>
      </w:r>
      <w:r w:rsidRPr="00AA2F36">
        <w:t xml:space="preserve"> </w:t>
      </w:r>
    </w:p>
    <w:p w14:paraId="563EF7CE" w14:textId="77777777" w:rsidR="00AA2F36" w:rsidRDefault="00AA2F36" w:rsidP="00AA2F36">
      <w:pPr>
        <w:ind w:left="720"/>
        <w:contextualSpacing/>
        <w:jc w:val="both"/>
      </w:pPr>
      <w:r w:rsidRPr="00AA2F36">
        <w:t>The gameplay loop will be around completing certain missions (single-player campaign) which will involve making trips to existing bases or making new bases, upgrading ships, fighting enemies, which will allow the player to feel a purpose in the void. These bases will also be key for the player to resupply and start/end these missions.</w:t>
      </w:r>
    </w:p>
    <w:p w14:paraId="7517634B" w14:textId="77777777" w:rsidR="00B63F3A" w:rsidRPr="00AA2F36" w:rsidRDefault="00B63F3A" w:rsidP="00B63F3A">
      <w:pPr>
        <w:contextualSpacing/>
        <w:jc w:val="both"/>
      </w:pPr>
    </w:p>
    <w:p w14:paraId="48B5759F" w14:textId="77777777" w:rsidR="00AA2F36" w:rsidRPr="00AA2F36" w:rsidRDefault="00AA2F36" w:rsidP="00AA2F36">
      <w:pPr>
        <w:jc w:val="both"/>
      </w:pPr>
      <w:r w:rsidRPr="00AA2F36">
        <w:rPr>
          <w:b/>
          <w:bCs/>
        </w:rPr>
        <w:t>Conclusion:</w:t>
      </w:r>
      <w:r w:rsidRPr="00AA2F36">
        <w:t xml:space="preserve"> the proposed space simulation game “Architects in Void” promises to deliver an engaging mix of realism, creativity, and exploration. By combining innovative gameplay mechanics with realistic physics, the game aims to inspire curiosity about space while offering an engaging and immersive gaming experience.</w:t>
      </w:r>
    </w:p>
    <w:p w14:paraId="6BA9FFD6" w14:textId="77777777" w:rsidR="00AA2F36" w:rsidRDefault="00AA2F36">
      <w:pPr>
        <w:rPr>
          <w:rFonts w:asciiTheme="majorHAnsi" w:eastAsiaTheme="majorEastAsia" w:hAnsiTheme="majorHAnsi" w:cstheme="majorBidi"/>
          <w:color w:val="2F5496" w:themeColor="accent1" w:themeShade="BF"/>
          <w:sz w:val="26"/>
          <w:szCs w:val="26"/>
        </w:rPr>
      </w:pPr>
      <w:r>
        <w:br w:type="page"/>
      </w:r>
    </w:p>
    <w:p w14:paraId="31094998" w14:textId="4B43308A" w:rsidR="00FB5A26" w:rsidRDefault="008F1936" w:rsidP="00FB5A26">
      <w:pPr>
        <w:pStyle w:val="Heading2"/>
      </w:pPr>
      <w:bookmarkStart w:id="10" w:name="_Toc182507792"/>
      <w:r>
        <w:t>Problem Statement</w:t>
      </w:r>
      <w:bookmarkEnd w:id="10"/>
    </w:p>
    <w:p w14:paraId="6D9CF430" w14:textId="77777777" w:rsidR="0021067C" w:rsidRDefault="0021067C" w:rsidP="0021067C">
      <w:pPr>
        <w:jc w:val="both"/>
      </w:pPr>
      <w:r>
        <w:t>How can realistic space physics and mechanics be balanced with intuitive gameplay to create an immersive and enjoyable experience for players in a space exploration and spacecraft piloting game?</w:t>
      </w:r>
    </w:p>
    <w:p w14:paraId="3950D6D7" w14:textId="77777777" w:rsidR="0021067C" w:rsidRPr="00330266" w:rsidRDefault="0021067C" w:rsidP="006E4B92">
      <w:pPr>
        <w:spacing w:after="0"/>
        <w:jc w:val="both"/>
      </w:pPr>
      <w:r w:rsidRPr="00330266">
        <w:t>Explanation:</w:t>
      </w:r>
    </w:p>
    <w:p w14:paraId="01CBDCC4" w14:textId="1195AF76" w:rsidR="0021067C" w:rsidRDefault="0021067C" w:rsidP="006E4B92">
      <w:pPr>
        <w:pStyle w:val="ListParagraph"/>
        <w:numPr>
          <w:ilvl w:val="0"/>
          <w:numId w:val="3"/>
        </w:numPr>
        <w:jc w:val="both"/>
      </w:pPr>
      <w:r w:rsidRPr="001D7F33">
        <w:rPr>
          <w:b/>
          <w:bCs/>
        </w:rPr>
        <w:t>Realistic Space Physics:</w:t>
      </w:r>
      <w:r>
        <w:rPr>
          <w:b/>
          <w:bCs/>
        </w:rPr>
        <w:tab/>
      </w:r>
      <w:r>
        <w:br/>
        <w:t>Having actual physics of space which includes orbital mechanics, gravitational forces, momentum, and many more is crucial in creating a believable and immersive experience in space. Research would look at how realistic physics can be incorporated into the game without overwhelming the player with complexity.</w:t>
      </w:r>
    </w:p>
    <w:p w14:paraId="45273B70" w14:textId="419B24C6" w:rsidR="0021067C" w:rsidRDefault="0021067C" w:rsidP="006E4B92">
      <w:pPr>
        <w:pStyle w:val="ListParagraph"/>
        <w:numPr>
          <w:ilvl w:val="0"/>
          <w:numId w:val="3"/>
        </w:numPr>
        <w:jc w:val="both"/>
      </w:pPr>
      <w:r w:rsidRPr="00422FAB">
        <w:rPr>
          <w:b/>
          <w:bCs/>
        </w:rPr>
        <w:t>Intuitive Gameplay:</w:t>
      </w:r>
      <w:r>
        <w:rPr>
          <w:b/>
          <w:bCs/>
        </w:rPr>
        <w:tab/>
      </w:r>
      <w:r>
        <w:br/>
        <w:t>While realism is important, it is also equally important to make the game accessible and enjoyable for players. The research would explore how to simplify the complexity of space physics into simple and intuitive gameplay and mechanics that players can learn easily which would allow them to focus on space exploration rather than being overwhelmed by technical details.</w:t>
      </w:r>
    </w:p>
    <w:p w14:paraId="243E2755" w14:textId="6E97D5E5" w:rsidR="0021067C" w:rsidRDefault="0021067C" w:rsidP="006E4B92">
      <w:pPr>
        <w:pStyle w:val="ListParagraph"/>
        <w:numPr>
          <w:ilvl w:val="0"/>
          <w:numId w:val="3"/>
        </w:numPr>
        <w:jc w:val="both"/>
      </w:pPr>
      <w:r w:rsidRPr="00AC717D">
        <w:rPr>
          <w:b/>
          <w:bCs/>
        </w:rPr>
        <w:t>Immersion and Enjoyment:</w:t>
      </w:r>
      <w:r>
        <w:rPr>
          <w:b/>
          <w:bCs/>
        </w:rPr>
        <w:tab/>
      </w:r>
      <w:r>
        <w:br/>
        <w:t>The end goal is to create a unique experience that is both realistic, engaging, and entertaining for players. Research would include how to create a good gameplay loop within a realistic space environment including the challenges and interactions within the game.</w:t>
      </w:r>
    </w:p>
    <w:p w14:paraId="7F77A8C3" w14:textId="77777777" w:rsidR="0021067C" w:rsidRDefault="0021067C" w:rsidP="0021067C">
      <w:pPr>
        <w:pStyle w:val="ListParagraph"/>
        <w:numPr>
          <w:ilvl w:val="0"/>
          <w:numId w:val="3"/>
        </w:numPr>
        <w:jc w:val="both"/>
      </w:pPr>
      <w:r w:rsidRPr="002762FD">
        <w:rPr>
          <w:b/>
          <w:bCs/>
        </w:rPr>
        <w:t>Realistic Space Distances</w:t>
      </w:r>
      <w:r>
        <w:rPr>
          <w:b/>
          <w:bCs/>
        </w:rPr>
        <w:tab/>
      </w:r>
      <w:r>
        <w:br/>
        <w:t>Space has large distances between each planet. These distances if used directly 1:1 scale would be too large for the typical computer to run. Research would explore how we can make the game seem realistic to a player while still being able to run modern computers.</w:t>
      </w:r>
    </w:p>
    <w:p w14:paraId="712EA2F1" w14:textId="77777777" w:rsidR="006E4B92" w:rsidRDefault="006E4B92" w:rsidP="006E4B92">
      <w:pPr>
        <w:jc w:val="both"/>
      </w:pPr>
    </w:p>
    <w:p w14:paraId="1A571302" w14:textId="212FB772" w:rsidR="00262BC4" w:rsidRDefault="008F1936" w:rsidP="006652D3">
      <w:pPr>
        <w:pStyle w:val="Heading2"/>
      </w:pPr>
      <w:bookmarkStart w:id="11" w:name="_Toc182507793"/>
      <w:r>
        <w:t>Research Objectives</w:t>
      </w:r>
      <w:bookmarkEnd w:id="11"/>
    </w:p>
    <w:p w14:paraId="40C7C176" w14:textId="77777777" w:rsidR="00AA2F36" w:rsidRPr="00B63F3A" w:rsidRDefault="00AA2F36" w:rsidP="00AA2F36">
      <w:pPr>
        <w:spacing w:after="0"/>
        <w:jc w:val="both"/>
        <w:rPr>
          <w:b/>
          <w:bCs/>
        </w:rPr>
      </w:pPr>
      <w:r w:rsidRPr="00B63F3A">
        <w:rPr>
          <w:b/>
          <w:bCs/>
        </w:rPr>
        <w:t xml:space="preserve">Project Goals: </w:t>
      </w:r>
    </w:p>
    <w:p w14:paraId="4A55A242" w14:textId="77777777" w:rsidR="00AA2F36" w:rsidRPr="0022791E" w:rsidRDefault="00AA2F36" w:rsidP="00AA2F36">
      <w:pPr>
        <w:numPr>
          <w:ilvl w:val="0"/>
          <w:numId w:val="2"/>
        </w:numPr>
        <w:contextualSpacing/>
        <w:jc w:val="both"/>
      </w:pPr>
      <w:r w:rsidRPr="0022791E">
        <w:t xml:space="preserve">The project's primary goal is to deliver a functional prototype of the video game proposed ‘Architects in Void.’ This prototype will have all its features outlined in the SRS working and be bug-free. </w:t>
      </w:r>
    </w:p>
    <w:p w14:paraId="523EA860" w14:textId="77777777" w:rsidR="00AA2F36" w:rsidRPr="0022791E" w:rsidRDefault="00AA2F36" w:rsidP="00AA2F36">
      <w:pPr>
        <w:numPr>
          <w:ilvl w:val="0"/>
          <w:numId w:val="2"/>
        </w:numPr>
        <w:spacing w:before="240"/>
        <w:contextualSpacing/>
        <w:jc w:val="both"/>
      </w:pPr>
      <w:r w:rsidRPr="0022791E">
        <w:t>The secondary goal of this project is to answer the research question: “How can realistic space physics and mechanics be balanced with intuitive gameplay to create an immersive and enjoyable experience for players in a space exploration and spacecraft piloting game?”</w:t>
      </w:r>
    </w:p>
    <w:p w14:paraId="48CE4204" w14:textId="77777777" w:rsidR="00AA2F36" w:rsidRPr="00B63F3A" w:rsidRDefault="00AA2F36" w:rsidP="00AA2F36">
      <w:pPr>
        <w:spacing w:before="240" w:after="0"/>
        <w:jc w:val="both"/>
        <w:rPr>
          <w:b/>
          <w:bCs/>
        </w:rPr>
      </w:pPr>
      <w:r w:rsidRPr="00B63F3A">
        <w:rPr>
          <w:b/>
          <w:bCs/>
        </w:rPr>
        <w:t xml:space="preserve">Project Objectives: </w:t>
      </w:r>
    </w:p>
    <w:p w14:paraId="2BC776CF" w14:textId="77777777" w:rsidR="00AA2F36" w:rsidRPr="0022791E" w:rsidRDefault="00AA2F36" w:rsidP="00AA2F36">
      <w:pPr>
        <w:numPr>
          <w:ilvl w:val="0"/>
          <w:numId w:val="1"/>
        </w:numPr>
        <w:contextualSpacing/>
        <w:jc w:val="both"/>
      </w:pPr>
      <w:bookmarkStart w:id="12" w:name="_Hlk176702861"/>
      <w:r w:rsidRPr="0022791E">
        <w:t>Learn innovative technologies and use them within the project.</w:t>
      </w:r>
    </w:p>
    <w:p w14:paraId="1E25B77F" w14:textId="77777777" w:rsidR="00AA2F36" w:rsidRPr="0022791E" w:rsidRDefault="00AA2F36" w:rsidP="00AA2F36">
      <w:pPr>
        <w:numPr>
          <w:ilvl w:val="0"/>
          <w:numId w:val="1"/>
        </w:numPr>
        <w:contextualSpacing/>
        <w:jc w:val="both"/>
      </w:pPr>
      <w:r w:rsidRPr="0022791E">
        <w:t>Overcome any limitations and problems that occur during development.</w:t>
      </w:r>
    </w:p>
    <w:p w14:paraId="27FD43E0" w14:textId="77777777" w:rsidR="00AA2F36" w:rsidRPr="0022791E" w:rsidRDefault="00AA2F36" w:rsidP="00AA2F36">
      <w:pPr>
        <w:numPr>
          <w:ilvl w:val="0"/>
          <w:numId w:val="1"/>
        </w:numPr>
        <w:contextualSpacing/>
        <w:jc w:val="both"/>
      </w:pPr>
      <w:r w:rsidRPr="0022791E">
        <w:t>Implement all features outlined in the SRS for the prototype.</w:t>
      </w:r>
    </w:p>
    <w:p w14:paraId="3A21BFD1" w14:textId="77777777" w:rsidR="00AA2F36" w:rsidRPr="0022791E" w:rsidRDefault="00AA2F36" w:rsidP="00AA2F36">
      <w:pPr>
        <w:numPr>
          <w:ilvl w:val="0"/>
          <w:numId w:val="1"/>
        </w:numPr>
        <w:contextualSpacing/>
        <w:jc w:val="both"/>
      </w:pPr>
      <w:r w:rsidRPr="0022791E">
        <w:t>Conduct research to investigate the problem and answer the research question.</w:t>
      </w:r>
    </w:p>
    <w:p w14:paraId="3BC88DCB" w14:textId="77777777" w:rsidR="00AA2F36" w:rsidRDefault="00AA2F36" w:rsidP="00AA2F36">
      <w:pPr>
        <w:numPr>
          <w:ilvl w:val="0"/>
          <w:numId w:val="1"/>
        </w:numPr>
        <w:contextualSpacing/>
        <w:jc w:val="both"/>
      </w:pPr>
      <w:r w:rsidRPr="0022791E">
        <w:t>Complete all project deliverables on time as outlined in Project Constraints.</w:t>
      </w:r>
    </w:p>
    <w:p w14:paraId="22B390E8" w14:textId="77777777" w:rsidR="00B63F3A" w:rsidRPr="0022791E" w:rsidRDefault="00B63F3A" w:rsidP="00B63F3A">
      <w:pPr>
        <w:contextualSpacing/>
        <w:jc w:val="both"/>
      </w:pPr>
    </w:p>
    <w:bookmarkEnd w:id="12"/>
    <w:p w14:paraId="17F4688F" w14:textId="77777777" w:rsidR="00AA2F36" w:rsidRPr="0022791E" w:rsidRDefault="00AA2F36" w:rsidP="00AA2F36">
      <w:pPr>
        <w:spacing w:before="240"/>
        <w:jc w:val="both"/>
      </w:pPr>
      <w:r w:rsidRPr="0022791E">
        <w:rPr>
          <w:b/>
          <w:bCs/>
        </w:rPr>
        <w:t>Executive Summary Objective:</w:t>
      </w:r>
      <w:r w:rsidRPr="0022791E">
        <w:t xml:space="preserve"> The primary objective of Architects in Void is to deliver an immersive yet fun space exploration experience that balances realism with accessible gameplay mechanics. By utilising realistic space physics simulations and intuitive building and flying mechanics, the game aims to immerse players in the realism of space while still engaging in an entertaining gameplay experience.</w:t>
      </w:r>
    </w:p>
    <w:p w14:paraId="28DF903E" w14:textId="1EF3321D" w:rsidR="005F5D33" w:rsidRDefault="0078204A" w:rsidP="005F5D33">
      <w:pPr>
        <w:pStyle w:val="Heading2"/>
      </w:pPr>
      <w:r>
        <w:br w:type="page"/>
      </w:r>
      <w:bookmarkStart w:id="13" w:name="_Toc182507794"/>
      <w:r w:rsidR="005F5D33">
        <w:t>Methodology</w:t>
      </w:r>
      <w:bookmarkEnd w:id="13"/>
    </w:p>
    <w:p w14:paraId="5EE2BA8C" w14:textId="5A01B107" w:rsidR="005C38FD" w:rsidRPr="005C38FD" w:rsidRDefault="00895553" w:rsidP="005C38FD">
      <w:r w:rsidRPr="00895553">
        <w:rPr>
          <w:b/>
          <w:bCs/>
        </w:rPr>
        <w:t>Approach to R&amp;D:</w:t>
      </w:r>
      <w:r>
        <w:t xml:space="preserve"> </w:t>
      </w:r>
      <w:r w:rsidR="005C38FD">
        <w:t xml:space="preserve">The research and development process we are using is </w:t>
      </w:r>
      <w:r w:rsidR="00F92D78">
        <w:t>agile. This means our development process follows an iterative process with regular feedback</w:t>
      </w:r>
      <w:r w:rsidR="000A1218">
        <w:t xml:space="preserve">, design improvements and development. We used scrum meetings </w:t>
      </w:r>
      <w:r w:rsidR="006F519B">
        <w:t xml:space="preserve">every week, allowing us to have weekly sprints </w:t>
      </w:r>
      <w:r>
        <w:t xml:space="preserve">and discuss changes regularly. </w:t>
      </w:r>
    </w:p>
    <w:p w14:paraId="4D64C757" w14:textId="27737EEE" w:rsidR="005F5D33" w:rsidRDefault="005F5D33" w:rsidP="005F5D33">
      <w:r w:rsidRPr="00895553">
        <w:rPr>
          <w:b/>
          <w:bCs/>
        </w:rPr>
        <w:t>Iterative Development:</w:t>
      </w:r>
      <w:r>
        <w:t xml:space="preserve"> </w:t>
      </w:r>
      <w:r w:rsidR="00895553">
        <w:t xml:space="preserve">Every week </w:t>
      </w:r>
      <w:r w:rsidR="00E54E33">
        <w:t>in our scrum meetings we went over the outcome of the sprint, what was next to do in the sprint, any</w:t>
      </w:r>
      <w:r w:rsidR="00E0117C">
        <w:t xml:space="preserve"> problems that occurred during the sprint and any changes that needed to occur to the project. </w:t>
      </w:r>
    </w:p>
    <w:p w14:paraId="0F3EAFDB" w14:textId="1649150C" w:rsidR="00B63F3A" w:rsidRDefault="005F5D33" w:rsidP="005F5D33">
      <w:r w:rsidRPr="00B16A7C">
        <w:rPr>
          <w:b/>
          <w:bCs/>
        </w:rPr>
        <w:t>Validation Strategy:</w:t>
      </w:r>
      <w:r>
        <w:t xml:space="preserve"> </w:t>
      </w:r>
      <w:r w:rsidR="00D712DA">
        <w:t xml:space="preserve">To validate our MVP developed by the R&amp;D process, we will conduct user testing </w:t>
      </w:r>
      <w:r w:rsidR="0004444C">
        <w:t xml:space="preserve">to ensure the MVP follows the plan from the IDD. Any changes to the IDD will be </w:t>
      </w:r>
      <w:r w:rsidR="00A63696">
        <w:t xml:space="preserve">accounted for and will be part of the user testing process. We will also test all the </w:t>
      </w:r>
      <w:r w:rsidR="008F6E3A">
        <w:t>functionality</w:t>
      </w:r>
      <w:r w:rsidR="00A63696">
        <w:t xml:space="preserve"> listed in the IDD and ensure the entire program</w:t>
      </w:r>
      <w:r w:rsidR="00C87495">
        <w:t>s features match the features outlined in the IDD</w:t>
      </w:r>
      <w:r w:rsidR="008913DD">
        <w:t xml:space="preserve"> and work as expected</w:t>
      </w:r>
      <w:r w:rsidR="00C87495">
        <w:t>.</w:t>
      </w:r>
    </w:p>
    <w:p w14:paraId="2EBFAFA1" w14:textId="77777777" w:rsidR="005F5D33" w:rsidRPr="005F5D33" w:rsidRDefault="005F5D33" w:rsidP="005F5D33">
      <w:pPr>
        <w:keepNext/>
        <w:keepLines/>
        <w:spacing w:before="40" w:after="0"/>
        <w:outlineLvl w:val="1"/>
        <w:rPr>
          <w:rFonts w:asciiTheme="majorHAnsi" w:eastAsiaTheme="majorEastAsia" w:hAnsiTheme="majorHAnsi" w:cstheme="majorBidi"/>
          <w:color w:val="2F5496" w:themeColor="accent1" w:themeShade="BF"/>
          <w:sz w:val="26"/>
          <w:szCs w:val="26"/>
        </w:rPr>
      </w:pPr>
      <w:bookmarkStart w:id="14" w:name="_Toc182507795"/>
      <w:r w:rsidRPr="005F5D33">
        <w:rPr>
          <w:rFonts w:asciiTheme="majorHAnsi" w:eastAsiaTheme="majorEastAsia" w:hAnsiTheme="majorHAnsi" w:cstheme="majorBidi"/>
          <w:color w:val="2F5496" w:themeColor="accent1" w:themeShade="BF"/>
          <w:sz w:val="26"/>
          <w:szCs w:val="26"/>
        </w:rPr>
        <w:t>Week-by-Week Breakdown</w:t>
      </w:r>
      <w:bookmarkEnd w:id="14"/>
    </w:p>
    <w:p w14:paraId="0AC18EC1" w14:textId="4107A9E2" w:rsidR="005F5D33" w:rsidRPr="005F5D33" w:rsidRDefault="005F5D33" w:rsidP="005F5D33">
      <w:pPr>
        <w:keepNext/>
        <w:keepLines/>
        <w:spacing w:before="40" w:after="0"/>
        <w:outlineLvl w:val="2"/>
        <w:rPr>
          <w:rFonts w:asciiTheme="majorHAnsi" w:eastAsiaTheme="majorEastAsia" w:hAnsiTheme="majorHAnsi" w:cstheme="majorBidi"/>
          <w:color w:val="1F3763" w:themeColor="accent1" w:themeShade="7F"/>
          <w:sz w:val="24"/>
          <w:szCs w:val="24"/>
        </w:rPr>
      </w:pPr>
      <w:bookmarkStart w:id="15" w:name="_Toc182507796"/>
      <w:r w:rsidRPr="005F5D33">
        <w:rPr>
          <w:rFonts w:asciiTheme="majorHAnsi" w:eastAsiaTheme="majorEastAsia" w:hAnsiTheme="majorHAnsi" w:cstheme="majorBidi"/>
          <w:color w:val="1F3763" w:themeColor="accent1" w:themeShade="7F"/>
          <w:sz w:val="24"/>
          <w:szCs w:val="24"/>
        </w:rPr>
        <w:t>Week 1</w:t>
      </w:r>
      <w:bookmarkEnd w:id="15"/>
      <w:r w:rsidR="00707B95">
        <w:rPr>
          <w:rFonts w:asciiTheme="majorHAnsi" w:eastAsiaTheme="majorEastAsia" w:hAnsiTheme="majorHAnsi" w:cstheme="majorBidi"/>
          <w:color w:val="1F3763" w:themeColor="accent1" w:themeShade="7F"/>
          <w:sz w:val="24"/>
          <w:szCs w:val="24"/>
        </w:rPr>
        <w:t xml:space="preserve"> </w:t>
      </w:r>
    </w:p>
    <w:p w14:paraId="3E8E3EBB" w14:textId="77777777" w:rsidR="005F5D33" w:rsidRDefault="005F5D33" w:rsidP="005F5D33">
      <w:pPr>
        <w:keepNext/>
        <w:keepLines/>
        <w:spacing w:before="40" w:after="0"/>
        <w:outlineLvl w:val="3"/>
        <w:rPr>
          <w:rFonts w:asciiTheme="majorHAnsi" w:eastAsiaTheme="majorEastAsia" w:hAnsiTheme="majorHAnsi" w:cstheme="majorBidi"/>
          <w:i/>
          <w:iCs/>
          <w:color w:val="2F5496" w:themeColor="accent1" w:themeShade="BF"/>
        </w:rPr>
      </w:pPr>
      <w:r w:rsidRPr="005F5D33">
        <w:rPr>
          <w:rFonts w:asciiTheme="majorHAnsi" w:eastAsiaTheme="majorEastAsia" w:hAnsiTheme="majorHAnsi" w:cstheme="majorBidi"/>
          <w:i/>
          <w:iCs/>
          <w:color w:val="2F5496" w:themeColor="accent1" w:themeShade="BF"/>
        </w:rPr>
        <w:t>Objectives</w:t>
      </w:r>
    </w:p>
    <w:p w14:paraId="6BBF3B1C" w14:textId="793AA664" w:rsidR="005F5D33" w:rsidRDefault="00F6199D" w:rsidP="00A90340">
      <w:pPr>
        <w:pStyle w:val="ListParagraph"/>
        <w:numPr>
          <w:ilvl w:val="0"/>
          <w:numId w:val="34"/>
        </w:numPr>
      </w:pPr>
      <w:r>
        <w:t>Create initial project structure</w:t>
      </w:r>
      <w:r w:rsidR="001F26DD">
        <w:t>.</w:t>
      </w:r>
    </w:p>
    <w:p w14:paraId="6A581730" w14:textId="2FAC1F54" w:rsidR="00F6199D" w:rsidRDefault="00F6199D" w:rsidP="00A90340">
      <w:pPr>
        <w:pStyle w:val="ListParagraph"/>
        <w:numPr>
          <w:ilvl w:val="0"/>
          <w:numId w:val="34"/>
        </w:numPr>
      </w:pPr>
      <w:r>
        <w:t xml:space="preserve">Create tests </w:t>
      </w:r>
      <w:r w:rsidR="006F2D01">
        <w:t>around initial ideas</w:t>
      </w:r>
      <w:r w:rsidR="001F26DD">
        <w:t>.</w:t>
      </w:r>
    </w:p>
    <w:p w14:paraId="764741A7" w14:textId="0ACB2DE3" w:rsidR="006F2D01" w:rsidRDefault="006F2D01" w:rsidP="00A90340">
      <w:pPr>
        <w:pStyle w:val="ListParagraph"/>
        <w:numPr>
          <w:ilvl w:val="0"/>
          <w:numId w:val="34"/>
        </w:numPr>
      </w:pPr>
      <w:r>
        <w:t>Ensure double precision works within chosen environment</w:t>
      </w:r>
      <w:r w:rsidR="001F26DD">
        <w:t>.</w:t>
      </w:r>
    </w:p>
    <w:p w14:paraId="6CC1BB2C" w14:textId="06AF3685" w:rsidR="006F2D01" w:rsidRPr="005F5D33" w:rsidRDefault="00A90340" w:rsidP="00A90340">
      <w:pPr>
        <w:pStyle w:val="ListParagraph"/>
        <w:numPr>
          <w:ilvl w:val="0"/>
          <w:numId w:val="34"/>
        </w:numPr>
      </w:pPr>
      <w:r>
        <w:t>Start creation of UI</w:t>
      </w:r>
      <w:r w:rsidR="001F26DD">
        <w:t>.</w:t>
      </w:r>
    </w:p>
    <w:p w14:paraId="6D449217" w14:textId="77777777" w:rsidR="005F5D33" w:rsidRPr="005F5D33" w:rsidRDefault="005F5D33" w:rsidP="005F5D33">
      <w:pPr>
        <w:keepNext/>
        <w:keepLines/>
        <w:spacing w:before="40" w:after="0"/>
        <w:outlineLvl w:val="3"/>
        <w:rPr>
          <w:rFonts w:asciiTheme="majorHAnsi" w:eastAsiaTheme="majorEastAsia" w:hAnsiTheme="majorHAnsi" w:cstheme="majorBidi"/>
          <w:i/>
          <w:iCs/>
          <w:color w:val="2F5496" w:themeColor="accent1" w:themeShade="BF"/>
        </w:rPr>
      </w:pPr>
      <w:r w:rsidRPr="005F5D33">
        <w:rPr>
          <w:rFonts w:asciiTheme="majorHAnsi" w:eastAsiaTheme="majorEastAsia" w:hAnsiTheme="majorHAnsi" w:cstheme="majorBidi"/>
          <w:i/>
          <w:iCs/>
          <w:color w:val="2F5496" w:themeColor="accent1" w:themeShade="BF"/>
        </w:rPr>
        <w:t>Research Activities</w:t>
      </w:r>
    </w:p>
    <w:p w14:paraId="7AA5785C" w14:textId="5C24B135" w:rsidR="005F5D33" w:rsidRDefault="00A90340" w:rsidP="00A90340">
      <w:pPr>
        <w:pStyle w:val="ListParagraph"/>
        <w:numPr>
          <w:ilvl w:val="0"/>
          <w:numId w:val="34"/>
        </w:numPr>
      </w:pPr>
      <w:r>
        <w:t xml:space="preserve">Learn Godot </w:t>
      </w:r>
      <w:r w:rsidR="00F052B6">
        <w:t>game loop logic</w:t>
      </w:r>
      <w:r w:rsidR="001F26DD">
        <w:t>.</w:t>
      </w:r>
    </w:p>
    <w:p w14:paraId="52C415BF" w14:textId="61BAF3B7" w:rsidR="00F052B6" w:rsidRDefault="00F052B6" w:rsidP="00A90340">
      <w:pPr>
        <w:pStyle w:val="ListParagraph"/>
        <w:numPr>
          <w:ilvl w:val="0"/>
          <w:numId w:val="34"/>
        </w:numPr>
      </w:pPr>
      <w:r>
        <w:t>Learn Godot tools</w:t>
      </w:r>
      <w:r w:rsidR="001F26DD">
        <w:t>.</w:t>
      </w:r>
    </w:p>
    <w:p w14:paraId="4603769C" w14:textId="132A8848" w:rsidR="00F052B6" w:rsidRDefault="00F052B6" w:rsidP="00A90340">
      <w:pPr>
        <w:pStyle w:val="ListParagraph"/>
        <w:numPr>
          <w:ilvl w:val="0"/>
          <w:numId w:val="34"/>
        </w:numPr>
      </w:pPr>
      <w:r>
        <w:t>Learn about creation of own tools</w:t>
      </w:r>
      <w:r w:rsidR="001F26DD">
        <w:t>.</w:t>
      </w:r>
    </w:p>
    <w:p w14:paraId="61CFA485" w14:textId="6E822DF8" w:rsidR="00F052B6" w:rsidRDefault="00F052B6" w:rsidP="00A90340">
      <w:pPr>
        <w:pStyle w:val="ListParagraph"/>
        <w:numPr>
          <w:ilvl w:val="0"/>
          <w:numId w:val="34"/>
        </w:numPr>
      </w:pPr>
      <w:r>
        <w:t>Learn about custom builds of Godot</w:t>
      </w:r>
      <w:r w:rsidR="001F26DD">
        <w:t>.</w:t>
      </w:r>
    </w:p>
    <w:p w14:paraId="50FB295E" w14:textId="26679314" w:rsidR="00F052B6" w:rsidRPr="005F5D33" w:rsidRDefault="00E0615D" w:rsidP="00A90340">
      <w:pPr>
        <w:pStyle w:val="ListParagraph"/>
        <w:numPr>
          <w:ilvl w:val="0"/>
          <w:numId w:val="34"/>
        </w:numPr>
      </w:pPr>
      <w:r>
        <w:t>Testing of ideas around component creation</w:t>
      </w:r>
      <w:r w:rsidR="001F26DD">
        <w:t>.</w:t>
      </w:r>
    </w:p>
    <w:p w14:paraId="390752F0" w14:textId="77777777" w:rsidR="005F5D33" w:rsidRPr="005F5D33" w:rsidRDefault="005F5D33" w:rsidP="005F5D33">
      <w:pPr>
        <w:keepNext/>
        <w:keepLines/>
        <w:spacing w:before="40" w:after="0"/>
        <w:outlineLvl w:val="3"/>
        <w:rPr>
          <w:rFonts w:asciiTheme="majorHAnsi" w:eastAsiaTheme="majorEastAsia" w:hAnsiTheme="majorHAnsi" w:cstheme="majorBidi"/>
          <w:i/>
          <w:iCs/>
          <w:color w:val="2F5496" w:themeColor="accent1" w:themeShade="BF"/>
        </w:rPr>
      </w:pPr>
      <w:r w:rsidRPr="005F5D33">
        <w:rPr>
          <w:rFonts w:asciiTheme="majorHAnsi" w:eastAsiaTheme="majorEastAsia" w:hAnsiTheme="majorHAnsi" w:cstheme="majorBidi"/>
          <w:i/>
          <w:iCs/>
          <w:color w:val="2F5496" w:themeColor="accent1" w:themeShade="BF"/>
        </w:rPr>
        <w:t xml:space="preserve">Development Activities </w:t>
      </w:r>
    </w:p>
    <w:p w14:paraId="17797425" w14:textId="19C58498" w:rsidR="002963CE" w:rsidRDefault="00067629">
      <w:pPr>
        <w:pStyle w:val="ListParagraph"/>
        <w:keepNext/>
        <w:keepLines/>
        <w:numPr>
          <w:ilvl w:val="0"/>
          <w:numId w:val="32"/>
        </w:numPr>
        <w:spacing w:before="40" w:after="0"/>
        <w:outlineLvl w:val="3"/>
      </w:pPr>
      <w:r>
        <w:t>Setup Godot project</w:t>
      </w:r>
      <w:r w:rsidR="001F26DD">
        <w:t>.</w:t>
      </w:r>
      <w:r>
        <w:t xml:space="preserve"> </w:t>
      </w:r>
      <w:r w:rsidR="003D6A5C">
        <w:tab/>
      </w:r>
      <w:r w:rsidR="003D6A5C">
        <w:tab/>
      </w:r>
      <w:r w:rsidR="003D6A5C">
        <w:tab/>
      </w:r>
      <w:r w:rsidR="003D6A5C">
        <w:tab/>
        <w:t>-      Create start of UI + main menu</w:t>
      </w:r>
      <w:r w:rsidR="001F26DD">
        <w:t>.</w:t>
      </w:r>
    </w:p>
    <w:p w14:paraId="55B7D9A1" w14:textId="4575F6EC" w:rsidR="00067629" w:rsidRDefault="002963CE" w:rsidP="003D6A5C">
      <w:pPr>
        <w:pStyle w:val="ListParagraph"/>
        <w:keepNext/>
        <w:keepLines/>
        <w:numPr>
          <w:ilvl w:val="0"/>
          <w:numId w:val="32"/>
        </w:numPr>
        <w:spacing w:before="40" w:after="0"/>
        <w:outlineLvl w:val="3"/>
      </w:pPr>
      <w:r>
        <w:t>T</w:t>
      </w:r>
      <w:r w:rsidR="00067629">
        <w:t>est double floating precision</w:t>
      </w:r>
      <w:r w:rsidR="001F26DD">
        <w:t>.</w:t>
      </w:r>
      <w:r w:rsidR="003D6A5C">
        <w:tab/>
      </w:r>
      <w:r w:rsidR="003D6A5C">
        <w:tab/>
      </w:r>
      <w:r w:rsidR="003D6A5C">
        <w:tab/>
        <w:t>-      Add main font</w:t>
      </w:r>
      <w:r w:rsidR="001F26DD">
        <w:t>.</w:t>
      </w:r>
    </w:p>
    <w:p w14:paraId="2E1F3FF8" w14:textId="2FC5748A" w:rsidR="003D6A5C" w:rsidRDefault="00067629" w:rsidP="003D6A5C">
      <w:pPr>
        <w:pStyle w:val="ListParagraph"/>
        <w:keepNext/>
        <w:keepLines/>
        <w:numPr>
          <w:ilvl w:val="0"/>
          <w:numId w:val="32"/>
        </w:numPr>
        <w:spacing w:before="40" w:after="0"/>
        <w:outlineLvl w:val="3"/>
      </w:pPr>
      <w:r>
        <w:t>Create player character</w:t>
      </w:r>
      <w:r w:rsidR="001F26DD">
        <w:t>.</w:t>
      </w:r>
      <w:r w:rsidR="003D6A5C">
        <w:tab/>
      </w:r>
      <w:r w:rsidR="003D6A5C">
        <w:tab/>
      </w:r>
      <w:r w:rsidR="003D6A5C">
        <w:tab/>
      </w:r>
      <w:r w:rsidR="003D6A5C">
        <w:tab/>
        <w:t xml:space="preserve">-      Make window </w:t>
      </w:r>
      <w:r w:rsidR="001F26DD">
        <w:t>scalable.</w:t>
      </w:r>
    </w:p>
    <w:p w14:paraId="645239C3" w14:textId="598E9AD1" w:rsidR="00067629" w:rsidRDefault="00067629">
      <w:pPr>
        <w:pStyle w:val="ListParagraph"/>
        <w:keepNext/>
        <w:keepLines/>
        <w:numPr>
          <w:ilvl w:val="0"/>
          <w:numId w:val="32"/>
        </w:numPr>
        <w:spacing w:before="40" w:after="0"/>
        <w:outlineLvl w:val="3"/>
      </w:pPr>
      <w:r>
        <w:t>Thruster generation test</w:t>
      </w:r>
      <w:r w:rsidR="001F26DD">
        <w:t>.</w:t>
      </w:r>
      <w:r w:rsidR="003D6A5C">
        <w:tab/>
      </w:r>
      <w:r w:rsidR="003D6A5C">
        <w:tab/>
      </w:r>
      <w:r w:rsidR="003D6A5C">
        <w:tab/>
      </w:r>
      <w:r w:rsidR="003D6A5C">
        <w:tab/>
        <w:t>-      Add settings UI</w:t>
      </w:r>
      <w:r w:rsidR="001F26DD">
        <w:t>.</w:t>
      </w:r>
    </w:p>
    <w:p w14:paraId="045E8FD1" w14:textId="4ED63105" w:rsidR="003D6A5C" w:rsidRDefault="00067629" w:rsidP="003D6A5C">
      <w:pPr>
        <w:pStyle w:val="ListParagraph"/>
        <w:keepNext/>
        <w:keepLines/>
        <w:numPr>
          <w:ilvl w:val="0"/>
          <w:numId w:val="32"/>
        </w:numPr>
        <w:spacing w:before="40" w:after="0"/>
        <w:outlineLvl w:val="3"/>
      </w:pPr>
      <w:r>
        <w:t>Setup file structure</w:t>
      </w:r>
      <w:r w:rsidR="001F26DD">
        <w:t>.</w:t>
      </w:r>
      <w:r w:rsidR="001F26DD">
        <w:tab/>
      </w:r>
      <w:r w:rsidR="003D6A5C">
        <w:tab/>
      </w:r>
      <w:r w:rsidR="003D6A5C">
        <w:tab/>
      </w:r>
      <w:r w:rsidR="003D6A5C">
        <w:tab/>
      </w:r>
      <w:r w:rsidR="003D6A5C">
        <w:tab/>
        <w:t>-      Add settings functionality</w:t>
      </w:r>
      <w:r w:rsidR="001F26DD">
        <w:t>.</w:t>
      </w:r>
    </w:p>
    <w:p w14:paraId="3C625A79" w14:textId="4514AD8C" w:rsidR="00067629" w:rsidRDefault="00067629" w:rsidP="003D6A5C">
      <w:pPr>
        <w:pStyle w:val="ListParagraph"/>
        <w:numPr>
          <w:ilvl w:val="0"/>
          <w:numId w:val="32"/>
        </w:numPr>
      </w:pPr>
      <w:r>
        <w:t>Added custom made plug</w:t>
      </w:r>
      <w:r w:rsidR="002963CE">
        <w:t>in</w:t>
      </w:r>
      <w:r>
        <w:t xml:space="preserve"> </w:t>
      </w:r>
      <w:r w:rsidR="003D6A5C">
        <w:t>(</w:t>
      </w:r>
      <w:r>
        <w:t>inspector buttons</w:t>
      </w:r>
      <w:r w:rsidR="003D6A5C">
        <w:t>)</w:t>
      </w:r>
      <w:r w:rsidR="001F26DD">
        <w:t>.</w:t>
      </w:r>
      <w:r w:rsidR="003D6A5C">
        <w:tab/>
        <w:t xml:space="preserve">-      </w:t>
      </w:r>
      <w:r w:rsidR="003D6A5C" w:rsidRPr="003D6A5C">
        <w:t>Add armour creation test</w:t>
      </w:r>
      <w:r w:rsidR="001F26DD">
        <w:t>.</w:t>
      </w:r>
    </w:p>
    <w:p w14:paraId="182D20CD" w14:textId="479AFA47" w:rsidR="005F5D33" w:rsidRPr="005F5D33" w:rsidRDefault="005F5D33" w:rsidP="00067629">
      <w:pPr>
        <w:keepNext/>
        <w:keepLines/>
        <w:spacing w:before="40" w:after="0"/>
        <w:outlineLvl w:val="3"/>
        <w:rPr>
          <w:rFonts w:asciiTheme="majorHAnsi" w:eastAsiaTheme="majorEastAsia" w:hAnsiTheme="majorHAnsi" w:cstheme="majorBidi"/>
          <w:i/>
          <w:iCs/>
          <w:color w:val="2F5496" w:themeColor="accent1" w:themeShade="BF"/>
        </w:rPr>
      </w:pPr>
      <w:r w:rsidRPr="005F5D33">
        <w:rPr>
          <w:rFonts w:asciiTheme="majorHAnsi" w:eastAsiaTheme="majorEastAsia" w:hAnsiTheme="majorHAnsi" w:cstheme="majorBidi"/>
          <w:i/>
          <w:iCs/>
          <w:color w:val="2F5496" w:themeColor="accent1" w:themeShade="BF"/>
        </w:rPr>
        <w:t>Learnings and Insights</w:t>
      </w:r>
    </w:p>
    <w:p w14:paraId="165025E0" w14:textId="39A43E28" w:rsidR="005F5D33" w:rsidRDefault="002963CE" w:rsidP="002963CE">
      <w:pPr>
        <w:pStyle w:val="ListParagraph"/>
        <w:numPr>
          <w:ilvl w:val="0"/>
          <w:numId w:val="32"/>
        </w:numPr>
      </w:pPr>
      <w:r>
        <w:t xml:space="preserve">Godot allows </w:t>
      </w:r>
      <w:r w:rsidR="003E673D">
        <w:t>custom builds + allows development with C# and double floating-point precision.</w:t>
      </w:r>
    </w:p>
    <w:p w14:paraId="16F6EAA4" w14:textId="24352D36" w:rsidR="00D34A11" w:rsidRDefault="00D34A11" w:rsidP="00D34A11">
      <w:pPr>
        <w:pStyle w:val="ListParagraph"/>
        <w:numPr>
          <w:ilvl w:val="0"/>
          <w:numId w:val="32"/>
        </w:numPr>
      </w:pPr>
      <w:r>
        <w:t>UI in Godot is complex and requires code to link buttons to other code</w:t>
      </w:r>
      <w:r w:rsidR="00B8111A">
        <w:t>.</w:t>
      </w:r>
    </w:p>
    <w:p w14:paraId="4E3D35E9" w14:textId="44A28F36" w:rsidR="00B8111A" w:rsidRDefault="00B8111A" w:rsidP="00D34A11">
      <w:pPr>
        <w:pStyle w:val="ListParagraph"/>
        <w:numPr>
          <w:ilvl w:val="0"/>
          <w:numId w:val="32"/>
        </w:numPr>
      </w:pPr>
      <w:r>
        <w:t>C# builds randomly crash the editor. This is a known issue.</w:t>
      </w:r>
    </w:p>
    <w:p w14:paraId="2781197C" w14:textId="26F59A67" w:rsidR="00B8111A" w:rsidRPr="005F5D33" w:rsidRDefault="00D25335" w:rsidP="00D34A11">
      <w:pPr>
        <w:pStyle w:val="ListParagraph"/>
        <w:numPr>
          <w:ilvl w:val="0"/>
          <w:numId w:val="32"/>
        </w:numPr>
      </w:pPr>
      <w:r>
        <w:t>Learnt the basics around the Godot editor and how to create objects/scripts within it.</w:t>
      </w:r>
    </w:p>
    <w:p w14:paraId="1BC9CE34" w14:textId="77777777" w:rsidR="005F5D33" w:rsidRPr="005F5D33" w:rsidRDefault="005F5D33" w:rsidP="005F5D33">
      <w:pPr>
        <w:keepNext/>
        <w:keepLines/>
        <w:spacing w:before="40" w:after="0"/>
        <w:outlineLvl w:val="3"/>
        <w:rPr>
          <w:rFonts w:asciiTheme="majorHAnsi" w:eastAsiaTheme="majorEastAsia" w:hAnsiTheme="majorHAnsi" w:cstheme="majorBidi"/>
          <w:i/>
          <w:iCs/>
          <w:color w:val="2F5496" w:themeColor="accent1" w:themeShade="BF"/>
        </w:rPr>
      </w:pPr>
      <w:r w:rsidRPr="005F5D33">
        <w:rPr>
          <w:rFonts w:asciiTheme="majorHAnsi" w:eastAsiaTheme="majorEastAsia" w:hAnsiTheme="majorHAnsi" w:cstheme="majorBidi"/>
          <w:i/>
          <w:iCs/>
          <w:color w:val="2F5496" w:themeColor="accent1" w:themeShade="BF"/>
        </w:rPr>
        <w:t>Outcomes</w:t>
      </w:r>
    </w:p>
    <w:p w14:paraId="27F873D7" w14:textId="203021D4" w:rsidR="005F5D33" w:rsidRDefault="00D25335" w:rsidP="00D25335">
      <w:pPr>
        <w:pStyle w:val="ListParagraph"/>
        <w:numPr>
          <w:ilvl w:val="0"/>
          <w:numId w:val="32"/>
        </w:numPr>
      </w:pPr>
      <w:r>
        <w:t xml:space="preserve">Strong start of the project with </w:t>
      </w:r>
      <w:r w:rsidR="00074BE3">
        <w:t>structured file system and custom tools to help development.</w:t>
      </w:r>
    </w:p>
    <w:p w14:paraId="04858EB0" w14:textId="61AEC903" w:rsidR="00074BE3" w:rsidRDefault="00074BE3" w:rsidP="00D25335">
      <w:pPr>
        <w:pStyle w:val="ListParagraph"/>
        <w:numPr>
          <w:ilvl w:val="0"/>
          <w:numId w:val="32"/>
        </w:numPr>
      </w:pPr>
      <w:r>
        <w:t xml:space="preserve">Initial tests for component creation show </w:t>
      </w:r>
      <w:r w:rsidR="004D671D">
        <w:t>strong future with the program if developed further.</w:t>
      </w:r>
    </w:p>
    <w:p w14:paraId="1D4C995C" w14:textId="11325838" w:rsidR="004D671D" w:rsidRPr="005F5D33" w:rsidRDefault="004D671D" w:rsidP="00D25335">
      <w:pPr>
        <w:pStyle w:val="ListParagraph"/>
        <w:numPr>
          <w:ilvl w:val="0"/>
          <w:numId w:val="32"/>
        </w:numPr>
      </w:pPr>
      <w:r>
        <w:t>UI for main menu complete and settings complete</w:t>
      </w:r>
      <w:r w:rsidR="00F51BB0">
        <w:t xml:space="preserve"> (settings not functional).</w:t>
      </w:r>
    </w:p>
    <w:p w14:paraId="41BFEAC2" w14:textId="77777777" w:rsidR="005F5D33" w:rsidRPr="005F5D33" w:rsidRDefault="005F5D33" w:rsidP="005F5D33">
      <w:pPr>
        <w:keepNext/>
        <w:keepLines/>
        <w:spacing w:before="40" w:after="0"/>
        <w:outlineLvl w:val="2"/>
        <w:rPr>
          <w:rFonts w:asciiTheme="majorHAnsi" w:eastAsiaTheme="majorEastAsia" w:hAnsiTheme="majorHAnsi" w:cstheme="majorBidi"/>
          <w:color w:val="1F3763" w:themeColor="accent1" w:themeShade="7F"/>
          <w:sz w:val="24"/>
          <w:szCs w:val="24"/>
        </w:rPr>
      </w:pPr>
      <w:bookmarkStart w:id="16" w:name="_Toc182507797"/>
      <w:r w:rsidRPr="005F5D33">
        <w:rPr>
          <w:rFonts w:asciiTheme="majorHAnsi" w:eastAsiaTheme="majorEastAsia" w:hAnsiTheme="majorHAnsi" w:cstheme="majorBidi"/>
          <w:color w:val="1F3763" w:themeColor="accent1" w:themeShade="7F"/>
          <w:sz w:val="24"/>
          <w:szCs w:val="24"/>
        </w:rPr>
        <w:t>Week 2</w:t>
      </w:r>
      <w:bookmarkEnd w:id="16"/>
    </w:p>
    <w:p w14:paraId="7A9DE699" w14:textId="77777777" w:rsidR="006402A1" w:rsidRDefault="006402A1" w:rsidP="005F5D33">
      <w:pPr>
        <w:keepNext/>
        <w:keepLines/>
        <w:spacing w:before="40" w:after="0"/>
        <w:outlineLvl w:val="3"/>
        <w:rPr>
          <w:rFonts w:asciiTheme="majorHAnsi" w:eastAsiaTheme="majorEastAsia" w:hAnsiTheme="majorHAnsi" w:cstheme="majorBidi"/>
          <w:i/>
          <w:iCs/>
          <w:color w:val="2F5496" w:themeColor="accent1" w:themeShade="BF"/>
        </w:rPr>
      </w:pPr>
      <w:r w:rsidRPr="005F5D33">
        <w:rPr>
          <w:rFonts w:asciiTheme="majorHAnsi" w:eastAsiaTheme="majorEastAsia" w:hAnsiTheme="majorHAnsi" w:cstheme="majorBidi"/>
          <w:i/>
          <w:iCs/>
          <w:color w:val="2F5496" w:themeColor="accent1" w:themeShade="BF"/>
        </w:rPr>
        <w:t>Objectives</w:t>
      </w:r>
    </w:p>
    <w:p w14:paraId="22B98FC8" w14:textId="008FC43A" w:rsidR="006402A1" w:rsidRDefault="00F51BB0" w:rsidP="00AB724F">
      <w:pPr>
        <w:pStyle w:val="ListParagraph"/>
        <w:numPr>
          <w:ilvl w:val="0"/>
          <w:numId w:val="32"/>
        </w:numPr>
      </w:pPr>
      <w:r>
        <w:t>Continue creation of UI + Logic</w:t>
      </w:r>
      <w:r w:rsidR="001F26DD">
        <w:t>.</w:t>
      </w:r>
    </w:p>
    <w:p w14:paraId="4FE19844" w14:textId="62A8CB65" w:rsidR="00AB724F" w:rsidRDefault="00AB724F" w:rsidP="00AB724F">
      <w:pPr>
        <w:pStyle w:val="ListParagraph"/>
        <w:numPr>
          <w:ilvl w:val="0"/>
          <w:numId w:val="32"/>
        </w:numPr>
      </w:pPr>
      <w:r>
        <w:t>Create customisable controls which load at runtime</w:t>
      </w:r>
      <w:r w:rsidR="001F26DD">
        <w:t>.</w:t>
      </w:r>
    </w:p>
    <w:p w14:paraId="402895F3" w14:textId="677084F0" w:rsidR="00AB724F" w:rsidRPr="005F5D33" w:rsidRDefault="00AB724F" w:rsidP="00AB724F">
      <w:pPr>
        <w:pStyle w:val="ListParagraph"/>
        <w:numPr>
          <w:ilvl w:val="0"/>
          <w:numId w:val="32"/>
        </w:numPr>
      </w:pPr>
      <w:r>
        <w:t>Continue development of component creation</w:t>
      </w:r>
      <w:r w:rsidR="001F26DD">
        <w:t>.</w:t>
      </w:r>
    </w:p>
    <w:p w14:paraId="3B98A8F2" w14:textId="77777777" w:rsidR="006402A1" w:rsidRPr="005F5D33" w:rsidRDefault="006402A1" w:rsidP="005F5D33">
      <w:pPr>
        <w:keepNext/>
        <w:keepLines/>
        <w:spacing w:before="40" w:after="0"/>
        <w:outlineLvl w:val="3"/>
        <w:rPr>
          <w:rFonts w:asciiTheme="majorHAnsi" w:eastAsiaTheme="majorEastAsia" w:hAnsiTheme="majorHAnsi" w:cstheme="majorBidi"/>
          <w:i/>
          <w:iCs/>
          <w:color w:val="2F5496" w:themeColor="accent1" w:themeShade="BF"/>
        </w:rPr>
      </w:pPr>
      <w:r w:rsidRPr="005F5D33">
        <w:rPr>
          <w:rFonts w:asciiTheme="majorHAnsi" w:eastAsiaTheme="majorEastAsia" w:hAnsiTheme="majorHAnsi" w:cstheme="majorBidi"/>
          <w:i/>
          <w:iCs/>
          <w:color w:val="2F5496" w:themeColor="accent1" w:themeShade="BF"/>
        </w:rPr>
        <w:t>Research Activities</w:t>
      </w:r>
    </w:p>
    <w:p w14:paraId="6A962F91" w14:textId="47D8E907" w:rsidR="005F5D33" w:rsidRDefault="00C42260" w:rsidP="00C42260">
      <w:pPr>
        <w:pStyle w:val="ListParagraph"/>
        <w:numPr>
          <w:ilvl w:val="0"/>
          <w:numId w:val="32"/>
        </w:numPr>
      </w:pPr>
      <w:r>
        <w:t>SVG textures in Godot</w:t>
      </w:r>
      <w:r w:rsidR="001F26DD">
        <w:t>.</w:t>
      </w:r>
    </w:p>
    <w:p w14:paraId="292E0582" w14:textId="7731AD79" w:rsidR="00C42260" w:rsidRPr="005F5D33" w:rsidRDefault="00D60D1A" w:rsidP="00C42260">
      <w:pPr>
        <w:pStyle w:val="ListParagraph"/>
        <w:numPr>
          <w:ilvl w:val="0"/>
          <w:numId w:val="32"/>
        </w:numPr>
      </w:pPr>
      <w:r>
        <w:t>Documentation for c</w:t>
      </w:r>
      <w:r w:rsidR="00C42260">
        <w:t>ontrols</w:t>
      </w:r>
      <w:r>
        <w:t>/buttons</w:t>
      </w:r>
      <w:r w:rsidR="00C42260">
        <w:t xml:space="preserve"> in Godot</w:t>
      </w:r>
      <w:r w:rsidR="001F26DD">
        <w:t>.</w:t>
      </w:r>
    </w:p>
    <w:p w14:paraId="1EABBDD9" w14:textId="77777777" w:rsidR="006402A1" w:rsidRPr="005F5D33" w:rsidRDefault="006402A1" w:rsidP="005F5D33">
      <w:pPr>
        <w:keepNext/>
        <w:keepLines/>
        <w:spacing w:before="40" w:after="0"/>
        <w:outlineLvl w:val="3"/>
        <w:rPr>
          <w:rFonts w:asciiTheme="majorHAnsi" w:eastAsiaTheme="majorEastAsia" w:hAnsiTheme="majorHAnsi" w:cstheme="majorBidi"/>
          <w:i/>
          <w:iCs/>
          <w:color w:val="2F5496" w:themeColor="accent1" w:themeShade="BF"/>
        </w:rPr>
      </w:pPr>
      <w:r w:rsidRPr="005F5D33">
        <w:rPr>
          <w:rFonts w:asciiTheme="majorHAnsi" w:eastAsiaTheme="majorEastAsia" w:hAnsiTheme="majorHAnsi" w:cstheme="majorBidi"/>
          <w:i/>
          <w:iCs/>
          <w:color w:val="2F5496" w:themeColor="accent1" w:themeShade="BF"/>
        </w:rPr>
        <w:t xml:space="preserve">Development Activities </w:t>
      </w:r>
    </w:p>
    <w:p w14:paraId="42586C40" w14:textId="26AE175A" w:rsidR="00067629" w:rsidRDefault="00067629" w:rsidP="00D5318A">
      <w:pPr>
        <w:pStyle w:val="ListParagraph"/>
        <w:numPr>
          <w:ilvl w:val="0"/>
          <w:numId w:val="30"/>
        </w:numPr>
      </w:pPr>
      <w:r>
        <w:t>Pause menu UI + Logic</w:t>
      </w:r>
      <w:r w:rsidR="001F26DD">
        <w:t>.</w:t>
      </w:r>
      <w:r w:rsidR="00D5318A">
        <w:tab/>
      </w:r>
      <w:r w:rsidR="00D5318A">
        <w:tab/>
      </w:r>
      <w:r w:rsidR="00D5318A">
        <w:tab/>
      </w:r>
      <w:r w:rsidR="00D5318A">
        <w:tab/>
        <w:t xml:space="preserve">-      </w:t>
      </w:r>
      <w:r w:rsidR="00D5318A" w:rsidRPr="00D5318A">
        <w:t>Grid drawing.</w:t>
      </w:r>
    </w:p>
    <w:p w14:paraId="2990F827" w14:textId="25022527" w:rsidR="00D5318A" w:rsidRDefault="00067629" w:rsidP="00D5318A">
      <w:pPr>
        <w:pStyle w:val="ListParagraph"/>
        <w:numPr>
          <w:ilvl w:val="0"/>
          <w:numId w:val="30"/>
        </w:numPr>
      </w:pPr>
      <w:r>
        <w:t xml:space="preserve">Added all customisable </w:t>
      </w:r>
      <w:proofErr w:type="gramStart"/>
      <w:r>
        <w:t>controls  for</w:t>
      </w:r>
      <w:proofErr w:type="gramEnd"/>
      <w:r>
        <w:t xml:space="preserve"> project</w:t>
      </w:r>
      <w:r w:rsidR="001F26DD">
        <w:t>.</w:t>
      </w:r>
      <w:r w:rsidR="00D5318A">
        <w:tab/>
      </w:r>
      <w:r w:rsidR="00D5318A">
        <w:tab/>
        <w:t xml:space="preserve">-      </w:t>
      </w:r>
      <w:r w:rsidR="00D5318A" w:rsidRPr="00D5318A">
        <w:t>Create customisable controls.</w:t>
      </w:r>
    </w:p>
    <w:p w14:paraId="5E5373DA" w14:textId="68C041DB" w:rsidR="00067629" w:rsidRDefault="00067629" w:rsidP="00D5318A">
      <w:pPr>
        <w:pStyle w:val="ListParagraph"/>
        <w:numPr>
          <w:ilvl w:val="0"/>
          <w:numId w:val="30"/>
        </w:numPr>
      </w:pPr>
      <w:r>
        <w:t>Debug object drawing</w:t>
      </w:r>
      <w:r w:rsidR="001F26DD">
        <w:t>.</w:t>
      </w:r>
      <w:r w:rsidR="00D5318A">
        <w:tab/>
      </w:r>
      <w:r w:rsidR="00D5318A">
        <w:tab/>
      </w:r>
      <w:r w:rsidR="00D5318A">
        <w:tab/>
      </w:r>
      <w:r w:rsidR="00D5318A">
        <w:tab/>
        <w:t xml:space="preserve">-      </w:t>
      </w:r>
      <w:r w:rsidR="00D5318A" w:rsidRPr="00D5318A">
        <w:t>Create box and thruster creation.</w:t>
      </w:r>
    </w:p>
    <w:p w14:paraId="12BACAEF" w14:textId="5E484CBD" w:rsidR="006402A1" w:rsidRPr="005F5D33" w:rsidRDefault="006402A1" w:rsidP="00067629">
      <w:pPr>
        <w:keepNext/>
        <w:keepLines/>
        <w:spacing w:before="40" w:after="0"/>
        <w:outlineLvl w:val="3"/>
        <w:rPr>
          <w:rFonts w:asciiTheme="majorHAnsi" w:eastAsiaTheme="majorEastAsia" w:hAnsiTheme="majorHAnsi" w:cstheme="majorBidi"/>
          <w:i/>
          <w:iCs/>
          <w:color w:val="2F5496" w:themeColor="accent1" w:themeShade="BF"/>
        </w:rPr>
      </w:pPr>
      <w:r w:rsidRPr="005F5D33">
        <w:rPr>
          <w:rFonts w:asciiTheme="majorHAnsi" w:eastAsiaTheme="majorEastAsia" w:hAnsiTheme="majorHAnsi" w:cstheme="majorBidi"/>
          <w:i/>
          <w:iCs/>
          <w:color w:val="2F5496" w:themeColor="accent1" w:themeShade="BF"/>
        </w:rPr>
        <w:t>Learnings and Insights</w:t>
      </w:r>
    </w:p>
    <w:p w14:paraId="2307FD9B" w14:textId="03BF3DE4" w:rsidR="005F5D33" w:rsidRDefault="00D218B5" w:rsidP="00E37099">
      <w:pPr>
        <w:pStyle w:val="ListParagraph"/>
        <w:numPr>
          <w:ilvl w:val="0"/>
          <w:numId w:val="30"/>
        </w:numPr>
      </w:pPr>
      <w:r>
        <w:t xml:space="preserve">SVG textures natively in </w:t>
      </w:r>
      <w:r w:rsidR="00E37099">
        <w:t>Godot</w:t>
      </w:r>
      <w:r>
        <w:t xml:space="preserve"> do </w:t>
      </w:r>
      <w:r w:rsidRPr="00E37099">
        <w:rPr>
          <w:u w:val="single"/>
        </w:rPr>
        <w:t>not</w:t>
      </w:r>
      <w:r>
        <w:t xml:space="preserve"> update when scaled. There is a </w:t>
      </w:r>
      <w:r w:rsidR="00E37099">
        <w:t>plugin which helps this but would require updating every single texture and re adding them into the UI structure.</w:t>
      </w:r>
    </w:p>
    <w:p w14:paraId="7A0FB104" w14:textId="20B4433E" w:rsidR="001F26DD" w:rsidRPr="005F5D33" w:rsidRDefault="001F26DD" w:rsidP="00E37099">
      <w:pPr>
        <w:pStyle w:val="ListParagraph"/>
        <w:numPr>
          <w:ilvl w:val="0"/>
          <w:numId w:val="30"/>
        </w:numPr>
      </w:pPr>
      <w:r>
        <w:t>Controls/buttons are managed simply in Godot. Can’t be testing in editor – only at runtime.</w:t>
      </w:r>
    </w:p>
    <w:p w14:paraId="0498E16E" w14:textId="77777777" w:rsidR="006402A1" w:rsidRPr="005F5D33" w:rsidRDefault="006402A1" w:rsidP="005F5D33">
      <w:pPr>
        <w:keepNext/>
        <w:keepLines/>
        <w:spacing w:before="40" w:after="0"/>
        <w:outlineLvl w:val="3"/>
        <w:rPr>
          <w:rFonts w:asciiTheme="majorHAnsi" w:eastAsiaTheme="majorEastAsia" w:hAnsiTheme="majorHAnsi" w:cstheme="majorBidi"/>
          <w:i/>
          <w:iCs/>
          <w:color w:val="2F5496" w:themeColor="accent1" w:themeShade="BF"/>
        </w:rPr>
      </w:pPr>
      <w:r w:rsidRPr="005F5D33">
        <w:rPr>
          <w:rFonts w:asciiTheme="majorHAnsi" w:eastAsiaTheme="majorEastAsia" w:hAnsiTheme="majorHAnsi" w:cstheme="majorBidi"/>
          <w:i/>
          <w:iCs/>
          <w:color w:val="2F5496" w:themeColor="accent1" w:themeShade="BF"/>
        </w:rPr>
        <w:t>Outcomes</w:t>
      </w:r>
    </w:p>
    <w:p w14:paraId="5A020718" w14:textId="50D7E07E" w:rsidR="001F26DD" w:rsidRDefault="001F26DD" w:rsidP="001F26DD">
      <w:pPr>
        <w:pStyle w:val="ListParagraph"/>
        <w:numPr>
          <w:ilvl w:val="0"/>
          <w:numId w:val="30"/>
        </w:numPr>
      </w:pPr>
      <w:r>
        <w:t xml:space="preserve">Pause menu UI complete. </w:t>
      </w:r>
    </w:p>
    <w:p w14:paraId="156E6554" w14:textId="3D2E1DEB" w:rsidR="001F26DD" w:rsidRDefault="001F26DD" w:rsidP="001F26DD">
      <w:pPr>
        <w:pStyle w:val="ListParagraph"/>
        <w:numPr>
          <w:ilvl w:val="0"/>
          <w:numId w:val="30"/>
        </w:numPr>
      </w:pPr>
      <w:r>
        <w:t>Customisable controls created for runtime purposes.</w:t>
      </w:r>
    </w:p>
    <w:p w14:paraId="5749E8CB" w14:textId="0C9CB3D1" w:rsidR="001F26DD" w:rsidRDefault="006D72D4" w:rsidP="001F26DD">
      <w:pPr>
        <w:pStyle w:val="ListParagraph"/>
        <w:numPr>
          <w:ilvl w:val="0"/>
          <w:numId w:val="30"/>
        </w:numPr>
      </w:pPr>
      <w:r>
        <w:t>Can create armour box and thrusters at runtime using mouse controls</w:t>
      </w:r>
      <w:r w:rsidR="0061584A">
        <w:t>.</w:t>
      </w:r>
    </w:p>
    <w:p w14:paraId="70A297E4" w14:textId="61080B0C" w:rsidR="006D72D4" w:rsidRDefault="006D72D4" w:rsidP="001F26DD">
      <w:pPr>
        <w:pStyle w:val="ListParagraph"/>
        <w:numPr>
          <w:ilvl w:val="0"/>
          <w:numId w:val="30"/>
        </w:numPr>
      </w:pPr>
      <w:r>
        <w:t xml:space="preserve">Added debug </w:t>
      </w:r>
      <w:r w:rsidR="0061584A">
        <w:t>objects into project.</w:t>
      </w:r>
    </w:p>
    <w:p w14:paraId="15A80A4B" w14:textId="77777777" w:rsidR="0057122B" w:rsidRPr="005F5D33" w:rsidRDefault="0057122B" w:rsidP="0057122B"/>
    <w:p w14:paraId="1CF5F265" w14:textId="77777777" w:rsidR="005F5D33" w:rsidRPr="005F5D33" w:rsidRDefault="005F5D33" w:rsidP="005F5D33">
      <w:pPr>
        <w:keepNext/>
        <w:keepLines/>
        <w:spacing w:before="40" w:after="0"/>
        <w:outlineLvl w:val="2"/>
        <w:rPr>
          <w:rFonts w:asciiTheme="majorHAnsi" w:eastAsiaTheme="majorEastAsia" w:hAnsiTheme="majorHAnsi" w:cstheme="majorBidi"/>
          <w:color w:val="1F3763" w:themeColor="accent1" w:themeShade="7F"/>
          <w:sz w:val="24"/>
          <w:szCs w:val="24"/>
        </w:rPr>
      </w:pPr>
      <w:bookmarkStart w:id="17" w:name="_Toc182507798"/>
      <w:r w:rsidRPr="005F5D33">
        <w:rPr>
          <w:rFonts w:asciiTheme="majorHAnsi" w:eastAsiaTheme="majorEastAsia" w:hAnsiTheme="majorHAnsi" w:cstheme="majorBidi"/>
          <w:color w:val="1F3763" w:themeColor="accent1" w:themeShade="7F"/>
          <w:sz w:val="24"/>
          <w:szCs w:val="24"/>
        </w:rPr>
        <w:t>Week 3</w:t>
      </w:r>
      <w:bookmarkEnd w:id="17"/>
    </w:p>
    <w:p w14:paraId="2260DE11" w14:textId="77777777" w:rsidR="006402A1" w:rsidRDefault="006402A1" w:rsidP="005F5D33">
      <w:pPr>
        <w:keepNext/>
        <w:keepLines/>
        <w:spacing w:before="40" w:after="0"/>
        <w:outlineLvl w:val="3"/>
        <w:rPr>
          <w:rFonts w:asciiTheme="majorHAnsi" w:eastAsiaTheme="majorEastAsia" w:hAnsiTheme="majorHAnsi" w:cstheme="majorBidi"/>
          <w:i/>
          <w:iCs/>
          <w:color w:val="2F5496" w:themeColor="accent1" w:themeShade="BF"/>
        </w:rPr>
      </w:pPr>
      <w:r w:rsidRPr="005F5D33">
        <w:rPr>
          <w:rFonts w:asciiTheme="majorHAnsi" w:eastAsiaTheme="majorEastAsia" w:hAnsiTheme="majorHAnsi" w:cstheme="majorBidi"/>
          <w:i/>
          <w:iCs/>
          <w:color w:val="2F5496" w:themeColor="accent1" w:themeShade="BF"/>
        </w:rPr>
        <w:t>Objectives</w:t>
      </w:r>
    </w:p>
    <w:p w14:paraId="7EF50D2F" w14:textId="5BBDA339" w:rsidR="006402A1" w:rsidRDefault="0061584A" w:rsidP="00067629">
      <w:pPr>
        <w:pStyle w:val="ListParagraph"/>
        <w:numPr>
          <w:ilvl w:val="0"/>
          <w:numId w:val="32"/>
        </w:numPr>
      </w:pPr>
      <w:r>
        <w:t>Continue creation of UI + Logic.</w:t>
      </w:r>
    </w:p>
    <w:p w14:paraId="238DD557" w14:textId="01C884AE" w:rsidR="004E3150" w:rsidRDefault="004E3150" w:rsidP="004E3150">
      <w:pPr>
        <w:pStyle w:val="ListParagraph"/>
        <w:numPr>
          <w:ilvl w:val="0"/>
          <w:numId w:val="32"/>
        </w:numPr>
      </w:pPr>
      <w:r>
        <w:t>Add backend hot bar for switching between components to create.</w:t>
      </w:r>
    </w:p>
    <w:p w14:paraId="26119D47" w14:textId="7B1B8E45" w:rsidR="004E3150" w:rsidRPr="005F5D33" w:rsidRDefault="004E3150" w:rsidP="004E3150">
      <w:pPr>
        <w:pStyle w:val="ListParagraph"/>
        <w:numPr>
          <w:ilvl w:val="0"/>
          <w:numId w:val="32"/>
        </w:numPr>
      </w:pPr>
      <w:r>
        <w:t xml:space="preserve">Further development around component creation. </w:t>
      </w:r>
    </w:p>
    <w:p w14:paraId="587F3802" w14:textId="77777777" w:rsidR="006402A1" w:rsidRPr="005F5D33" w:rsidRDefault="006402A1" w:rsidP="005F5D33">
      <w:pPr>
        <w:keepNext/>
        <w:keepLines/>
        <w:spacing w:before="40" w:after="0"/>
        <w:outlineLvl w:val="3"/>
        <w:rPr>
          <w:rFonts w:asciiTheme="majorHAnsi" w:eastAsiaTheme="majorEastAsia" w:hAnsiTheme="majorHAnsi" w:cstheme="majorBidi"/>
          <w:i/>
          <w:iCs/>
          <w:color w:val="2F5496" w:themeColor="accent1" w:themeShade="BF"/>
        </w:rPr>
      </w:pPr>
      <w:r w:rsidRPr="005F5D33">
        <w:rPr>
          <w:rFonts w:asciiTheme="majorHAnsi" w:eastAsiaTheme="majorEastAsia" w:hAnsiTheme="majorHAnsi" w:cstheme="majorBidi"/>
          <w:i/>
          <w:iCs/>
          <w:color w:val="2F5496" w:themeColor="accent1" w:themeShade="BF"/>
        </w:rPr>
        <w:t>Research Activities</w:t>
      </w:r>
    </w:p>
    <w:p w14:paraId="23949559" w14:textId="014D557F" w:rsidR="005F5D33" w:rsidRPr="005F5D33" w:rsidRDefault="00F75078" w:rsidP="004E3150">
      <w:pPr>
        <w:pStyle w:val="ListParagraph"/>
        <w:numPr>
          <w:ilvl w:val="0"/>
          <w:numId w:val="32"/>
        </w:numPr>
      </w:pPr>
      <w:bookmarkStart w:id="18" w:name="_Hlk182406590"/>
      <w:r>
        <w:t>None – focused on development.</w:t>
      </w:r>
    </w:p>
    <w:bookmarkEnd w:id="18"/>
    <w:p w14:paraId="16322B09" w14:textId="77777777" w:rsidR="006402A1" w:rsidRPr="005F5D33" w:rsidRDefault="006402A1" w:rsidP="005F5D33">
      <w:pPr>
        <w:keepNext/>
        <w:keepLines/>
        <w:spacing w:before="40" w:after="0"/>
        <w:outlineLvl w:val="3"/>
        <w:rPr>
          <w:rFonts w:asciiTheme="majorHAnsi" w:eastAsiaTheme="majorEastAsia" w:hAnsiTheme="majorHAnsi" w:cstheme="majorBidi"/>
          <w:i/>
          <w:iCs/>
          <w:color w:val="2F5496" w:themeColor="accent1" w:themeShade="BF"/>
        </w:rPr>
      </w:pPr>
      <w:r w:rsidRPr="005F5D33">
        <w:rPr>
          <w:rFonts w:asciiTheme="majorHAnsi" w:eastAsiaTheme="majorEastAsia" w:hAnsiTheme="majorHAnsi" w:cstheme="majorBidi"/>
          <w:i/>
          <w:iCs/>
          <w:color w:val="2F5496" w:themeColor="accent1" w:themeShade="BF"/>
        </w:rPr>
        <w:t xml:space="preserve">Development Activities </w:t>
      </w:r>
    </w:p>
    <w:p w14:paraId="7E8AF7FB" w14:textId="2E6C59B1" w:rsidR="00067629" w:rsidRDefault="00067629" w:rsidP="00B67ED5">
      <w:pPr>
        <w:pStyle w:val="ListParagraph"/>
        <w:keepNext/>
        <w:keepLines/>
        <w:numPr>
          <w:ilvl w:val="0"/>
          <w:numId w:val="28"/>
        </w:numPr>
        <w:spacing w:before="40" w:after="0"/>
        <w:outlineLvl w:val="3"/>
      </w:pPr>
      <w:r>
        <w:t>Add hot bar scenes temporarily</w:t>
      </w:r>
      <w:r w:rsidR="00F75078">
        <w:t>.</w:t>
      </w:r>
    </w:p>
    <w:p w14:paraId="345858D6" w14:textId="0DB9A569" w:rsidR="00067629" w:rsidRDefault="00067629" w:rsidP="00B67ED5">
      <w:pPr>
        <w:pStyle w:val="ListParagraph"/>
        <w:keepNext/>
        <w:keepLines/>
        <w:numPr>
          <w:ilvl w:val="0"/>
          <w:numId w:val="28"/>
        </w:numPr>
        <w:spacing w:before="40" w:after="0"/>
        <w:outlineLvl w:val="3"/>
      </w:pPr>
      <w:r>
        <w:t>Create HUD UI</w:t>
      </w:r>
      <w:r w:rsidR="00F75078">
        <w:t>.</w:t>
      </w:r>
    </w:p>
    <w:p w14:paraId="6A023E1F" w14:textId="260B52E9" w:rsidR="00067629" w:rsidRDefault="00067629" w:rsidP="00B67ED5">
      <w:pPr>
        <w:pStyle w:val="ListParagraph"/>
        <w:keepNext/>
        <w:keepLines/>
        <w:numPr>
          <w:ilvl w:val="0"/>
          <w:numId w:val="28"/>
        </w:numPr>
        <w:spacing w:before="40" w:after="0"/>
        <w:outlineLvl w:val="3"/>
      </w:pPr>
      <w:r>
        <w:t>Further grid snapping for component creation</w:t>
      </w:r>
      <w:r w:rsidR="00F75078">
        <w:t>.</w:t>
      </w:r>
    </w:p>
    <w:p w14:paraId="13173A14" w14:textId="4FCF97E0" w:rsidR="006402A1" w:rsidRPr="005F5D33" w:rsidRDefault="006402A1" w:rsidP="00067629">
      <w:pPr>
        <w:keepNext/>
        <w:keepLines/>
        <w:spacing w:before="40" w:after="0"/>
        <w:outlineLvl w:val="3"/>
        <w:rPr>
          <w:rFonts w:asciiTheme="majorHAnsi" w:eastAsiaTheme="majorEastAsia" w:hAnsiTheme="majorHAnsi" w:cstheme="majorBidi"/>
          <w:i/>
          <w:iCs/>
          <w:color w:val="2F5496" w:themeColor="accent1" w:themeShade="BF"/>
        </w:rPr>
      </w:pPr>
      <w:r w:rsidRPr="005F5D33">
        <w:rPr>
          <w:rFonts w:asciiTheme="majorHAnsi" w:eastAsiaTheme="majorEastAsia" w:hAnsiTheme="majorHAnsi" w:cstheme="majorBidi"/>
          <w:i/>
          <w:iCs/>
          <w:color w:val="2F5496" w:themeColor="accent1" w:themeShade="BF"/>
        </w:rPr>
        <w:t>Learnings and Insights</w:t>
      </w:r>
    </w:p>
    <w:p w14:paraId="7D1BBA3F" w14:textId="28D27F5A" w:rsidR="005F5D33" w:rsidRPr="005F5D33" w:rsidRDefault="00F75078" w:rsidP="00F75078">
      <w:pPr>
        <w:pStyle w:val="ListParagraph"/>
        <w:numPr>
          <w:ilvl w:val="0"/>
          <w:numId w:val="28"/>
        </w:numPr>
      </w:pPr>
      <w:r>
        <w:t>Nothing to add.</w:t>
      </w:r>
    </w:p>
    <w:p w14:paraId="5E097FB1" w14:textId="147AA28B" w:rsidR="006402A1" w:rsidRPr="005F5D33" w:rsidRDefault="006402A1" w:rsidP="005F5D33">
      <w:pPr>
        <w:keepNext/>
        <w:keepLines/>
        <w:spacing w:before="40" w:after="0"/>
        <w:outlineLvl w:val="3"/>
        <w:rPr>
          <w:rFonts w:asciiTheme="majorHAnsi" w:eastAsiaTheme="majorEastAsia" w:hAnsiTheme="majorHAnsi" w:cstheme="majorBidi"/>
          <w:i/>
          <w:iCs/>
          <w:color w:val="2F5496" w:themeColor="accent1" w:themeShade="BF"/>
        </w:rPr>
      </w:pPr>
      <w:r w:rsidRPr="005F5D33">
        <w:rPr>
          <w:rFonts w:asciiTheme="majorHAnsi" w:eastAsiaTheme="majorEastAsia" w:hAnsiTheme="majorHAnsi" w:cstheme="majorBidi"/>
          <w:i/>
          <w:iCs/>
          <w:color w:val="2F5496" w:themeColor="accent1" w:themeShade="BF"/>
        </w:rPr>
        <w:t>Outcomes</w:t>
      </w:r>
    </w:p>
    <w:p w14:paraId="6F4FBC78" w14:textId="672025F9" w:rsidR="00C4578F" w:rsidRDefault="00C4578F" w:rsidP="00C4578F">
      <w:pPr>
        <w:pStyle w:val="ListParagraph"/>
        <w:numPr>
          <w:ilvl w:val="0"/>
          <w:numId w:val="28"/>
        </w:numPr>
      </w:pPr>
      <w:r>
        <w:t xml:space="preserve">Added </w:t>
      </w:r>
      <w:r w:rsidR="009A604A">
        <w:t>hot bar</w:t>
      </w:r>
      <w:r>
        <w:t xml:space="preserve"> logic for switching between components to create.</w:t>
      </w:r>
    </w:p>
    <w:p w14:paraId="09985FDC" w14:textId="3FBA760E" w:rsidR="00C4578F" w:rsidRDefault="00C4578F" w:rsidP="00C4578F">
      <w:pPr>
        <w:pStyle w:val="ListParagraph"/>
        <w:numPr>
          <w:ilvl w:val="0"/>
          <w:numId w:val="28"/>
        </w:numPr>
      </w:pPr>
      <w:r>
        <w:t>HUD visuals created.</w:t>
      </w:r>
    </w:p>
    <w:p w14:paraId="41B49F5C" w14:textId="3245739E" w:rsidR="009A604A" w:rsidRPr="005F5D33" w:rsidRDefault="009A604A" w:rsidP="00C4578F">
      <w:pPr>
        <w:pStyle w:val="ListParagraph"/>
        <w:numPr>
          <w:ilvl w:val="0"/>
          <w:numId w:val="28"/>
        </w:numPr>
      </w:pPr>
      <w:r>
        <w:t>Further development around component creation.</w:t>
      </w:r>
    </w:p>
    <w:p w14:paraId="3C5066AA" w14:textId="77777777" w:rsidR="005F5D33" w:rsidRPr="005F5D33" w:rsidRDefault="005F5D33" w:rsidP="005F5D33">
      <w:r w:rsidRPr="005F5D33">
        <w:br w:type="page"/>
      </w:r>
    </w:p>
    <w:p w14:paraId="737F6BEF" w14:textId="77777777" w:rsidR="005F5D33" w:rsidRPr="005F5D33" w:rsidRDefault="005F5D33" w:rsidP="005F5D33">
      <w:pPr>
        <w:keepNext/>
        <w:keepLines/>
        <w:spacing w:before="40" w:after="0"/>
        <w:outlineLvl w:val="2"/>
        <w:rPr>
          <w:rFonts w:asciiTheme="majorHAnsi" w:eastAsiaTheme="majorEastAsia" w:hAnsiTheme="majorHAnsi" w:cstheme="majorBidi"/>
          <w:color w:val="1F3763" w:themeColor="accent1" w:themeShade="7F"/>
          <w:sz w:val="24"/>
          <w:szCs w:val="24"/>
        </w:rPr>
      </w:pPr>
      <w:bookmarkStart w:id="19" w:name="_Toc182507799"/>
      <w:r w:rsidRPr="005F5D33">
        <w:rPr>
          <w:rFonts w:asciiTheme="majorHAnsi" w:eastAsiaTheme="majorEastAsia" w:hAnsiTheme="majorHAnsi" w:cstheme="majorBidi"/>
          <w:color w:val="1F3763" w:themeColor="accent1" w:themeShade="7F"/>
          <w:sz w:val="24"/>
          <w:szCs w:val="24"/>
        </w:rPr>
        <w:t>Week 4</w:t>
      </w:r>
      <w:bookmarkEnd w:id="19"/>
    </w:p>
    <w:p w14:paraId="7A5CAA67" w14:textId="77777777" w:rsidR="006402A1" w:rsidRDefault="006402A1" w:rsidP="005F5D33">
      <w:pPr>
        <w:keepNext/>
        <w:keepLines/>
        <w:spacing w:before="40" w:after="0"/>
        <w:outlineLvl w:val="3"/>
        <w:rPr>
          <w:rFonts w:asciiTheme="majorHAnsi" w:eastAsiaTheme="majorEastAsia" w:hAnsiTheme="majorHAnsi" w:cstheme="majorBidi"/>
          <w:i/>
          <w:iCs/>
          <w:color w:val="2F5496" w:themeColor="accent1" w:themeShade="BF"/>
        </w:rPr>
      </w:pPr>
      <w:r w:rsidRPr="005F5D33">
        <w:rPr>
          <w:rFonts w:asciiTheme="majorHAnsi" w:eastAsiaTheme="majorEastAsia" w:hAnsiTheme="majorHAnsi" w:cstheme="majorBidi"/>
          <w:i/>
          <w:iCs/>
          <w:color w:val="2F5496" w:themeColor="accent1" w:themeShade="BF"/>
        </w:rPr>
        <w:t>Objectives</w:t>
      </w:r>
    </w:p>
    <w:p w14:paraId="5F670D2D" w14:textId="39AEB496" w:rsidR="00412F1A" w:rsidRDefault="00412F1A" w:rsidP="00412F1A">
      <w:pPr>
        <w:pStyle w:val="ListParagraph"/>
        <w:numPr>
          <w:ilvl w:val="0"/>
          <w:numId w:val="28"/>
        </w:numPr>
      </w:pPr>
      <w:r>
        <w:t>Convert all SVG textures to use improved plugin</w:t>
      </w:r>
    </w:p>
    <w:p w14:paraId="3D6AA5CF" w14:textId="50A6A732" w:rsidR="00412F1A" w:rsidRDefault="00B530B9" w:rsidP="00412F1A">
      <w:pPr>
        <w:pStyle w:val="ListParagraph"/>
        <w:numPr>
          <w:ilvl w:val="0"/>
          <w:numId w:val="28"/>
        </w:numPr>
      </w:pPr>
      <w:r>
        <w:t>Test exporting of project</w:t>
      </w:r>
    </w:p>
    <w:p w14:paraId="7172EAF4" w14:textId="13D77562" w:rsidR="00B530B9" w:rsidRDefault="00B530B9">
      <w:pPr>
        <w:pStyle w:val="ListParagraph"/>
        <w:numPr>
          <w:ilvl w:val="0"/>
          <w:numId w:val="28"/>
        </w:numPr>
      </w:pPr>
      <w:r>
        <w:t>Fix window not going to centre when launching or changing size</w:t>
      </w:r>
    </w:p>
    <w:p w14:paraId="754F044A" w14:textId="44256673" w:rsidR="00666012" w:rsidRPr="005F5D33" w:rsidRDefault="00666012">
      <w:pPr>
        <w:pStyle w:val="ListParagraph"/>
        <w:numPr>
          <w:ilvl w:val="0"/>
          <w:numId w:val="28"/>
        </w:numPr>
      </w:pPr>
      <w:r>
        <w:t>Add / test sound within project</w:t>
      </w:r>
    </w:p>
    <w:p w14:paraId="0027E7A6" w14:textId="77777777" w:rsidR="006402A1" w:rsidRPr="005F5D33" w:rsidRDefault="006402A1" w:rsidP="005F5D33">
      <w:pPr>
        <w:keepNext/>
        <w:keepLines/>
        <w:spacing w:before="40" w:after="0"/>
        <w:outlineLvl w:val="3"/>
        <w:rPr>
          <w:rFonts w:asciiTheme="majorHAnsi" w:eastAsiaTheme="majorEastAsia" w:hAnsiTheme="majorHAnsi" w:cstheme="majorBidi"/>
          <w:i/>
          <w:iCs/>
          <w:color w:val="2F5496" w:themeColor="accent1" w:themeShade="BF"/>
        </w:rPr>
      </w:pPr>
      <w:r w:rsidRPr="005F5D33">
        <w:rPr>
          <w:rFonts w:asciiTheme="majorHAnsi" w:eastAsiaTheme="majorEastAsia" w:hAnsiTheme="majorHAnsi" w:cstheme="majorBidi"/>
          <w:i/>
          <w:iCs/>
          <w:color w:val="2F5496" w:themeColor="accent1" w:themeShade="BF"/>
        </w:rPr>
        <w:t>Research Activities</w:t>
      </w:r>
    </w:p>
    <w:p w14:paraId="0DCAB451" w14:textId="0F845E7A" w:rsidR="00666012" w:rsidRDefault="00666012" w:rsidP="00666012">
      <w:pPr>
        <w:pStyle w:val="ListParagraph"/>
        <w:numPr>
          <w:ilvl w:val="0"/>
          <w:numId w:val="28"/>
        </w:numPr>
      </w:pPr>
      <w:r>
        <w:t>Look at FMOD API for Godot.</w:t>
      </w:r>
    </w:p>
    <w:p w14:paraId="1C103D9B" w14:textId="06755833" w:rsidR="00666012" w:rsidRDefault="00AB75ED" w:rsidP="00666012">
      <w:pPr>
        <w:pStyle w:val="ListParagraph"/>
        <w:numPr>
          <w:ilvl w:val="0"/>
          <w:numId w:val="28"/>
        </w:numPr>
      </w:pPr>
      <w:r>
        <w:t>Godot documentation for custom builds and export templates.</w:t>
      </w:r>
    </w:p>
    <w:p w14:paraId="285644FE" w14:textId="6B82C403" w:rsidR="00AB75ED" w:rsidRPr="005F5D33" w:rsidRDefault="00AB75ED" w:rsidP="006F4CB9">
      <w:pPr>
        <w:pStyle w:val="ListParagraph"/>
        <w:numPr>
          <w:ilvl w:val="0"/>
          <w:numId w:val="28"/>
        </w:numPr>
      </w:pPr>
      <w:r>
        <w:t>Godot documentation for windows</w:t>
      </w:r>
      <w:r w:rsidR="006F4CB9">
        <w:t>.</w:t>
      </w:r>
    </w:p>
    <w:p w14:paraId="7A5A26A0" w14:textId="77777777" w:rsidR="006402A1" w:rsidRPr="005F5D33" w:rsidRDefault="006402A1" w:rsidP="005F5D33">
      <w:pPr>
        <w:keepNext/>
        <w:keepLines/>
        <w:spacing w:before="40" w:after="0"/>
        <w:outlineLvl w:val="3"/>
        <w:rPr>
          <w:rFonts w:asciiTheme="majorHAnsi" w:eastAsiaTheme="majorEastAsia" w:hAnsiTheme="majorHAnsi" w:cstheme="majorBidi"/>
          <w:i/>
          <w:iCs/>
          <w:color w:val="2F5496" w:themeColor="accent1" w:themeShade="BF"/>
        </w:rPr>
      </w:pPr>
      <w:r w:rsidRPr="005F5D33">
        <w:rPr>
          <w:rFonts w:asciiTheme="majorHAnsi" w:eastAsiaTheme="majorEastAsia" w:hAnsiTheme="majorHAnsi" w:cstheme="majorBidi"/>
          <w:i/>
          <w:iCs/>
          <w:color w:val="2F5496" w:themeColor="accent1" w:themeShade="BF"/>
        </w:rPr>
        <w:t xml:space="preserve">Development Activities </w:t>
      </w:r>
    </w:p>
    <w:p w14:paraId="6C304FD5" w14:textId="764B1D54" w:rsidR="00067629" w:rsidRDefault="00067629" w:rsidP="00B67ED5">
      <w:pPr>
        <w:pStyle w:val="ListParagraph"/>
        <w:keepNext/>
        <w:keepLines/>
        <w:numPr>
          <w:ilvl w:val="0"/>
          <w:numId w:val="26"/>
        </w:numPr>
        <w:spacing w:before="40" w:after="0"/>
        <w:outlineLvl w:val="3"/>
      </w:pPr>
      <w:r>
        <w:t>Start SVG Textures conversion</w:t>
      </w:r>
    </w:p>
    <w:p w14:paraId="147395D1" w14:textId="31DB5140" w:rsidR="00067629" w:rsidRDefault="00067629" w:rsidP="00B67ED5">
      <w:pPr>
        <w:pStyle w:val="ListParagraph"/>
        <w:keepNext/>
        <w:keepLines/>
        <w:numPr>
          <w:ilvl w:val="0"/>
          <w:numId w:val="26"/>
        </w:numPr>
        <w:spacing w:before="40" w:after="0"/>
        <w:outlineLvl w:val="3"/>
      </w:pPr>
      <w:r>
        <w:t>Create generic helper class</w:t>
      </w:r>
    </w:p>
    <w:p w14:paraId="31473B15" w14:textId="1761CEDB" w:rsidR="00067629" w:rsidRDefault="00067629" w:rsidP="00B67ED5">
      <w:pPr>
        <w:pStyle w:val="ListParagraph"/>
        <w:keepNext/>
        <w:keepLines/>
        <w:numPr>
          <w:ilvl w:val="0"/>
          <w:numId w:val="26"/>
        </w:numPr>
        <w:spacing w:before="40" w:after="0"/>
        <w:outlineLvl w:val="3"/>
      </w:pPr>
      <w:r>
        <w:t>Create and Test export templates</w:t>
      </w:r>
    </w:p>
    <w:p w14:paraId="14B26B66" w14:textId="1C17EA30" w:rsidR="00067629" w:rsidRDefault="00067629" w:rsidP="00B67ED5">
      <w:pPr>
        <w:pStyle w:val="ListParagraph"/>
        <w:keepNext/>
        <w:keepLines/>
        <w:numPr>
          <w:ilvl w:val="0"/>
          <w:numId w:val="26"/>
        </w:numPr>
        <w:spacing w:before="40" w:after="0"/>
        <w:outlineLvl w:val="3"/>
      </w:pPr>
      <w:r>
        <w:t>Fix window centre of screen when launching and changing size</w:t>
      </w:r>
    </w:p>
    <w:p w14:paraId="2023AC2A" w14:textId="5A5C9AF0" w:rsidR="00067629" w:rsidRDefault="00067629" w:rsidP="00B67ED5">
      <w:pPr>
        <w:pStyle w:val="ListParagraph"/>
        <w:keepNext/>
        <w:keepLines/>
        <w:numPr>
          <w:ilvl w:val="0"/>
          <w:numId w:val="26"/>
        </w:numPr>
        <w:spacing w:before="40" w:after="0"/>
        <w:outlineLvl w:val="3"/>
      </w:pPr>
      <w:r>
        <w:t>Add FMOD into project and test</w:t>
      </w:r>
    </w:p>
    <w:p w14:paraId="6F3CA402" w14:textId="61D76AA8" w:rsidR="006402A1" w:rsidRPr="005F5D33" w:rsidRDefault="006402A1" w:rsidP="00067629">
      <w:pPr>
        <w:keepNext/>
        <w:keepLines/>
        <w:spacing w:before="40" w:after="0"/>
        <w:outlineLvl w:val="3"/>
        <w:rPr>
          <w:rFonts w:asciiTheme="majorHAnsi" w:eastAsiaTheme="majorEastAsia" w:hAnsiTheme="majorHAnsi" w:cstheme="majorBidi"/>
          <w:i/>
          <w:iCs/>
          <w:color w:val="2F5496" w:themeColor="accent1" w:themeShade="BF"/>
        </w:rPr>
      </w:pPr>
      <w:r w:rsidRPr="005F5D33">
        <w:rPr>
          <w:rFonts w:asciiTheme="majorHAnsi" w:eastAsiaTheme="majorEastAsia" w:hAnsiTheme="majorHAnsi" w:cstheme="majorBidi"/>
          <w:i/>
          <w:iCs/>
          <w:color w:val="2F5496" w:themeColor="accent1" w:themeShade="BF"/>
        </w:rPr>
        <w:t>Learnings and Insights</w:t>
      </w:r>
    </w:p>
    <w:p w14:paraId="046CC91B" w14:textId="643B5163" w:rsidR="005F5D33" w:rsidRDefault="006F4CB9" w:rsidP="006F4CB9">
      <w:pPr>
        <w:pStyle w:val="ListParagraph"/>
        <w:numPr>
          <w:ilvl w:val="0"/>
          <w:numId w:val="26"/>
        </w:numPr>
      </w:pPr>
      <w:r>
        <w:t>There is a FMOD addon and API for Godot, however we would need to build it ourselves like creating a custom build of the Godot Engine.</w:t>
      </w:r>
    </w:p>
    <w:p w14:paraId="7D2C35A6" w14:textId="4E3396D4" w:rsidR="006F4CB9" w:rsidRDefault="006F4CB9" w:rsidP="006F4CB9">
      <w:pPr>
        <w:pStyle w:val="ListParagraph"/>
        <w:numPr>
          <w:ilvl w:val="0"/>
          <w:numId w:val="26"/>
        </w:numPr>
      </w:pPr>
      <w:r>
        <w:t>Display Server and Window are the same but with different functions.</w:t>
      </w:r>
    </w:p>
    <w:p w14:paraId="020FB879" w14:textId="125B16DA" w:rsidR="006F4CB9" w:rsidRPr="005F5D33" w:rsidRDefault="006F1304" w:rsidP="006F4CB9">
      <w:pPr>
        <w:pStyle w:val="ListParagraph"/>
        <w:numPr>
          <w:ilvl w:val="0"/>
          <w:numId w:val="26"/>
        </w:numPr>
      </w:pPr>
      <w:r>
        <w:t>Export templates are needed to export the game to a specific client. Custom ones need to be built when dealing with custom editor options.</w:t>
      </w:r>
    </w:p>
    <w:p w14:paraId="5C6BC555" w14:textId="77777777" w:rsidR="006402A1" w:rsidRPr="005F5D33" w:rsidRDefault="006402A1" w:rsidP="005F5D33">
      <w:pPr>
        <w:keepNext/>
        <w:keepLines/>
        <w:spacing w:before="40" w:after="0"/>
        <w:outlineLvl w:val="3"/>
        <w:rPr>
          <w:rFonts w:asciiTheme="majorHAnsi" w:eastAsiaTheme="majorEastAsia" w:hAnsiTheme="majorHAnsi" w:cstheme="majorBidi"/>
          <w:i/>
          <w:iCs/>
          <w:color w:val="2F5496" w:themeColor="accent1" w:themeShade="BF"/>
        </w:rPr>
      </w:pPr>
      <w:r w:rsidRPr="005F5D33">
        <w:rPr>
          <w:rFonts w:asciiTheme="majorHAnsi" w:eastAsiaTheme="majorEastAsia" w:hAnsiTheme="majorHAnsi" w:cstheme="majorBidi"/>
          <w:i/>
          <w:iCs/>
          <w:color w:val="2F5496" w:themeColor="accent1" w:themeShade="BF"/>
        </w:rPr>
        <w:t>Outcomes</w:t>
      </w:r>
    </w:p>
    <w:p w14:paraId="2D7E3462" w14:textId="5C9900DB" w:rsidR="005F5D33" w:rsidRDefault="006F1304" w:rsidP="006F1304">
      <w:pPr>
        <w:pStyle w:val="ListParagraph"/>
        <w:numPr>
          <w:ilvl w:val="0"/>
          <w:numId w:val="26"/>
        </w:numPr>
      </w:pPr>
      <w:r>
        <w:t>Main menu</w:t>
      </w:r>
      <w:r w:rsidR="0089482B">
        <w:t xml:space="preserve">, settings and world selector all converted to use new SVG plugin. </w:t>
      </w:r>
    </w:p>
    <w:p w14:paraId="6C588CAA" w14:textId="3D1302C9" w:rsidR="0089482B" w:rsidRDefault="0089482B" w:rsidP="006F1304">
      <w:pPr>
        <w:pStyle w:val="ListParagraph"/>
        <w:numPr>
          <w:ilvl w:val="0"/>
          <w:numId w:val="26"/>
        </w:numPr>
      </w:pPr>
      <w:r>
        <w:t>Created export templates for Windows and Linux. Both working after test.</w:t>
      </w:r>
    </w:p>
    <w:p w14:paraId="542BBD2A" w14:textId="1AD4D757" w:rsidR="0089482B" w:rsidRDefault="0089482B" w:rsidP="006F1304">
      <w:pPr>
        <w:pStyle w:val="ListParagraph"/>
        <w:numPr>
          <w:ilvl w:val="0"/>
          <w:numId w:val="26"/>
        </w:numPr>
      </w:pPr>
      <w:r>
        <w:t xml:space="preserve">Added FMOD into project and </w:t>
      </w:r>
      <w:r w:rsidR="004D306A">
        <w:t>got a test sound working.</w:t>
      </w:r>
    </w:p>
    <w:p w14:paraId="636922A0" w14:textId="0B975485" w:rsidR="004D306A" w:rsidRPr="005F5D33" w:rsidRDefault="004D306A" w:rsidP="006F1304">
      <w:pPr>
        <w:pStyle w:val="ListParagraph"/>
        <w:numPr>
          <w:ilvl w:val="0"/>
          <w:numId w:val="26"/>
        </w:numPr>
      </w:pPr>
      <w:r>
        <w:t>Fixed bugs.</w:t>
      </w:r>
    </w:p>
    <w:p w14:paraId="5DAC59A8" w14:textId="77777777" w:rsidR="005F5D33" w:rsidRPr="005F5D33" w:rsidRDefault="005F5D33" w:rsidP="005F5D33">
      <w:r w:rsidRPr="005F5D33">
        <w:br w:type="page"/>
      </w:r>
    </w:p>
    <w:p w14:paraId="37F87BDE" w14:textId="77777777" w:rsidR="005F5D33" w:rsidRPr="005F5D33" w:rsidRDefault="005F5D33" w:rsidP="005F5D33">
      <w:pPr>
        <w:keepNext/>
        <w:keepLines/>
        <w:spacing w:before="40" w:after="0"/>
        <w:outlineLvl w:val="2"/>
        <w:rPr>
          <w:rFonts w:asciiTheme="majorHAnsi" w:eastAsiaTheme="majorEastAsia" w:hAnsiTheme="majorHAnsi" w:cstheme="majorBidi"/>
          <w:color w:val="1F3763" w:themeColor="accent1" w:themeShade="7F"/>
          <w:sz w:val="24"/>
          <w:szCs w:val="24"/>
        </w:rPr>
      </w:pPr>
      <w:bookmarkStart w:id="20" w:name="_Toc182507800"/>
      <w:r w:rsidRPr="005F5D33">
        <w:rPr>
          <w:rFonts w:asciiTheme="majorHAnsi" w:eastAsiaTheme="majorEastAsia" w:hAnsiTheme="majorHAnsi" w:cstheme="majorBidi"/>
          <w:color w:val="1F3763" w:themeColor="accent1" w:themeShade="7F"/>
          <w:sz w:val="24"/>
          <w:szCs w:val="24"/>
        </w:rPr>
        <w:t>Week 5</w:t>
      </w:r>
      <w:bookmarkEnd w:id="20"/>
    </w:p>
    <w:p w14:paraId="52B4B476" w14:textId="77777777" w:rsidR="006402A1" w:rsidRDefault="006402A1" w:rsidP="005F5D33">
      <w:pPr>
        <w:keepNext/>
        <w:keepLines/>
        <w:spacing w:before="40" w:after="0"/>
        <w:outlineLvl w:val="3"/>
        <w:rPr>
          <w:rFonts w:asciiTheme="majorHAnsi" w:eastAsiaTheme="majorEastAsia" w:hAnsiTheme="majorHAnsi" w:cstheme="majorBidi"/>
          <w:i/>
          <w:iCs/>
          <w:color w:val="2F5496" w:themeColor="accent1" w:themeShade="BF"/>
        </w:rPr>
      </w:pPr>
      <w:r w:rsidRPr="005F5D33">
        <w:rPr>
          <w:rFonts w:asciiTheme="majorHAnsi" w:eastAsiaTheme="majorEastAsia" w:hAnsiTheme="majorHAnsi" w:cstheme="majorBidi"/>
          <w:i/>
          <w:iCs/>
          <w:color w:val="2F5496" w:themeColor="accent1" w:themeShade="BF"/>
        </w:rPr>
        <w:t>Objectives</w:t>
      </w:r>
    </w:p>
    <w:p w14:paraId="3BC9D8B3" w14:textId="29FFE35C" w:rsidR="006402A1" w:rsidRDefault="00712945" w:rsidP="00712945">
      <w:pPr>
        <w:pStyle w:val="ListParagraph"/>
        <w:numPr>
          <w:ilvl w:val="0"/>
          <w:numId w:val="26"/>
        </w:numPr>
      </w:pPr>
      <w:r>
        <w:t>Complete SVG textures migrations to plugin.</w:t>
      </w:r>
    </w:p>
    <w:p w14:paraId="28317CA1" w14:textId="0D4F7487" w:rsidR="00712945" w:rsidRDefault="00712945" w:rsidP="00712945">
      <w:pPr>
        <w:pStyle w:val="ListParagraph"/>
        <w:numPr>
          <w:ilvl w:val="0"/>
          <w:numId w:val="26"/>
        </w:numPr>
      </w:pPr>
      <w:r>
        <w:t>Create inventory for vessels.</w:t>
      </w:r>
    </w:p>
    <w:p w14:paraId="6F0F0A04" w14:textId="28614414" w:rsidR="00712945" w:rsidRPr="005F5D33" w:rsidRDefault="00712945">
      <w:pPr>
        <w:pStyle w:val="ListParagraph"/>
        <w:numPr>
          <w:ilvl w:val="0"/>
          <w:numId w:val="26"/>
        </w:numPr>
      </w:pPr>
      <w:r>
        <w:t>Add more functionality around world management.</w:t>
      </w:r>
    </w:p>
    <w:p w14:paraId="22E4058A" w14:textId="77777777" w:rsidR="006402A1" w:rsidRPr="005F5D33" w:rsidRDefault="006402A1" w:rsidP="005F5D33">
      <w:pPr>
        <w:keepNext/>
        <w:keepLines/>
        <w:spacing w:before="40" w:after="0"/>
        <w:outlineLvl w:val="3"/>
        <w:rPr>
          <w:rFonts w:asciiTheme="majorHAnsi" w:eastAsiaTheme="majorEastAsia" w:hAnsiTheme="majorHAnsi" w:cstheme="majorBidi"/>
          <w:i/>
          <w:iCs/>
          <w:color w:val="2F5496" w:themeColor="accent1" w:themeShade="BF"/>
        </w:rPr>
      </w:pPr>
      <w:r w:rsidRPr="005F5D33">
        <w:rPr>
          <w:rFonts w:asciiTheme="majorHAnsi" w:eastAsiaTheme="majorEastAsia" w:hAnsiTheme="majorHAnsi" w:cstheme="majorBidi"/>
          <w:i/>
          <w:iCs/>
          <w:color w:val="2F5496" w:themeColor="accent1" w:themeShade="BF"/>
        </w:rPr>
        <w:t>Research Activities</w:t>
      </w:r>
    </w:p>
    <w:p w14:paraId="20B54365" w14:textId="327219FF" w:rsidR="005F5D33" w:rsidRPr="005F5D33" w:rsidRDefault="00E1088D" w:rsidP="00E1088D">
      <w:pPr>
        <w:pStyle w:val="ListParagraph"/>
        <w:numPr>
          <w:ilvl w:val="0"/>
          <w:numId w:val="26"/>
        </w:numPr>
      </w:pPr>
      <w:r>
        <w:t xml:space="preserve">None – </w:t>
      </w:r>
      <w:r w:rsidR="00AE48A3">
        <w:t>f</w:t>
      </w:r>
      <w:r>
        <w:t>ocused on development.</w:t>
      </w:r>
    </w:p>
    <w:p w14:paraId="64E73F5F" w14:textId="77777777" w:rsidR="006402A1" w:rsidRPr="005F5D33" w:rsidRDefault="006402A1" w:rsidP="005F5D33">
      <w:pPr>
        <w:keepNext/>
        <w:keepLines/>
        <w:spacing w:before="40" w:after="0"/>
        <w:outlineLvl w:val="3"/>
        <w:rPr>
          <w:rFonts w:asciiTheme="majorHAnsi" w:eastAsiaTheme="majorEastAsia" w:hAnsiTheme="majorHAnsi" w:cstheme="majorBidi"/>
          <w:i/>
          <w:iCs/>
          <w:color w:val="2F5496" w:themeColor="accent1" w:themeShade="BF"/>
        </w:rPr>
      </w:pPr>
      <w:r w:rsidRPr="005F5D33">
        <w:rPr>
          <w:rFonts w:asciiTheme="majorHAnsi" w:eastAsiaTheme="majorEastAsia" w:hAnsiTheme="majorHAnsi" w:cstheme="majorBidi"/>
          <w:i/>
          <w:iCs/>
          <w:color w:val="2F5496" w:themeColor="accent1" w:themeShade="BF"/>
        </w:rPr>
        <w:t xml:space="preserve">Development Activities </w:t>
      </w:r>
    </w:p>
    <w:p w14:paraId="4F0EC73A" w14:textId="34125573" w:rsidR="005121F9" w:rsidRDefault="005121F9" w:rsidP="00597B46">
      <w:pPr>
        <w:pStyle w:val="ListParagraph"/>
        <w:numPr>
          <w:ilvl w:val="0"/>
          <w:numId w:val="24"/>
        </w:numPr>
      </w:pPr>
      <w:r>
        <w:t>Add SVG Textures for component selection UI</w:t>
      </w:r>
      <w:r w:rsidR="00597B46">
        <w:t>.</w:t>
      </w:r>
      <w:r w:rsidR="00597B46">
        <w:tab/>
        <w:t xml:space="preserve">-      </w:t>
      </w:r>
      <w:r w:rsidR="00597B46" w:rsidRPr="00597B46">
        <w:t>Save and load from pause menu</w:t>
      </w:r>
      <w:r w:rsidR="00597B46">
        <w:t>.</w:t>
      </w:r>
    </w:p>
    <w:p w14:paraId="191B1C49" w14:textId="3E64ED53" w:rsidR="005121F9" w:rsidRDefault="005121F9" w:rsidP="00597B46">
      <w:pPr>
        <w:pStyle w:val="ListParagraph"/>
        <w:numPr>
          <w:ilvl w:val="0"/>
          <w:numId w:val="24"/>
        </w:numPr>
      </w:pPr>
      <w:r>
        <w:t>Ability to delete worlds from world manager</w:t>
      </w:r>
      <w:r w:rsidR="00597B46">
        <w:t>.</w:t>
      </w:r>
      <w:r w:rsidR="00597B46">
        <w:tab/>
        <w:t xml:space="preserve">-      </w:t>
      </w:r>
      <w:r w:rsidR="00597B46" w:rsidRPr="00597B46">
        <w:t>Create inventory UI and backend</w:t>
      </w:r>
      <w:r w:rsidR="00597B46">
        <w:t>.</w:t>
      </w:r>
    </w:p>
    <w:p w14:paraId="13ADF2C7" w14:textId="40F16D1B" w:rsidR="005121F9" w:rsidRDefault="005121F9" w:rsidP="00597B46">
      <w:pPr>
        <w:pStyle w:val="ListParagraph"/>
        <w:numPr>
          <w:ilvl w:val="0"/>
          <w:numId w:val="24"/>
        </w:numPr>
      </w:pPr>
      <w:r>
        <w:t>Update and use secondary font</w:t>
      </w:r>
      <w:r w:rsidR="00597B46">
        <w:t>.</w:t>
      </w:r>
      <w:r w:rsidR="00597B46">
        <w:tab/>
      </w:r>
      <w:r w:rsidR="00597B46">
        <w:tab/>
      </w:r>
      <w:r w:rsidR="00597B46">
        <w:tab/>
        <w:t xml:space="preserve">-      </w:t>
      </w:r>
      <w:r w:rsidR="00597B46" w:rsidRPr="00597B46">
        <w:t>Finish SVG conversion</w:t>
      </w:r>
      <w:r w:rsidR="00597B46">
        <w:t>.</w:t>
      </w:r>
    </w:p>
    <w:p w14:paraId="729B4610" w14:textId="0DF53613" w:rsidR="006402A1" w:rsidRPr="005F5D33" w:rsidRDefault="006402A1" w:rsidP="005121F9">
      <w:pPr>
        <w:keepNext/>
        <w:keepLines/>
        <w:spacing w:before="40" w:after="0"/>
        <w:outlineLvl w:val="3"/>
        <w:rPr>
          <w:rFonts w:asciiTheme="majorHAnsi" w:eastAsiaTheme="majorEastAsia" w:hAnsiTheme="majorHAnsi" w:cstheme="majorBidi"/>
          <w:i/>
          <w:iCs/>
          <w:color w:val="2F5496" w:themeColor="accent1" w:themeShade="BF"/>
        </w:rPr>
      </w:pPr>
      <w:r w:rsidRPr="005F5D33">
        <w:rPr>
          <w:rFonts w:asciiTheme="majorHAnsi" w:eastAsiaTheme="majorEastAsia" w:hAnsiTheme="majorHAnsi" w:cstheme="majorBidi"/>
          <w:i/>
          <w:iCs/>
          <w:color w:val="2F5496" w:themeColor="accent1" w:themeShade="BF"/>
        </w:rPr>
        <w:t>Learnings and Insights</w:t>
      </w:r>
    </w:p>
    <w:p w14:paraId="49DBD6B6" w14:textId="4B88179A" w:rsidR="005F5D33" w:rsidRPr="005F5D33" w:rsidRDefault="00BE2267" w:rsidP="00BE2267">
      <w:pPr>
        <w:pStyle w:val="ListParagraph"/>
        <w:numPr>
          <w:ilvl w:val="0"/>
          <w:numId w:val="24"/>
        </w:numPr>
      </w:pPr>
      <w:r>
        <w:t>Nothing to add.</w:t>
      </w:r>
    </w:p>
    <w:p w14:paraId="11C8EA8C" w14:textId="77777777" w:rsidR="006402A1" w:rsidRPr="005F5D33" w:rsidRDefault="006402A1" w:rsidP="005F5D33">
      <w:pPr>
        <w:keepNext/>
        <w:keepLines/>
        <w:spacing w:before="40" w:after="0"/>
        <w:outlineLvl w:val="3"/>
        <w:rPr>
          <w:rFonts w:asciiTheme="majorHAnsi" w:eastAsiaTheme="majorEastAsia" w:hAnsiTheme="majorHAnsi" w:cstheme="majorBidi"/>
          <w:i/>
          <w:iCs/>
          <w:color w:val="2F5496" w:themeColor="accent1" w:themeShade="BF"/>
        </w:rPr>
      </w:pPr>
      <w:r w:rsidRPr="005F5D33">
        <w:rPr>
          <w:rFonts w:asciiTheme="majorHAnsi" w:eastAsiaTheme="majorEastAsia" w:hAnsiTheme="majorHAnsi" w:cstheme="majorBidi"/>
          <w:i/>
          <w:iCs/>
          <w:color w:val="2F5496" w:themeColor="accent1" w:themeShade="BF"/>
        </w:rPr>
        <w:t>Outcomes</w:t>
      </w:r>
    </w:p>
    <w:p w14:paraId="63DABBF2" w14:textId="51D59B18" w:rsidR="005F5D33" w:rsidRDefault="00BE2267" w:rsidP="00BE2267">
      <w:pPr>
        <w:pStyle w:val="ListParagraph"/>
        <w:numPr>
          <w:ilvl w:val="0"/>
          <w:numId w:val="24"/>
        </w:numPr>
      </w:pPr>
      <w:r>
        <w:t>All UI now uses improved SVG textures plugin.</w:t>
      </w:r>
    </w:p>
    <w:p w14:paraId="7DDC3233" w14:textId="6E00C1DB" w:rsidR="00BE2267" w:rsidRDefault="00BE2267" w:rsidP="00BE2267">
      <w:pPr>
        <w:pStyle w:val="ListParagraph"/>
        <w:numPr>
          <w:ilvl w:val="0"/>
          <w:numId w:val="24"/>
        </w:numPr>
      </w:pPr>
      <w:r>
        <w:t>Inventory created for vessels with functioning UI.</w:t>
      </w:r>
    </w:p>
    <w:p w14:paraId="3237740B" w14:textId="0DA670F2" w:rsidR="00BE2267" w:rsidRDefault="003E5133" w:rsidP="00BE2267">
      <w:pPr>
        <w:pStyle w:val="ListParagraph"/>
        <w:numPr>
          <w:ilvl w:val="0"/>
          <w:numId w:val="24"/>
        </w:numPr>
      </w:pPr>
      <w:r>
        <w:t>Added saving, loading and deleting of worlds.</w:t>
      </w:r>
    </w:p>
    <w:p w14:paraId="596930DE" w14:textId="6F784561" w:rsidR="005F5D33" w:rsidRDefault="003E5133" w:rsidP="005F5D33">
      <w:pPr>
        <w:pStyle w:val="ListParagraph"/>
        <w:numPr>
          <w:ilvl w:val="0"/>
          <w:numId w:val="24"/>
        </w:numPr>
      </w:pPr>
      <w:r>
        <w:t>Fixed bugs and UI related issues.</w:t>
      </w:r>
    </w:p>
    <w:p w14:paraId="09E3A6DE" w14:textId="77777777" w:rsidR="00597B46" w:rsidRPr="005F5D33" w:rsidRDefault="00597B46" w:rsidP="00597B46"/>
    <w:p w14:paraId="33849B73" w14:textId="77777777" w:rsidR="005F5D33" w:rsidRPr="005F5D33" w:rsidRDefault="005F5D33" w:rsidP="005F5D33">
      <w:pPr>
        <w:keepNext/>
        <w:keepLines/>
        <w:spacing w:before="40" w:after="0"/>
        <w:outlineLvl w:val="2"/>
        <w:rPr>
          <w:rFonts w:asciiTheme="majorHAnsi" w:eastAsiaTheme="majorEastAsia" w:hAnsiTheme="majorHAnsi" w:cstheme="majorBidi"/>
          <w:color w:val="1F3763" w:themeColor="accent1" w:themeShade="7F"/>
          <w:sz w:val="24"/>
          <w:szCs w:val="24"/>
        </w:rPr>
      </w:pPr>
      <w:bookmarkStart w:id="21" w:name="_Toc182507801"/>
      <w:r w:rsidRPr="005F5D33">
        <w:rPr>
          <w:rFonts w:asciiTheme="majorHAnsi" w:eastAsiaTheme="majorEastAsia" w:hAnsiTheme="majorHAnsi" w:cstheme="majorBidi"/>
          <w:color w:val="1F3763" w:themeColor="accent1" w:themeShade="7F"/>
          <w:sz w:val="24"/>
          <w:szCs w:val="24"/>
        </w:rPr>
        <w:t>Week 6</w:t>
      </w:r>
      <w:bookmarkEnd w:id="21"/>
    </w:p>
    <w:p w14:paraId="014C6CB6" w14:textId="77777777" w:rsidR="006402A1" w:rsidRDefault="006402A1" w:rsidP="005F5D33">
      <w:pPr>
        <w:keepNext/>
        <w:keepLines/>
        <w:spacing w:before="40" w:after="0"/>
        <w:outlineLvl w:val="3"/>
        <w:rPr>
          <w:rFonts w:asciiTheme="majorHAnsi" w:eastAsiaTheme="majorEastAsia" w:hAnsiTheme="majorHAnsi" w:cstheme="majorBidi"/>
          <w:i/>
          <w:iCs/>
          <w:color w:val="2F5496" w:themeColor="accent1" w:themeShade="BF"/>
        </w:rPr>
      </w:pPr>
      <w:r w:rsidRPr="005F5D33">
        <w:rPr>
          <w:rFonts w:asciiTheme="majorHAnsi" w:eastAsiaTheme="majorEastAsia" w:hAnsiTheme="majorHAnsi" w:cstheme="majorBidi"/>
          <w:i/>
          <w:iCs/>
          <w:color w:val="2F5496" w:themeColor="accent1" w:themeShade="BF"/>
        </w:rPr>
        <w:t>Objectives</w:t>
      </w:r>
    </w:p>
    <w:p w14:paraId="1E68FA9D" w14:textId="08F38A7D" w:rsidR="006402A1" w:rsidRDefault="003E5133" w:rsidP="003E5133">
      <w:pPr>
        <w:pStyle w:val="ListParagraph"/>
        <w:numPr>
          <w:ilvl w:val="0"/>
          <w:numId w:val="24"/>
        </w:numPr>
      </w:pPr>
      <w:r>
        <w:t>Create fixed sized blocks</w:t>
      </w:r>
      <w:r w:rsidR="00597B46">
        <w:t>.</w:t>
      </w:r>
    </w:p>
    <w:p w14:paraId="764E00A9" w14:textId="5849FC4D" w:rsidR="003E5133" w:rsidRDefault="003E5133" w:rsidP="003E5133">
      <w:pPr>
        <w:pStyle w:val="ListParagraph"/>
        <w:numPr>
          <w:ilvl w:val="0"/>
          <w:numId w:val="24"/>
        </w:numPr>
      </w:pPr>
      <w:r>
        <w:t xml:space="preserve">Add </w:t>
      </w:r>
      <w:r w:rsidR="00A57489">
        <w:t>functionality around selectable blocks.</w:t>
      </w:r>
    </w:p>
    <w:p w14:paraId="09D0CE3A" w14:textId="0CF96E1B" w:rsidR="00A57489" w:rsidRPr="005F5D33" w:rsidRDefault="00A57489" w:rsidP="003E5133">
      <w:pPr>
        <w:pStyle w:val="ListParagraph"/>
        <w:numPr>
          <w:ilvl w:val="0"/>
          <w:numId w:val="24"/>
        </w:numPr>
      </w:pPr>
      <w:r>
        <w:t>Save data to use JSON.</w:t>
      </w:r>
    </w:p>
    <w:p w14:paraId="6EAEDF1E" w14:textId="77777777" w:rsidR="006402A1" w:rsidRPr="005F5D33" w:rsidRDefault="006402A1" w:rsidP="005F5D33">
      <w:pPr>
        <w:keepNext/>
        <w:keepLines/>
        <w:spacing w:before="40" w:after="0"/>
        <w:outlineLvl w:val="3"/>
        <w:rPr>
          <w:rFonts w:asciiTheme="majorHAnsi" w:eastAsiaTheme="majorEastAsia" w:hAnsiTheme="majorHAnsi" w:cstheme="majorBidi"/>
          <w:i/>
          <w:iCs/>
          <w:color w:val="2F5496" w:themeColor="accent1" w:themeShade="BF"/>
        </w:rPr>
      </w:pPr>
      <w:r w:rsidRPr="005F5D33">
        <w:rPr>
          <w:rFonts w:asciiTheme="majorHAnsi" w:eastAsiaTheme="majorEastAsia" w:hAnsiTheme="majorHAnsi" w:cstheme="majorBidi"/>
          <w:i/>
          <w:iCs/>
          <w:color w:val="2F5496" w:themeColor="accent1" w:themeShade="BF"/>
        </w:rPr>
        <w:t>Research Activities</w:t>
      </w:r>
    </w:p>
    <w:p w14:paraId="45B28433" w14:textId="37A99B75" w:rsidR="005F5D33" w:rsidRPr="005F5D33" w:rsidRDefault="00A57489" w:rsidP="00A57489">
      <w:pPr>
        <w:pStyle w:val="ListParagraph"/>
        <w:numPr>
          <w:ilvl w:val="0"/>
          <w:numId w:val="24"/>
        </w:numPr>
      </w:pPr>
      <w:r>
        <w:t>Serialization and deserialization of C# classes to JSON.</w:t>
      </w:r>
    </w:p>
    <w:p w14:paraId="6C866D92" w14:textId="77777777" w:rsidR="006402A1" w:rsidRPr="005F5D33" w:rsidRDefault="006402A1" w:rsidP="005F5D33">
      <w:pPr>
        <w:keepNext/>
        <w:keepLines/>
        <w:spacing w:before="40" w:after="0"/>
        <w:outlineLvl w:val="3"/>
        <w:rPr>
          <w:rFonts w:asciiTheme="majorHAnsi" w:eastAsiaTheme="majorEastAsia" w:hAnsiTheme="majorHAnsi" w:cstheme="majorBidi"/>
          <w:i/>
          <w:iCs/>
          <w:color w:val="2F5496" w:themeColor="accent1" w:themeShade="BF"/>
        </w:rPr>
      </w:pPr>
      <w:r w:rsidRPr="005F5D33">
        <w:rPr>
          <w:rFonts w:asciiTheme="majorHAnsi" w:eastAsiaTheme="majorEastAsia" w:hAnsiTheme="majorHAnsi" w:cstheme="majorBidi"/>
          <w:i/>
          <w:iCs/>
          <w:color w:val="2F5496" w:themeColor="accent1" w:themeShade="BF"/>
        </w:rPr>
        <w:t xml:space="preserve">Development Activities </w:t>
      </w:r>
    </w:p>
    <w:p w14:paraId="1480675E" w14:textId="6768D9D6" w:rsidR="005121F9" w:rsidRDefault="005121F9" w:rsidP="00597B46">
      <w:pPr>
        <w:pStyle w:val="ListParagraph"/>
        <w:numPr>
          <w:ilvl w:val="0"/>
          <w:numId w:val="22"/>
        </w:numPr>
      </w:pPr>
      <w:r>
        <w:t>Fix thumbnails of components</w:t>
      </w:r>
      <w:r w:rsidR="00597B46">
        <w:t>.</w:t>
      </w:r>
      <w:r w:rsidR="00597B46">
        <w:tab/>
      </w:r>
      <w:r w:rsidR="00597B46">
        <w:tab/>
      </w:r>
      <w:r w:rsidR="00597B46">
        <w:tab/>
        <w:t xml:space="preserve">-      </w:t>
      </w:r>
      <w:r w:rsidR="00597B46" w:rsidRPr="00597B46">
        <w:t>Stop player moving when in UI</w:t>
      </w:r>
      <w:r w:rsidR="00597B46">
        <w:t>.</w:t>
      </w:r>
    </w:p>
    <w:p w14:paraId="0D65253C" w14:textId="7DF0EE95" w:rsidR="00597B46" w:rsidRDefault="005121F9" w:rsidP="00597B46">
      <w:pPr>
        <w:pStyle w:val="ListParagraph"/>
        <w:numPr>
          <w:ilvl w:val="0"/>
          <w:numId w:val="22"/>
        </w:numPr>
      </w:pPr>
      <w:r>
        <w:t>Add a test world environment with gravity</w:t>
      </w:r>
      <w:r w:rsidR="00597B46">
        <w:t>.</w:t>
      </w:r>
      <w:r w:rsidR="00597B46">
        <w:tab/>
      </w:r>
      <w:r w:rsidR="00597B46">
        <w:tab/>
        <w:t xml:space="preserve">-      </w:t>
      </w:r>
      <w:r w:rsidR="00597B46" w:rsidRPr="00597B46">
        <w:t>Add component menu UI</w:t>
      </w:r>
      <w:r w:rsidR="00597B46">
        <w:t>.</w:t>
      </w:r>
    </w:p>
    <w:p w14:paraId="332C01EA" w14:textId="6B5F3A98" w:rsidR="005121F9" w:rsidRDefault="005121F9" w:rsidP="00597B46">
      <w:pPr>
        <w:pStyle w:val="ListParagraph"/>
        <w:numPr>
          <w:ilvl w:val="0"/>
          <w:numId w:val="22"/>
        </w:numPr>
      </w:pPr>
      <w:r>
        <w:t>Create cockpit and interactable blocks</w:t>
      </w:r>
      <w:r w:rsidR="00597B46">
        <w:t>.</w:t>
      </w:r>
      <w:r w:rsidR="00597B46">
        <w:tab/>
      </w:r>
      <w:r w:rsidR="00597B46">
        <w:tab/>
        <w:t xml:space="preserve">-      </w:t>
      </w:r>
      <w:r w:rsidR="00597B46" w:rsidRPr="00597B46">
        <w:t>Add JSON data converter</w:t>
      </w:r>
      <w:r w:rsidR="00597B46">
        <w:t>.</w:t>
      </w:r>
    </w:p>
    <w:p w14:paraId="6D2D980D" w14:textId="3F57B814" w:rsidR="005121F9" w:rsidRDefault="005121F9" w:rsidP="00B67ED5">
      <w:pPr>
        <w:pStyle w:val="ListParagraph"/>
        <w:keepNext/>
        <w:keepLines/>
        <w:numPr>
          <w:ilvl w:val="0"/>
          <w:numId w:val="22"/>
        </w:numPr>
        <w:spacing w:before="40" w:after="0"/>
        <w:outlineLvl w:val="3"/>
      </w:pPr>
      <w:r>
        <w:t>Save and load vessel data</w:t>
      </w:r>
      <w:r w:rsidR="00597B46">
        <w:t>.</w:t>
      </w:r>
    </w:p>
    <w:p w14:paraId="665B45D3" w14:textId="260A1DFF" w:rsidR="006402A1" w:rsidRPr="005F5D33" w:rsidRDefault="006402A1" w:rsidP="005121F9">
      <w:pPr>
        <w:keepNext/>
        <w:keepLines/>
        <w:spacing w:before="40" w:after="0"/>
        <w:outlineLvl w:val="3"/>
        <w:rPr>
          <w:rFonts w:asciiTheme="majorHAnsi" w:eastAsiaTheme="majorEastAsia" w:hAnsiTheme="majorHAnsi" w:cstheme="majorBidi"/>
          <w:i/>
          <w:iCs/>
          <w:color w:val="2F5496" w:themeColor="accent1" w:themeShade="BF"/>
        </w:rPr>
      </w:pPr>
      <w:r w:rsidRPr="005F5D33">
        <w:rPr>
          <w:rFonts w:asciiTheme="majorHAnsi" w:eastAsiaTheme="majorEastAsia" w:hAnsiTheme="majorHAnsi" w:cstheme="majorBidi"/>
          <w:i/>
          <w:iCs/>
          <w:color w:val="2F5496" w:themeColor="accent1" w:themeShade="BF"/>
        </w:rPr>
        <w:t>Learnings and Insights</w:t>
      </w:r>
    </w:p>
    <w:p w14:paraId="56929A46" w14:textId="5B058CD9" w:rsidR="005F5D33" w:rsidRPr="005F5D33" w:rsidRDefault="00A57489" w:rsidP="00A57489">
      <w:pPr>
        <w:pStyle w:val="ListParagraph"/>
        <w:numPr>
          <w:ilvl w:val="0"/>
          <w:numId w:val="22"/>
        </w:numPr>
      </w:pPr>
      <w:r>
        <w:t xml:space="preserve">Node based classes cannot directly be serialized and deserialized with JSON. A blank class with limited data instead must be used to </w:t>
      </w:r>
      <w:r w:rsidR="00597B46">
        <w:t>convert the data.</w:t>
      </w:r>
    </w:p>
    <w:p w14:paraId="51355B7A" w14:textId="77777777" w:rsidR="006402A1" w:rsidRPr="005F5D33" w:rsidRDefault="006402A1" w:rsidP="005F5D33">
      <w:pPr>
        <w:keepNext/>
        <w:keepLines/>
        <w:spacing w:before="40" w:after="0"/>
        <w:outlineLvl w:val="3"/>
        <w:rPr>
          <w:rFonts w:asciiTheme="majorHAnsi" w:eastAsiaTheme="majorEastAsia" w:hAnsiTheme="majorHAnsi" w:cstheme="majorBidi"/>
          <w:i/>
          <w:iCs/>
          <w:color w:val="2F5496" w:themeColor="accent1" w:themeShade="BF"/>
        </w:rPr>
      </w:pPr>
      <w:r w:rsidRPr="005F5D33">
        <w:rPr>
          <w:rFonts w:asciiTheme="majorHAnsi" w:eastAsiaTheme="majorEastAsia" w:hAnsiTheme="majorHAnsi" w:cstheme="majorBidi"/>
          <w:i/>
          <w:iCs/>
          <w:color w:val="2F5496" w:themeColor="accent1" w:themeShade="BF"/>
        </w:rPr>
        <w:t>Outcomes</w:t>
      </w:r>
    </w:p>
    <w:p w14:paraId="07032E51" w14:textId="54658E02" w:rsidR="005F5D33" w:rsidRDefault="008C634F" w:rsidP="008C634F">
      <w:pPr>
        <w:pStyle w:val="ListParagraph"/>
        <w:numPr>
          <w:ilvl w:val="0"/>
          <w:numId w:val="22"/>
        </w:numPr>
      </w:pPr>
      <w:r>
        <w:t>Created a cockpit which is mountable by the player.</w:t>
      </w:r>
    </w:p>
    <w:p w14:paraId="128193F4" w14:textId="33523326" w:rsidR="008C634F" w:rsidRDefault="008C634F" w:rsidP="008C634F">
      <w:pPr>
        <w:pStyle w:val="ListParagraph"/>
        <w:numPr>
          <w:ilvl w:val="0"/>
          <w:numId w:val="22"/>
        </w:numPr>
      </w:pPr>
      <w:r>
        <w:t>Created a test world with gravity.</w:t>
      </w:r>
    </w:p>
    <w:p w14:paraId="396A58FA" w14:textId="2749B213" w:rsidR="008C634F" w:rsidRDefault="00571D9C" w:rsidP="008C634F">
      <w:pPr>
        <w:pStyle w:val="ListParagraph"/>
        <w:numPr>
          <w:ilvl w:val="0"/>
          <w:numId w:val="22"/>
        </w:numPr>
      </w:pPr>
      <w:r>
        <w:t xml:space="preserve">Fixed UI related bugs. </w:t>
      </w:r>
    </w:p>
    <w:p w14:paraId="51B28C2A" w14:textId="218086AD" w:rsidR="00571D9C" w:rsidRDefault="00571D9C" w:rsidP="008C634F">
      <w:pPr>
        <w:pStyle w:val="ListParagraph"/>
        <w:numPr>
          <w:ilvl w:val="0"/>
          <w:numId w:val="22"/>
        </w:numPr>
      </w:pPr>
      <w:r>
        <w:t>Added JSON serialization and deserial</w:t>
      </w:r>
      <w:r w:rsidR="00612007">
        <w:t>ization to save / load data.</w:t>
      </w:r>
    </w:p>
    <w:p w14:paraId="60E91E9B" w14:textId="7A84F3DE" w:rsidR="00612007" w:rsidRPr="005F5D33" w:rsidRDefault="00612007" w:rsidP="008C634F">
      <w:pPr>
        <w:pStyle w:val="ListParagraph"/>
        <w:numPr>
          <w:ilvl w:val="0"/>
          <w:numId w:val="22"/>
        </w:numPr>
      </w:pPr>
      <w:r>
        <w:t>Create a component selection UI.</w:t>
      </w:r>
    </w:p>
    <w:p w14:paraId="2014887C" w14:textId="77777777" w:rsidR="005F5D33" w:rsidRPr="005F5D33" w:rsidRDefault="005F5D33" w:rsidP="005F5D33">
      <w:r w:rsidRPr="005F5D33">
        <w:br w:type="page"/>
      </w:r>
    </w:p>
    <w:p w14:paraId="4EC4B338" w14:textId="77777777" w:rsidR="005F5D33" w:rsidRPr="005F5D33" w:rsidRDefault="005F5D33" w:rsidP="005F5D33">
      <w:pPr>
        <w:keepNext/>
        <w:keepLines/>
        <w:spacing w:before="40" w:after="0"/>
        <w:outlineLvl w:val="2"/>
        <w:rPr>
          <w:rFonts w:asciiTheme="majorHAnsi" w:eastAsiaTheme="majorEastAsia" w:hAnsiTheme="majorHAnsi" w:cstheme="majorBidi"/>
          <w:color w:val="1F3763" w:themeColor="accent1" w:themeShade="7F"/>
          <w:sz w:val="24"/>
          <w:szCs w:val="24"/>
        </w:rPr>
      </w:pPr>
      <w:bookmarkStart w:id="22" w:name="_Toc182507802"/>
      <w:r w:rsidRPr="005F5D33">
        <w:rPr>
          <w:rFonts w:asciiTheme="majorHAnsi" w:eastAsiaTheme="majorEastAsia" w:hAnsiTheme="majorHAnsi" w:cstheme="majorBidi"/>
          <w:color w:val="1F3763" w:themeColor="accent1" w:themeShade="7F"/>
          <w:sz w:val="24"/>
          <w:szCs w:val="24"/>
        </w:rPr>
        <w:t>Week 7</w:t>
      </w:r>
      <w:bookmarkEnd w:id="22"/>
    </w:p>
    <w:p w14:paraId="6B1C51B2" w14:textId="77777777" w:rsidR="006402A1" w:rsidRDefault="006402A1" w:rsidP="005F5D33">
      <w:pPr>
        <w:keepNext/>
        <w:keepLines/>
        <w:spacing w:before="40" w:after="0"/>
        <w:outlineLvl w:val="3"/>
        <w:rPr>
          <w:rFonts w:asciiTheme="majorHAnsi" w:eastAsiaTheme="majorEastAsia" w:hAnsiTheme="majorHAnsi" w:cstheme="majorBidi"/>
          <w:i/>
          <w:iCs/>
          <w:color w:val="2F5496" w:themeColor="accent1" w:themeShade="BF"/>
        </w:rPr>
      </w:pPr>
      <w:r w:rsidRPr="005F5D33">
        <w:rPr>
          <w:rFonts w:asciiTheme="majorHAnsi" w:eastAsiaTheme="majorEastAsia" w:hAnsiTheme="majorHAnsi" w:cstheme="majorBidi"/>
          <w:i/>
          <w:iCs/>
          <w:color w:val="2F5496" w:themeColor="accent1" w:themeShade="BF"/>
        </w:rPr>
        <w:t>Objectives</w:t>
      </w:r>
    </w:p>
    <w:p w14:paraId="0273EA70" w14:textId="260C56D2" w:rsidR="006402A1" w:rsidRDefault="0055374D" w:rsidP="0055374D">
      <w:pPr>
        <w:pStyle w:val="ListParagraph"/>
        <w:numPr>
          <w:ilvl w:val="0"/>
          <w:numId w:val="22"/>
        </w:numPr>
      </w:pPr>
      <w:r>
        <w:t>Implement sounds within game.</w:t>
      </w:r>
    </w:p>
    <w:p w14:paraId="30F89105" w14:textId="520BAAF8" w:rsidR="0055374D" w:rsidRDefault="0055374D" w:rsidP="0055374D">
      <w:pPr>
        <w:pStyle w:val="ListParagraph"/>
        <w:numPr>
          <w:ilvl w:val="0"/>
          <w:numId w:val="22"/>
        </w:numPr>
      </w:pPr>
      <w:r>
        <w:t xml:space="preserve">Create documentation for MVP + </w:t>
      </w:r>
      <w:r w:rsidR="008D31C0">
        <w:t>R&amp;D report.</w:t>
      </w:r>
    </w:p>
    <w:p w14:paraId="492454B7" w14:textId="28CE8627" w:rsidR="008D31C0" w:rsidRDefault="008D31C0" w:rsidP="0055374D">
      <w:pPr>
        <w:pStyle w:val="ListParagraph"/>
        <w:numPr>
          <w:ilvl w:val="0"/>
          <w:numId w:val="22"/>
        </w:numPr>
      </w:pPr>
      <w:r>
        <w:t>Fix any bugs and tidy up code.</w:t>
      </w:r>
    </w:p>
    <w:p w14:paraId="33E8E371" w14:textId="4D60A65D" w:rsidR="008D31C0" w:rsidRPr="005F5D33" w:rsidRDefault="008D31C0" w:rsidP="0055374D">
      <w:pPr>
        <w:pStyle w:val="ListParagraph"/>
        <w:numPr>
          <w:ilvl w:val="0"/>
          <w:numId w:val="22"/>
        </w:numPr>
      </w:pPr>
      <w:r>
        <w:t>Make sure all code has up to date comments.</w:t>
      </w:r>
    </w:p>
    <w:p w14:paraId="471AA597" w14:textId="77777777" w:rsidR="006402A1" w:rsidRPr="005F5D33" w:rsidRDefault="006402A1" w:rsidP="005F5D33">
      <w:pPr>
        <w:keepNext/>
        <w:keepLines/>
        <w:spacing w:before="40" w:after="0"/>
        <w:outlineLvl w:val="3"/>
        <w:rPr>
          <w:rFonts w:asciiTheme="majorHAnsi" w:eastAsiaTheme="majorEastAsia" w:hAnsiTheme="majorHAnsi" w:cstheme="majorBidi"/>
          <w:i/>
          <w:iCs/>
          <w:color w:val="2F5496" w:themeColor="accent1" w:themeShade="BF"/>
        </w:rPr>
      </w:pPr>
      <w:r w:rsidRPr="005F5D33">
        <w:rPr>
          <w:rFonts w:asciiTheme="majorHAnsi" w:eastAsiaTheme="majorEastAsia" w:hAnsiTheme="majorHAnsi" w:cstheme="majorBidi"/>
          <w:i/>
          <w:iCs/>
          <w:color w:val="2F5496" w:themeColor="accent1" w:themeShade="BF"/>
        </w:rPr>
        <w:t>Research Activities</w:t>
      </w:r>
    </w:p>
    <w:p w14:paraId="644F7F40" w14:textId="5DA87203" w:rsidR="005F5D33" w:rsidRDefault="00554968" w:rsidP="008D31C0">
      <w:pPr>
        <w:pStyle w:val="ListParagraph"/>
        <w:numPr>
          <w:ilvl w:val="0"/>
          <w:numId w:val="22"/>
        </w:numPr>
      </w:pPr>
      <w:r>
        <w:t>User testing for UI in game.</w:t>
      </w:r>
    </w:p>
    <w:p w14:paraId="5FE8C9E5" w14:textId="2EB578A2" w:rsidR="00554968" w:rsidRPr="005F5D33" w:rsidRDefault="00554968" w:rsidP="008D31C0">
      <w:pPr>
        <w:pStyle w:val="ListParagraph"/>
        <w:numPr>
          <w:ilvl w:val="0"/>
          <w:numId w:val="22"/>
        </w:numPr>
      </w:pPr>
      <w:r>
        <w:t>User testing for functionality of building features in game.</w:t>
      </w:r>
    </w:p>
    <w:p w14:paraId="58D19B95" w14:textId="77777777" w:rsidR="006402A1" w:rsidRPr="005F5D33" w:rsidRDefault="006402A1" w:rsidP="005F5D33">
      <w:pPr>
        <w:keepNext/>
        <w:keepLines/>
        <w:spacing w:before="40" w:after="0"/>
        <w:outlineLvl w:val="3"/>
        <w:rPr>
          <w:rFonts w:asciiTheme="majorHAnsi" w:eastAsiaTheme="majorEastAsia" w:hAnsiTheme="majorHAnsi" w:cstheme="majorBidi"/>
          <w:i/>
          <w:iCs/>
          <w:color w:val="2F5496" w:themeColor="accent1" w:themeShade="BF"/>
        </w:rPr>
      </w:pPr>
      <w:r w:rsidRPr="005F5D33">
        <w:rPr>
          <w:rFonts w:asciiTheme="majorHAnsi" w:eastAsiaTheme="majorEastAsia" w:hAnsiTheme="majorHAnsi" w:cstheme="majorBidi"/>
          <w:i/>
          <w:iCs/>
          <w:color w:val="2F5496" w:themeColor="accent1" w:themeShade="BF"/>
        </w:rPr>
        <w:t xml:space="preserve">Development Activities </w:t>
      </w:r>
    </w:p>
    <w:p w14:paraId="6447C874" w14:textId="089AD1BF" w:rsidR="001120CC" w:rsidRDefault="001120CC" w:rsidP="00B67ED5">
      <w:pPr>
        <w:pStyle w:val="ListParagraph"/>
        <w:keepNext/>
        <w:keepLines/>
        <w:numPr>
          <w:ilvl w:val="0"/>
          <w:numId w:val="20"/>
        </w:numPr>
        <w:spacing w:before="40" w:after="0"/>
        <w:outlineLvl w:val="3"/>
      </w:pPr>
      <w:r>
        <w:t>Add FMOD wrapper class to interface with the API.</w:t>
      </w:r>
    </w:p>
    <w:p w14:paraId="2958A942" w14:textId="47423583" w:rsidR="001120CC" w:rsidRDefault="001120CC" w:rsidP="00B67ED5">
      <w:pPr>
        <w:pStyle w:val="ListParagraph"/>
        <w:keepNext/>
        <w:keepLines/>
        <w:numPr>
          <w:ilvl w:val="0"/>
          <w:numId w:val="20"/>
        </w:numPr>
        <w:spacing w:before="40" w:after="0"/>
        <w:outlineLvl w:val="3"/>
      </w:pPr>
      <w:r>
        <w:t xml:space="preserve">Create documents related to MVP + R&amp;D </w:t>
      </w:r>
      <w:r w:rsidR="008D31C0">
        <w:t>r</w:t>
      </w:r>
      <w:r>
        <w:t>eport</w:t>
      </w:r>
    </w:p>
    <w:p w14:paraId="50612B00" w14:textId="224671A0" w:rsidR="006402A1" w:rsidRPr="005F5D33" w:rsidRDefault="006402A1" w:rsidP="001120CC">
      <w:pPr>
        <w:keepNext/>
        <w:keepLines/>
        <w:spacing w:before="40" w:after="0"/>
        <w:outlineLvl w:val="3"/>
        <w:rPr>
          <w:rFonts w:asciiTheme="majorHAnsi" w:eastAsiaTheme="majorEastAsia" w:hAnsiTheme="majorHAnsi" w:cstheme="majorBidi"/>
          <w:i/>
          <w:iCs/>
          <w:color w:val="2F5496" w:themeColor="accent1" w:themeShade="BF"/>
        </w:rPr>
      </w:pPr>
      <w:r w:rsidRPr="005F5D33">
        <w:rPr>
          <w:rFonts w:asciiTheme="majorHAnsi" w:eastAsiaTheme="majorEastAsia" w:hAnsiTheme="majorHAnsi" w:cstheme="majorBidi"/>
          <w:i/>
          <w:iCs/>
          <w:color w:val="2F5496" w:themeColor="accent1" w:themeShade="BF"/>
        </w:rPr>
        <w:t>Learnings and Insights</w:t>
      </w:r>
    </w:p>
    <w:p w14:paraId="3ABB6C67" w14:textId="6977F5D0" w:rsidR="005F5D33" w:rsidRDefault="00D64A69" w:rsidP="002B562D">
      <w:pPr>
        <w:pStyle w:val="ListParagraph"/>
        <w:numPr>
          <w:ilvl w:val="0"/>
          <w:numId w:val="20"/>
        </w:numPr>
      </w:pPr>
      <w:r>
        <w:t>UI was functional and clear.</w:t>
      </w:r>
    </w:p>
    <w:p w14:paraId="2DF0E331" w14:textId="70047813" w:rsidR="00D64A69" w:rsidRDefault="00D64A69" w:rsidP="002B562D">
      <w:pPr>
        <w:pStyle w:val="ListParagraph"/>
        <w:numPr>
          <w:ilvl w:val="0"/>
          <w:numId w:val="20"/>
        </w:numPr>
      </w:pPr>
      <w:r>
        <w:t xml:space="preserve">Some controls were not obvious to user unless they were already familiar with similar control schemes from </w:t>
      </w:r>
      <w:r w:rsidR="00653693">
        <w:t>other related games.</w:t>
      </w:r>
    </w:p>
    <w:p w14:paraId="10513F82" w14:textId="624FEA8E" w:rsidR="00653693" w:rsidRDefault="00653693" w:rsidP="002B562D">
      <w:pPr>
        <w:pStyle w:val="ListParagraph"/>
        <w:numPr>
          <w:ilvl w:val="0"/>
          <w:numId w:val="20"/>
        </w:numPr>
      </w:pPr>
      <w:r>
        <w:t>Users generally liked the component creations process and the customisation that came with it.</w:t>
      </w:r>
    </w:p>
    <w:p w14:paraId="4F682D12" w14:textId="4AD0551C" w:rsidR="00653693" w:rsidRPr="005F5D33" w:rsidRDefault="00653693" w:rsidP="002B562D">
      <w:pPr>
        <w:pStyle w:val="ListParagraph"/>
        <w:numPr>
          <w:ilvl w:val="0"/>
          <w:numId w:val="20"/>
        </w:numPr>
      </w:pPr>
      <w:r>
        <w:t xml:space="preserve">User would also like the option to have </w:t>
      </w:r>
      <w:r w:rsidR="00F64FBF">
        <w:t>only fixed sized objects as well as the drag drop building.</w:t>
      </w:r>
    </w:p>
    <w:p w14:paraId="433A773F" w14:textId="77777777" w:rsidR="006402A1" w:rsidRPr="005F5D33" w:rsidRDefault="006402A1" w:rsidP="005F5D33">
      <w:pPr>
        <w:keepNext/>
        <w:keepLines/>
        <w:spacing w:before="40" w:after="0"/>
        <w:outlineLvl w:val="3"/>
        <w:rPr>
          <w:rFonts w:asciiTheme="majorHAnsi" w:eastAsiaTheme="majorEastAsia" w:hAnsiTheme="majorHAnsi" w:cstheme="majorBidi"/>
          <w:i/>
          <w:iCs/>
          <w:color w:val="2F5496" w:themeColor="accent1" w:themeShade="BF"/>
        </w:rPr>
      </w:pPr>
      <w:r w:rsidRPr="005F5D33">
        <w:rPr>
          <w:rFonts w:asciiTheme="majorHAnsi" w:eastAsiaTheme="majorEastAsia" w:hAnsiTheme="majorHAnsi" w:cstheme="majorBidi"/>
          <w:i/>
          <w:iCs/>
          <w:color w:val="2F5496" w:themeColor="accent1" w:themeShade="BF"/>
        </w:rPr>
        <w:t>Outcomes</w:t>
      </w:r>
    </w:p>
    <w:p w14:paraId="64F2ECCC" w14:textId="50686B81" w:rsidR="00F64FBF" w:rsidRDefault="00F64FBF" w:rsidP="00F64FBF">
      <w:pPr>
        <w:pStyle w:val="ListParagraph"/>
        <w:numPr>
          <w:ilvl w:val="0"/>
          <w:numId w:val="20"/>
        </w:numPr>
      </w:pPr>
      <w:r>
        <w:t>Created a FMOD sounds wrapper class in C#.</w:t>
      </w:r>
    </w:p>
    <w:p w14:paraId="4B3FF436" w14:textId="07B01435" w:rsidR="00F64FBF" w:rsidRDefault="00F64FBF" w:rsidP="00F64FBF">
      <w:pPr>
        <w:pStyle w:val="ListParagraph"/>
        <w:numPr>
          <w:ilvl w:val="0"/>
          <w:numId w:val="20"/>
        </w:numPr>
      </w:pPr>
      <w:r>
        <w:t>Added sounds into game.</w:t>
      </w:r>
    </w:p>
    <w:p w14:paraId="7551E79F" w14:textId="6D2124BC" w:rsidR="00F64FBF" w:rsidRDefault="00F64FBF" w:rsidP="00F64FBF">
      <w:pPr>
        <w:pStyle w:val="ListParagraph"/>
        <w:numPr>
          <w:ilvl w:val="0"/>
          <w:numId w:val="20"/>
        </w:numPr>
      </w:pPr>
      <w:r>
        <w:t>Created all documentation for project.</w:t>
      </w:r>
    </w:p>
    <w:p w14:paraId="013F00A1" w14:textId="69183B23" w:rsidR="00DC66BE" w:rsidRDefault="00F64FBF" w:rsidP="00DC66BE">
      <w:pPr>
        <w:pStyle w:val="ListParagraph"/>
        <w:numPr>
          <w:ilvl w:val="0"/>
          <w:numId w:val="20"/>
        </w:numPr>
      </w:pPr>
      <w:r>
        <w:t xml:space="preserve">Updated all scripts to following </w:t>
      </w:r>
      <w:r w:rsidR="00DC66BE">
        <w:t>coding standards.</w:t>
      </w:r>
    </w:p>
    <w:p w14:paraId="42BDEBC2" w14:textId="77777777" w:rsidR="00DC66BE" w:rsidRPr="005F5D33" w:rsidRDefault="00DC66BE" w:rsidP="00DC66BE"/>
    <w:p w14:paraId="6314CFF8" w14:textId="4DAB959E" w:rsidR="005F5D33" w:rsidRPr="005F5D33" w:rsidRDefault="005F5D33" w:rsidP="005F5D33">
      <w:pPr>
        <w:keepNext/>
        <w:keepLines/>
        <w:spacing w:before="40" w:after="0"/>
        <w:outlineLvl w:val="2"/>
        <w:rPr>
          <w:rFonts w:asciiTheme="majorHAnsi" w:eastAsiaTheme="majorEastAsia" w:hAnsiTheme="majorHAnsi" w:cstheme="majorBidi"/>
          <w:color w:val="1F3763" w:themeColor="accent1" w:themeShade="7F"/>
          <w:sz w:val="24"/>
          <w:szCs w:val="24"/>
        </w:rPr>
      </w:pPr>
      <w:bookmarkStart w:id="23" w:name="_Toc182507803"/>
      <w:r w:rsidRPr="005F5D33">
        <w:rPr>
          <w:rFonts w:asciiTheme="majorHAnsi" w:eastAsiaTheme="majorEastAsia" w:hAnsiTheme="majorHAnsi" w:cstheme="majorBidi"/>
          <w:color w:val="1F3763" w:themeColor="accent1" w:themeShade="7F"/>
          <w:sz w:val="24"/>
          <w:szCs w:val="24"/>
        </w:rPr>
        <w:t>Week 8</w:t>
      </w:r>
      <w:bookmarkEnd w:id="23"/>
    </w:p>
    <w:p w14:paraId="307B55A8" w14:textId="77777777" w:rsidR="006402A1" w:rsidRDefault="006402A1" w:rsidP="005F5D33">
      <w:pPr>
        <w:keepNext/>
        <w:keepLines/>
        <w:spacing w:before="40" w:after="0"/>
        <w:outlineLvl w:val="3"/>
        <w:rPr>
          <w:rFonts w:asciiTheme="majorHAnsi" w:eastAsiaTheme="majorEastAsia" w:hAnsiTheme="majorHAnsi" w:cstheme="majorBidi"/>
          <w:i/>
          <w:iCs/>
          <w:color w:val="2F5496" w:themeColor="accent1" w:themeShade="BF"/>
        </w:rPr>
      </w:pPr>
      <w:r w:rsidRPr="005F5D33">
        <w:rPr>
          <w:rFonts w:asciiTheme="majorHAnsi" w:eastAsiaTheme="majorEastAsia" w:hAnsiTheme="majorHAnsi" w:cstheme="majorBidi"/>
          <w:i/>
          <w:iCs/>
          <w:color w:val="2F5496" w:themeColor="accent1" w:themeShade="BF"/>
        </w:rPr>
        <w:t>Objectives</w:t>
      </w:r>
    </w:p>
    <w:p w14:paraId="0F16228C" w14:textId="65A766EE" w:rsidR="006402A1" w:rsidRDefault="00C4172B" w:rsidP="00C4172B">
      <w:pPr>
        <w:pStyle w:val="ListParagraph"/>
        <w:numPr>
          <w:ilvl w:val="0"/>
          <w:numId w:val="20"/>
        </w:numPr>
      </w:pPr>
      <w:r>
        <w:t>Get MVP ready for presentation.</w:t>
      </w:r>
    </w:p>
    <w:p w14:paraId="62C041D1" w14:textId="69301107" w:rsidR="00C4172B" w:rsidRPr="00C4172B" w:rsidRDefault="00C4172B" w:rsidP="00C4172B">
      <w:pPr>
        <w:pStyle w:val="ListParagraph"/>
        <w:numPr>
          <w:ilvl w:val="0"/>
          <w:numId w:val="20"/>
        </w:numPr>
      </w:pPr>
      <w:r>
        <w:t>Present MVP to stakeholders.</w:t>
      </w:r>
    </w:p>
    <w:p w14:paraId="2237B8B3" w14:textId="77777777" w:rsidR="006402A1" w:rsidRPr="005F5D33" w:rsidRDefault="006402A1" w:rsidP="005F5D33">
      <w:pPr>
        <w:keepNext/>
        <w:keepLines/>
        <w:spacing w:before="40" w:after="0"/>
        <w:outlineLvl w:val="3"/>
        <w:rPr>
          <w:rFonts w:asciiTheme="majorHAnsi" w:eastAsiaTheme="majorEastAsia" w:hAnsiTheme="majorHAnsi" w:cstheme="majorBidi"/>
          <w:i/>
          <w:iCs/>
          <w:color w:val="2F5496" w:themeColor="accent1" w:themeShade="BF"/>
        </w:rPr>
      </w:pPr>
      <w:r w:rsidRPr="005F5D33">
        <w:rPr>
          <w:rFonts w:asciiTheme="majorHAnsi" w:eastAsiaTheme="majorEastAsia" w:hAnsiTheme="majorHAnsi" w:cstheme="majorBidi"/>
          <w:i/>
          <w:iCs/>
          <w:color w:val="2F5496" w:themeColor="accent1" w:themeShade="BF"/>
        </w:rPr>
        <w:t>Research Activities</w:t>
      </w:r>
    </w:p>
    <w:p w14:paraId="4EB57967" w14:textId="2C86343D" w:rsidR="005F5D33" w:rsidRPr="005F5D33" w:rsidRDefault="00C4172B" w:rsidP="00C4172B">
      <w:pPr>
        <w:pStyle w:val="ListParagraph"/>
        <w:numPr>
          <w:ilvl w:val="0"/>
          <w:numId w:val="20"/>
        </w:numPr>
      </w:pPr>
      <w:r>
        <w:t xml:space="preserve">None – focused on </w:t>
      </w:r>
      <w:r w:rsidR="009064FD">
        <w:t>finalising project.</w:t>
      </w:r>
    </w:p>
    <w:p w14:paraId="22FF3E1C" w14:textId="77777777" w:rsidR="006402A1" w:rsidRPr="005F5D33" w:rsidRDefault="006402A1" w:rsidP="005F5D33">
      <w:pPr>
        <w:keepNext/>
        <w:keepLines/>
        <w:spacing w:before="40" w:after="0"/>
        <w:outlineLvl w:val="3"/>
        <w:rPr>
          <w:rFonts w:asciiTheme="majorHAnsi" w:eastAsiaTheme="majorEastAsia" w:hAnsiTheme="majorHAnsi" w:cstheme="majorBidi"/>
          <w:i/>
          <w:iCs/>
          <w:color w:val="2F5496" w:themeColor="accent1" w:themeShade="BF"/>
        </w:rPr>
      </w:pPr>
      <w:r w:rsidRPr="005F5D33">
        <w:rPr>
          <w:rFonts w:asciiTheme="majorHAnsi" w:eastAsiaTheme="majorEastAsia" w:hAnsiTheme="majorHAnsi" w:cstheme="majorBidi"/>
          <w:i/>
          <w:iCs/>
          <w:color w:val="2F5496" w:themeColor="accent1" w:themeShade="BF"/>
        </w:rPr>
        <w:t xml:space="preserve">Development Activities </w:t>
      </w:r>
    </w:p>
    <w:p w14:paraId="026DE2CD" w14:textId="238DE678" w:rsidR="001120CC" w:rsidRDefault="001120CC" w:rsidP="00B67ED5">
      <w:pPr>
        <w:pStyle w:val="ListParagraph"/>
        <w:keepNext/>
        <w:keepLines/>
        <w:numPr>
          <w:ilvl w:val="0"/>
          <w:numId w:val="18"/>
        </w:numPr>
        <w:spacing w:before="40" w:after="0"/>
        <w:outlineLvl w:val="3"/>
      </w:pPr>
      <w:r>
        <w:t>Presentation</w:t>
      </w:r>
    </w:p>
    <w:p w14:paraId="4CA2930F" w14:textId="34AAA46B" w:rsidR="001120CC" w:rsidRDefault="001120CC" w:rsidP="00B67ED5">
      <w:pPr>
        <w:pStyle w:val="ListParagraph"/>
        <w:keepNext/>
        <w:keepLines/>
        <w:numPr>
          <w:ilvl w:val="0"/>
          <w:numId w:val="18"/>
        </w:numPr>
        <w:spacing w:before="40" w:after="0"/>
        <w:outlineLvl w:val="3"/>
      </w:pPr>
      <w:r>
        <w:t>Bug Fixing</w:t>
      </w:r>
    </w:p>
    <w:p w14:paraId="13F09653" w14:textId="6702CDC0" w:rsidR="001120CC" w:rsidRDefault="001120CC" w:rsidP="00B67ED5">
      <w:pPr>
        <w:pStyle w:val="ListParagraph"/>
        <w:keepNext/>
        <w:keepLines/>
        <w:numPr>
          <w:ilvl w:val="0"/>
          <w:numId w:val="18"/>
        </w:numPr>
        <w:spacing w:before="40" w:after="0"/>
        <w:outlineLvl w:val="3"/>
      </w:pPr>
      <w:r>
        <w:t>User Testing</w:t>
      </w:r>
    </w:p>
    <w:p w14:paraId="1AEC248A" w14:textId="1532A7F4" w:rsidR="001120CC" w:rsidRDefault="001120CC" w:rsidP="00B67ED5">
      <w:pPr>
        <w:pStyle w:val="ListParagraph"/>
        <w:keepNext/>
        <w:keepLines/>
        <w:numPr>
          <w:ilvl w:val="0"/>
          <w:numId w:val="18"/>
        </w:numPr>
        <w:spacing w:before="40" w:after="0"/>
        <w:outlineLvl w:val="3"/>
      </w:pPr>
      <w:r>
        <w:t>Final touch ups for demo</w:t>
      </w:r>
    </w:p>
    <w:p w14:paraId="21E454EA" w14:textId="4EFEAAD2" w:rsidR="006402A1" w:rsidRPr="005F5D33" w:rsidRDefault="006402A1" w:rsidP="001120CC">
      <w:pPr>
        <w:keepNext/>
        <w:keepLines/>
        <w:spacing w:before="40" w:after="0"/>
        <w:outlineLvl w:val="3"/>
        <w:rPr>
          <w:rFonts w:asciiTheme="majorHAnsi" w:eastAsiaTheme="majorEastAsia" w:hAnsiTheme="majorHAnsi" w:cstheme="majorBidi"/>
          <w:i/>
          <w:iCs/>
          <w:color w:val="2F5496" w:themeColor="accent1" w:themeShade="BF"/>
        </w:rPr>
      </w:pPr>
      <w:r w:rsidRPr="005F5D33">
        <w:rPr>
          <w:rFonts w:asciiTheme="majorHAnsi" w:eastAsiaTheme="majorEastAsia" w:hAnsiTheme="majorHAnsi" w:cstheme="majorBidi"/>
          <w:i/>
          <w:iCs/>
          <w:color w:val="2F5496" w:themeColor="accent1" w:themeShade="BF"/>
        </w:rPr>
        <w:t>Learnings and Insights</w:t>
      </w:r>
    </w:p>
    <w:p w14:paraId="4F9A627C" w14:textId="1A88C4B1" w:rsidR="005F5D33" w:rsidRPr="005F5D33" w:rsidRDefault="009064FD" w:rsidP="009064FD">
      <w:pPr>
        <w:pStyle w:val="ListParagraph"/>
        <w:numPr>
          <w:ilvl w:val="0"/>
          <w:numId w:val="18"/>
        </w:numPr>
      </w:pPr>
      <w:r>
        <w:t>Nothing to add.</w:t>
      </w:r>
    </w:p>
    <w:p w14:paraId="70C101D7" w14:textId="77777777" w:rsidR="006402A1" w:rsidRPr="005F5D33" w:rsidRDefault="006402A1" w:rsidP="005F5D33">
      <w:pPr>
        <w:keepNext/>
        <w:keepLines/>
        <w:spacing w:before="40" w:after="0"/>
        <w:outlineLvl w:val="3"/>
        <w:rPr>
          <w:rFonts w:asciiTheme="majorHAnsi" w:eastAsiaTheme="majorEastAsia" w:hAnsiTheme="majorHAnsi" w:cstheme="majorBidi"/>
          <w:i/>
          <w:iCs/>
          <w:color w:val="2F5496" w:themeColor="accent1" w:themeShade="BF"/>
        </w:rPr>
      </w:pPr>
      <w:r w:rsidRPr="005F5D33">
        <w:rPr>
          <w:rFonts w:asciiTheme="majorHAnsi" w:eastAsiaTheme="majorEastAsia" w:hAnsiTheme="majorHAnsi" w:cstheme="majorBidi"/>
          <w:i/>
          <w:iCs/>
          <w:color w:val="2F5496" w:themeColor="accent1" w:themeShade="BF"/>
        </w:rPr>
        <w:t>Outcomes</w:t>
      </w:r>
    </w:p>
    <w:p w14:paraId="37708A4B" w14:textId="02C3FF16" w:rsidR="005F5D33" w:rsidRDefault="009064FD" w:rsidP="009064FD">
      <w:pPr>
        <w:pStyle w:val="ListParagraph"/>
        <w:numPr>
          <w:ilvl w:val="0"/>
          <w:numId w:val="18"/>
        </w:numPr>
      </w:pPr>
      <w:r>
        <w:t>Fixed any bugs that arose from user testing.</w:t>
      </w:r>
    </w:p>
    <w:p w14:paraId="7078A10F" w14:textId="566FE570" w:rsidR="009064FD" w:rsidRDefault="009064FD" w:rsidP="009064FD">
      <w:pPr>
        <w:pStyle w:val="ListParagraph"/>
        <w:numPr>
          <w:ilvl w:val="0"/>
          <w:numId w:val="18"/>
        </w:numPr>
      </w:pPr>
      <w:r>
        <w:t xml:space="preserve">Finalised MVP ready for demo in presentation. </w:t>
      </w:r>
    </w:p>
    <w:p w14:paraId="3107A644" w14:textId="502F2254" w:rsidR="009064FD" w:rsidRDefault="009064FD" w:rsidP="009064FD">
      <w:pPr>
        <w:pStyle w:val="ListParagraph"/>
        <w:numPr>
          <w:ilvl w:val="0"/>
          <w:numId w:val="18"/>
        </w:numPr>
      </w:pPr>
      <w:r>
        <w:t xml:space="preserve">Create presentation for project. </w:t>
      </w:r>
    </w:p>
    <w:p w14:paraId="793C74FD" w14:textId="1690D798" w:rsidR="009064FD" w:rsidRPr="005F5D33" w:rsidRDefault="009064FD" w:rsidP="009064FD">
      <w:pPr>
        <w:pStyle w:val="ListParagraph"/>
        <w:numPr>
          <w:ilvl w:val="0"/>
          <w:numId w:val="18"/>
        </w:numPr>
      </w:pPr>
      <w:r>
        <w:t>Presented project to stakeholder.</w:t>
      </w:r>
    </w:p>
    <w:p w14:paraId="1D84C774" w14:textId="33801468" w:rsidR="0078204A" w:rsidRDefault="0095215A" w:rsidP="0095215A">
      <w:pPr>
        <w:pStyle w:val="Heading2"/>
      </w:pPr>
      <w:bookmarkStart w:id="24" w:name="_Toc182507804"/>
      <w:r>
        <w:t>Problems and Solutions</w:t>
      </w:r>
      <w:bookmarkEnd w:id="24"/>
    </w:p>
    <w:p w14:paraId="2BA56D5C" w14:textId="0D660454" w:rsidR="004A1CFD" w:rsidRDefault="004A1CFD" w:rsidP="0094219B">
      <w:pPr>
        <w:pStyle w:val="Heading3"/>
      </w:pPr>
      <w:bookmarkStart w:id="25" w:name="_Toc182507805"/>
      <w:r>
        <w:t xml:space="preserve">Problem 1: </w:t>
      </w:r>
      <w:r w:rsidR="00FC31F4">
        <w:t xml:space="preserve">Godot Addons Not Native Being Native </w:t>
      </w:r>
      <w:r w:rsidR="0094219B">
        <w:t>to</w:t>
      </w:r>
      <w:r w:rsidR="00FC31F4">
        <w:t xml:space="preserve"> C#</w:t>
      </w:r>
      <w:bookmarkEnd w:id="25"/>
    </w:p>
    <w:p w14:paraId="046133A6" w14:textId="74280F4C" w:rsidR="004A1CFD" w:rsidRDefault="004A1CFD" w:rsidP="00D77231">
      <w:pPr>
        <w:pStyle w:val="ListParagraph"/>
        <w:numPr>
          <w:ilvl w:val="0"/>
          <w:numId w:val="8"/>
        </w:numPr>
      </w:pPr>
      <w:r w:rsidRPr="00D77F7E">
        <w:rPr>
          <w:b/>
          <w:bCs/>
        </w:rPr>
        <w:t>Problem Statement:</w:t>
      </w:r>
      <w:r>
        <w:t xml:space="preserve"> </w:t>
      </w:r>
      <w:r w:rsidR="00303238">
        <w:t>Most addons made by anyone using Godot have used GDScript as the programming language for the addon</w:t>
      </w:r>
      <w:r w:rsidR="004777A9">
        <w:t xml:space="preserve"> with no native support to C#.</w:t>
      </w:r>
    </w:p>
    <w:p w14:paraId="200716E3" w14:textId="12F27DA7" w:rsidR="004A1CFD" w:rsidRDefault="004A1CFD" w:rsidP="00D77231">
      <w:pPr>
        <w:pStyle w:val="ListParagraph"/>
        <w:numPr>
          <w:ilvl w:val="0"/>
          <w:numId w:val="8"/>
        </w:numPr>
      </w:pPr>
      <w:r w:rsidRPr="00D77F7E">
        <w:rPr>
          <w:b/>
          <w:bCs/>
        </w:rPr>
        <w:t>Background:</w:t>
      </w:r>
      <w:r>
        <w:t xml:space="preserve"> </w:t>
      </w:r>
      <w:r w:rsidR="00ED381D">
        <w:t xml:space="preserve">Godot’s primary language is </w:t>
      </w:r>
      <w:r w:rsidR="00EE66F6">
        <w:t>GDScript,</w:t>
      </w:r>
      <w:r w:rsidR="00ED381D">
        <w:t xml:space="preserve"> and C# is just a supported option with limited support around it.</w:t>
      </w:r>
      <w:r w:rsidR="00EE66F6">
        <w:t xml:space="preserve"> GDScript remains the popular choice for other developers when creating </w:t>
      </w:r>
      <w:r w:rsidR="00F24C95">
        <w:t>addons</w:t>
      </w:r>
      <w:r w:rsidR="00EE66F6">
        <w:t xml:space="preserve"> </w:t>
      </w:r>
      <w:r w:rsidR="00F24C95">
        <w:t>for</w:t>
      </w:r>
      <w:r w:rsidR="00EE66F6">
        <w:t xml:space="preserve"> </w:t>
      </w:r>
      <w:r w:rsidR="00D77F7E">
        <w:t>projects within Godot.</w:t>
      </w:r>
    </w:p>
    <w:p w14:paraId="4B05C30D" w14:textId="21E74D02" w:rsidR="004A1CFD" w:rsidRDefault="004A1CFD" w:rsidP="00D77231">
      <w:pPr>
        <w:pStyle w:val="ListParagraph"/>
        <w:numPr>
          <w:ilvl w:val="0"/>
          <w:numId w:val="8"/>
        </w:numPr>
      </w:pPr>
      <w:r w:rsidRPr="00D77F7E">
        <w:rPr>
          <w:b/>
          <w:bCs/>
        </w:rPr>
        <w:t>Impact:</w:t>
      </w:r>
      <w:r>
        <w:t xml:space="preserve"> </w:t>
      </w:r>
      <w:r w:rsidR="004777A9">
        <w:t xml:space="preserve">This requires us to either rewrite the entire </w:t>
      </w:r>
      <w:r w:rsidR="00F24C95">
        <w:t>addon</w:t>
      </w:r>
      <w:r w:rsidR="00ED381D">
        <w:t xml:space="preserve"> for C# or create a wrapper class to help call the GDScript functions.</w:t>
      </w:r>
    </w:p>
    <w:p w14:paraId="16F45FD8" w14:textId="5FB4116B" w:rsidR="00A420EB" w:rsidRDefault="00A420EB" w:rsidP="0094219B">
      <w:pPr>
        <w:pStyle w:val="Heading4"/>
      </w:pPr>
      <w:r>
        <w:t>Proposed Solution (or Implemented Solution):</w:t>
      </w:r>
    </w:p>
    <w:p w14:paraId="380D9B50" w14:textId="10BC8FF1" w:rsidR="00A420EB" w:rsidRDefault="00D77F7E" w:rsidP="00D77231">
      <w:pPr>
        <w:pStyle w:val="ListParagraph"/>
        <w:numPr>
          <w:ilvl w:val="0"/>
          <w:numId w:val="4"/>
        </w:numPr>
      </w:pPr>
      <w:r>
        <w:t xml:space="preserve">Where possible we have left </w:t>
      </w:r>
      <w:r w:rsidR="00F24C95">
        <w:t>addons</w:t>
      </w:r>
      <w:r w:rsidR="00D827B1">
        <w:t xml:space="preserve"> used to continue to use GDScript </w:t>
      </w:r>
      <w:r w:rsidR="00095063">
        <w:t>if</w:t>
      </w:r>
      <w:r w:rsidR="00D827B1">
        <w:t xml:space="preserve"> we don’t need to interface with them. </w:t>
      </w:r>
      <w:r w:rsidR="00095063">
        <w:t>Otherwise,</w:t>
      </w:r>
      <w:r w:rsidR="00D827B1">
        <w:t xml:space="preserve"> we have </w:t>
      </w:r>
      <w:r w:rsidR="00095063">
        <w:t xml:space="preserve">written our own converted version of the plugin to support C# scripting. </w:t>
      </w:r>
    </w:p>
    <w:p w14:paraId="45DEDF43" w14:textId="77777777" w:rsidR="00B33543" w:rsidRDefault="00B33543" w:rsidP="00B33543">
      <w:pPr>
        <w:keepNext/>
      </w:pPr>
      <w:r>
        <w:rPr>
          <w:noProof/>
        </w:rPr>
        <w:drawing>
          <wp:inline distT="0" distB="0" distL="0" distR="0" wp14:anchorId="43DF060C" wp14:editId="68210ED3">
            <wp:extent cx="4964654" cy="3901978"/>
            <wp:effectExtent l="0" t="0" r="7620" b="3810"/>
            <wp:docPr id="773243244" name="Picture 2"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243244" name="Picture 2" descr="A screen shot of a computer pro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17574" cy="3943571"/>
                    </a:xfrm>
                    <a:prstGeom prst="rect">
                      <a:avLst/>
                    </a:prstGeom>
                    <a:noFill/>
                    <a:ln>
                      <a:noFill/>
                    </a:ln>
                  </pic:spPr>
                </pic:pic>
              </a:graphicData>
            </a:graphic>
          </wp:inline>
        </w:drawing>
      </w:r>
    </w:p>
    <w:p w14:paraId="03D145B1" w14:textId="014B1D96" w:rsidR="00B33543" w:rsidRDefault="00B33543" w:rsidP="00B33543">
      <w:pPr>
        <w:pStyle w:val="Caption"/>
      </w:pPr>
      <w:bookmarkStart w:id="26" w:name="_Toc182507830"/>
      <w:r>
        <w:t xml:space="preserve">Figure </w:t>
      </w:r>
      <w:r>
        <w:fldChar w:fldCharType="begin"/>
      </w:r>
      <w:r>
        <w:instrText xml:space="preserve"> SEQ Figure \* ARABIC </w:instrText>
      </w:r>
      <w:r>
        <w:fldChar w:fldCharType="separate"/>
      </w:r>
      <w:r w:rsidR="00513102">
        <w:rPr>
          <w:noProof/>
        </w:rPr>
        <w:t>1</w:t>
      </w:r>
      <w:r>
        <w:fldChar w:fldCharType="end"/>
      </w:r>
      <w:r>
        <w:t xml:space="preserve">: Converting GDScript to C# </w:t>
      </w:r>
      <w:r w:rsidR="0062495D">
        <w:t>Addon</w:t>
      </w:r>
      <w:r>
        <w:t xml:space="preserve"> </w:t>
      </w:r>
      <w:r>
        <w:rPr>
          <w:noProof/>
        </w:rPr>
        <w:t>Example</w:t>
      </w:r>
      <w:bookmarkEnd w:id="26"/>
    </w:p>
    <w:p w14:paraId="3E9AD5B6" w14:textId="6A48ABC7" w:rsidR="00A420EB" w:rsidRDefault="00A420EB" w:rsidP="0094219B">
      <w:pPr>
        <w:pStyle w:val="Heading4"/>
      </w:pPr>
      <w:r>
        <w:t>Implementation Process:</w:t>
      </w:r>
    </w:p>
    <w:p w14:paraId="55058860" w14:textId="76CEDEB1" w:rsidR="00A420EB" w:rsidRDefault="001111AB" w:rsidP="00D77231">
      <w:pPr>
        <w:pStyle w:val="ListParagraph"/>
        <w:numPr>
          <w:ilvl w:val="0"/>
          <w:numId w:val="5"/>
        </w:numPr>
      </w:pPr>
      <w:r>
        <w:t>Once a</w:t>
      </w:r>
      <w:r w:rsidR="00555D71">
        <w:t xml:space="preserve">n </w:t>
      </w:r>
      <w:r w:rsidR="00F24C95">
        <w:t xml:space="preserve">addon </w:t>
      </w:r>
      <w:r w:rsidR="00555D71">
        <w:t xml:space="preserve">was identified as needing converted to support C#, we went through the entire addons scripts and </w:t>
      </w:r>
      <w:r w:rsidR="004B7313">
        <w:t xml:space="preserve">made a C# equivalent of </w:t>
      </w:r>
      <w:r w:rsidR="002236A1">
        <w:t>addon. The addon was then tested to make sure it worked the same way as expected.</w:t>
      </w:r>
    </w:p>
    <w:p w14:paraId="4C61A16A" w14:textId="77777777" w:rsidR="00A420EB" w:rsidRDefault="00A420EB" w:rsidP="0094219B">
      <w:pPr>
        <w:pStyle w:val="Heading4"/>
      </w:pPr>
      <w:r>
        <w:t>Actual Outcome:</w:t>
      </w:r>
    </w:p>
    <w:p w14:paraId="34ECB0A3" w14:textId="6FC39DC8" w:rsidR="00A44463" w:rsidRDefault="00BA6B46" w:rsidP="00CF7A34">
      <w:pPr>
        <w:pStyle w:val="ListParagraph"/>
        <w:numPr>
          <w:ilvl w:val="0"/>
          <w:numId w:val="6"/>
        </w:numPr>
      </w:pPr>
      <w:r>
        <w:t xml:space="preserve">We only had to </w:t>
      </w:r>
      <w:r w:rsidR="00EF2FE1">
        <w:t xml:space="preserve">convert one addon which was the FMOD addon by </w:t>
      </w:r>
      <w:r w:rsidR="00CF7A34">
        <w:t>“utopia-rise” on GitHub.</w:t>
      </w:r>
    </w:p>
    <w:p w14:paraId="2727DD1E" w14:textId="6D7A3D4F" w:rsidR="00CF7A34" w:rsidRDefault="00CF7A34" w:rsidP="00CF7A34">
      <w:pPr>
        <w:pStyle w:val="ListParagraph"/>
        <w:numPr>
          <w:ilvl w:val="0"/>
          <w:numId w:val="6"/>
        </w:numPr>
      </w:pPr>
      <w:r>
        <w:t xml:space="preserve">The implementation had many </w:t>
      </w:r>
      <w:r w:rsidR="008E2F82">
        <w:t>functions and scripts to convert but overall works as expected and exposes the addon to C# to work with the rest of our code.</w:t>
      </w:r>
    </w:p>
    <w:p w14:paraId="2A527715" w14:textId="4EC3D955" w:rsidR="00A44463" w:rsidRDefault="00A44463" w:rsidP="0094219B">
      <w:pPr>
        <w:pStyle w:val="Heading3"/>
      </w:pPr>
      <w:bookmarkStart w:id="27" w:name="_Toc182507806"/>
      <w:r>
        <w:t xml:space="preserve">Problem </w:t>
      </w:r>
      <w:r w:rsidR="00FC31F4">
        <w:t>2</w:t>
      </w:r>
      <w:r>
        <w:t xml:space="preserve">: </w:t>
      </w:r>
      <w:r w:rsidR="00FC31F4">
        <w:t>Custom Build of Godot Editor</w:t>
      </w:r>
      <w:bookmarkEnd w:id="27"/>
    </w:p>
    <w:p w14:paraId="38AF1ED2" w14:textId="072C6C06" w:rsidR="00A44463" w:rsidRDefault="00A44463" w:rsidP="00A44463">
      <w:pPr>
        <w:pStyle w:val="ListParagraph"/>
        <w:numPr>
          <w:ilvl w:val="0"/>
          <w:numId w:val="8"/>
        </w:numPr>
      </w:pPr>
      <w:r w:rsidRPr="009B3A44">
        <w:rPr>
          <w:b/>
          <w:bCs/>
        </w:rPr>
        <w:t>Problem Statement:</w:t>
      </w:r>
      <w:r>
        <w:t xml:space="preserve"> </w:t>
      </w:r>
      <w:r w:rsidR="008E2F82">
        <w:t xml:space="preserve">To get Godot working </w:t>
      </w:r>
      <w:r w:rsidR="00C67CF9">
        <w:t xml:space="preserve">with C# and double precision, we had to build our own custom version of the editor. This means others can’t open our project without </w:t>
      </w:r>
      <w:r w:rsidR="00860FDB">
        <w:t>creating their own build using the same parameters.</w:t>
      </w:r>
    </w:p>
    <w:p w14:paraId="313E2EFD" w14:textId="4CB00E35" w:rsidR="00A44463" w:rsidRDefault="00A44463" w:rsidP="00A44463">
      <w:pPr>
        <w:pStyle w:val="ListParagraph"/>
        <w:numPr>
          <w:ilvl w:val="0"/>
          <w:numId w:val="8"/>
        </w:numPr>
      </w:pPr>
      <w:r w:rsidRPr="009B3A44">
        <w:rPr>
          <w:b/>
          <w:bCs/>
        </w:rPr>
        <w:t>Background:</w:t>
      </w:r>
      <w:r>
        <w:t xml:space="preserve"> </w:t>
      </w:r>
      <w:r w:rsidR="00860FDB">
        <w:t>Godot offers a C#</w:t>
      </w:r>
      <w:r w:rsidR="009B0675">
        <w:t>/.NET</w:t>
      </w:r>
      <w:r w:rsidR="00860FDB">
        <w:t xml:space="preserve"> build </w:t>
      </w:r>
      <w:r w:rsidR="009B0675">
        <w:t xml:space="preserve">of the engine </w:t>
      </w:r>
      <w:r w:rsidR="00860FDB">
        <w:t xml:space="preserve">directly from their GitHub and </w:t>
      </w:r>
      <w:r w:rsidR="004E623B">
        <w:t xml:space="preserve">Website but </w:t>
      </w:r>
      <w:r w:rsidR="009B0675">
        <w:t xml:space="preserve">not directly for </w:t>
      </w:r>
      <w:r w:rsidR="008F1406" w:rsidRPr="008F1406">
        <w:t xml:space="preserve">C#/.NET </w:t>
      </w:r>
      <w:r w:rsidR="008F1406">
        <w:t>AND double precision.</w:t>
      </w:r>
    </w:p>
    <w:p w14:paraId="399D6B70" w14:textId="7AB36262" w:rsidR="00A44463" w:rsidRDefault="00A44463" w:rsidP="00A44463">
      <w:pPr>
        <w:pStyle w:val="ListParagraph"/>
        <w:numPr>
          <w:ilvl w:val="0"/>
          <w:numId w:val="8"/>
        </w:numPr>
      </w:pPr>
      <w:r w:rsidRPr="009B3A44">
        <w:rPr>
          <w:b/>
          <w:bCs/>
        </w:rPr>
        <w:t>Impact:</w:t>
      </w:r>
      <w:r>
        <w:t xml:space="preserve"> </w:t>
      </w:r>
      <w:r w:rsidR="008F1406">
        <w:t xml:space="preserve">This requires us to create a build of the engine for each developer in their own development environment. We also learnt while developing the project we had to build each plugin and addon using this custom build of the </w:t>
      </w:r>
      <w:r w:rsidR="00F566FD">
        <w:t>engine</w:t>
      </w:r>
      <w:r w:rsidR="008F1406">
        <w:t>.</w:t>
      </w:r>
    </w:p>
    <w:p w14:paraId="4CEF07C0" w14:textId="5E55A9B8" w:rsidR="00544009" w:rsidRPr="00544009" w:rsidRDefault="00A44463" w:rsidP="00820A77">
      <w:pPr>
        <w:pStyle w:val="Heading4"/>
      </w:pPr>
      <w:r>
        <w:t>Proposed Solution (or Implemented Solution):</w:t>
      </w:r>
    </w:p>
    <w:p w14:paraId="2512E382" w14:textId="10CB10F2" w:rsidR="00A44463" w:rsidRDefault="00820A77" w:rsidP="00A44463">
      <w:pPr>
        <w:pStyle w:val="ListParagraph"/>
        <w:numPr>
          <w:ilvl w:val="0"/>
          <w:numId w:val="4"/>
        </w:numPr>
      </w:pPr>
      <w:r>
        <w:t xml:space="preserve">Build the engine </w:t>
      </w:r>
      <w:r w:rsidR="00E116F6">
        <w:t>for our needs by following the documentation / guide Godot provides.</w:t>
      </w:r>
    </w:p>
    <w:p w14:paraId="44770E82" w14:textId="77777777" w:rsidR="00976CA8" w:rsidRPr="00976CA8" w:rsidRDefault="00976CA8" w:rsidP="00976CA8">
      <w:pPr>
        <w:keepNext/>
        <w:keepLines/>
        <w:spacing w:before="40" w:after="0"/>
        <w:outlineLvl w:val="3"/>
        <w:rPr>
          <w:rFonts w:asciiTheme="majorHAnsi" w:eastAsiaTheme="majorEastAsia" w:hAnsiTheme="majorHAnsi" w:cstheme="majorBidi"/>
          <w:i/>
          <w:iCs/>
          <w:color w:val="2F5496" w:themeColor="accent1" w:themeShade="BF"/>
        </w:rPr>
      </w:pPr>
      <w:r w:rsidRPr="00976CA8">
        <w:rPr>
          <w:rFonts w:asciiTheme="majorHAnsi" w:eastAsiaTheme="majorEastAsia" w:hAnsiTheme="majorHAnsi" w:cstheme="majorBidi"/>
          <w:i/>
          <w:iCs/>
          <w:color w:val="2F5496" w:themeColor="accent1" w:themeShade="BF"/>
        </w:rPr>
        <w:t>Implementation Process (Windows):</w:t>
      </w:r>
    </w:p>
    <w:p w14:paraId="2674618D" w14:textId="77777777" w:rsidR="00976CA8" w:rsidRPr="00976CA8" w:rsidRDefault="00976CA8" w:rsidP="00976CA8">
      <w:pPr>
        <w:numPr>
          <w:ilvl w:val="0"/>
          <w:numId w:val="5"/>
        </w:numPr>
        <w:contextualSpacing/>
      </w:pPr>
      <w:r w:rsidRPr="00976CA8">
        <w:t>Pulling the latest stable version of the editor from GitHub.</w:t>
      </w:r>
    </w:p>
    <w:p w14:paraId="59CF2D45" w14:textId="77777777" w:rsidR="00976CA8" w:rsidRPr="00976CA8" w:rsidRDefault="00976CA8" w:rsidP="00976CA8">
      <w:pPr>
        <w:numPr>
          <w:ilvl w:val="1"/>
          <w:numId w:val="5"/>
        </w:numPr>
        <w:contextualSpacing/>
        <w:rPr>
          <w:sz w:val="16"/>
          <w:szCs w:val="16"/>
        </w:rPr>
      </w:pPr>
      <w:r w:rsidRPr="00976CA8">
        <w:rPr>
          <w:sz w:val="16"/>
          <w:szCs w:val="16"/>
        </w:rPr>
        <w:t>git clone https://github.com/godotengine/godot.git -b 4.3-stable</w:t>
      </w:r>
    </w:p>
    <w:p w14:paraId="7C08A21B" w14:textId="77777777" w:rsidR="00976CA8" w:rsidRPr="00976CA8" w:rsidRDefault="00976CA8" w:rsidP="00976CA8">
      <w:pPr>
        <w:numPr>
          <w:ilvl w:val="0"/>
          <w:numId w:val="5"/>
        </w:numPr>
        <w:contextualSpacing/>
      </w:pPr>
      <w:r w:rsidRPr="00976CA8">
        <w:t>Run “scons” to create a build based on your specified instructions</w:t>
      </w:r>
    </w:p>
    <w:p w14:paraId="723FD12E" w14:textId="77777777" w:rsidR="00976CA8" w:rsidRPr="00976CA8" w:rsidRDefault="00976CA8" w:rsidP="00976CA8">
      <w:pPr>
        <w:numPr>
          <w:ilvl w:val="1"/>
          <w:numId w:val="5"/>
        </w:numPr>
        <w:contextualSpacing/>
        <w:rPr>
          <w:sz w:val="16"/>
          <w:szCs w:val="16"/>
        </w:rPr>
      </w:pPr>
      <w:r w:rsidRPr="00976CA8">
        <w:rPr>
          <w:sz w:val="16"/>
          <w:szCs w:val="16"/>
        </w:rPr>
        <w:t xml:space="preserve">scons platform=windows precision=double </w:t>
      </w:r>
      <w:proofErr w:type="spellStart"/>
      <w:r w:rsidRPr="00976CA8">
        <w:rPr>
          <w:sz w:val="16"/>
          <w:szCs w:val="16"/>
        </w:rPr>
        <w:t>module_mono_enabled</w:t>
      </w:r>
      <w:proofErr w:type="spellEnd"/>
      <w:r w:rsidRPr="00976CA8">
        <w:rPr>
          <w:sz w:val="16"/>
          <w:szCs w:val="16"/>
        </w:rPr>
        <w:t>=yes arch=x86_64</w:t>
      </w:r>
    </w:p>
    <w:p w14:paraId="1548B6CB" w14:textId="77777777" w:rsidR="00976CA8" w:rsidRPr="00976CA8" w:rsidRDefault="00976CA8" w:rsidP="00976CA8">
      <w:pPr>
        <w:numPr>
          <w:ilvl w:val="1"/>
          <w:numId w:val="5"/>
        </w:numPr>
        <w:contextualSpacing/>
        <w:rPr>
          <w:sz w:val="16"/>
          <w:szCs w:val="16"/>
        </w:rPr>
      </w:pPr>
      <w:r w:rsidRPr="00976CA8">
        <w:rPr>
          <w:sz w:val="16"/>
          <w:szCs w:val="16"/>
        </w:rPr>
        <w:t xml:space="preserve">scons platform=windows precision=double </w:t>
      </w:r>
      <w:proofErr w:type="spellStart"/>
      <w:r w:rsidRPr="00976CA8">
        <w:rPr>
          <w:sz w:val="16"/>
          <w:szCs w:val="16"/>
        </w:rPr>
        <w:t>module_mono_enabled</w:t>
      </w:r>
      <w:proofErr w:type="spellEnd"/>
      <w:r w:rsidRPr="00976CA8">
        <w:rPr>
          <w:sz w:val="16"/>
          <w:szCs w:val="16"/>
        </w:rPr>
        <w:t>=yes target=</w:t>
      </w:r>
      <w:proofErr w:type="spellStart"/>
      <w:r w:rsidRPr="00976CA8">
        <w:rPr>
          <w:sz w:val="16"/>
          <w:szCs w:val="16"/>
        </w:rPr>
        <w:t>template_debug</w:t>
      </w:r>
      <w:proofErr w:type="spellEnd"/>
      <w:r w:rsidRPr="00976CA8">
        <w:rPr>
          <w:sz w:val="16"/>
          <w:szCs w:val="16"/>
        </w:rPr>
        <w:t xml:space="preserve"> arch=x86_64</w:t>
      </w:r>
    </w:p>
    <w:p w14:paraId="21993E93" w14:textId="77777777" w:rsidR="00976CA8" w:rsidRPr="00976CA8" w:rsidRDefault="00976CA8" w:rsidP="00976CA8">
      <w:pPr>
        <w:numPr>
          <w:ilvl w:val="1"/>
          <w:numId w:val="5"/>
        </w:numPr>
        <w:contextualSpacing/>
        <w:rPr>
          <w:sz w:val="16"/>
          <w:szCs w:val="16"/>
        </w:rPr>
      </w:pPr>
      <w:r w:rsidRPr="00976CA8">
        <w:rPr>
          <w:sz w:val="16"/>
          <w:szCs w:val="16"/>
        </w:rPr>
        <w:t xml:space="preserve">scons platform=windows precision=double </w:t>
      </w:r>
      <w:proofErr w:type="spellStart"/>
      <w:r w:rsidRPr="00976CA8">
        <w:rPr>
          <w:sz w:val="16"/>
          <w:szCs w:val="16"/>
        </w:rPr>
        <w:t>module_mono_enabled</w:t>
      </w:r>
      <w:proofErr w:type="spellEnd"/>
      <w:r w:rsidRPr="00976CA8">
        <w:rPr>
          <w:sz w:val="16"/>
          <w:szCs w:val="16"/>
        </w:rPr>
        <w:t>=yes target=</w:t>
      </w:r>
      <w:proofErr w:type="spellStart"/>
      <w:r w:rsidRPr="00976CA8">
        <w:rPr>
          <w:sz w:val="16"/>
          <w:szCs w:val="16"/>
        </w:rPr>
        <w:t>template_release</w:t>
      </w:r>
      <w:proofErr w:type="spellEnd"/>
      <w:r w:rsidRPr="00976CA8">
        <w:rPr>
          <w:sz w:val="16"/>
          <w:szCs w:val="16"/>
        </w:rPr>
        <w:t xml:space="preserve"> arch=x86_64</w:t>
      </w:r>
    </w:p>
    <w:p w14:paraId="0F02430E" w14:textId="77777777" w:rsidR="00976CA8" w:rsidRPr="00976CA8" w:rsidRDefault="00976CA8" w:rsidP="00976CA8">
      <w:pPr>
        <w:numPr>
          <w:ilvl w:val="0"/>
          <w:numId w:val="5"/>
        </w:numPr>
        <w:contextualSpacing/>
      </w:pPr>
      <w:r w:rsidRPr="00976CA8">
        <w:t>Generate the C# “glue”</w:t>
      </w:r>
    </w:p>
    <w:p w14:paraId="64D325A8" w14:textId="77777777" w:rsidR="00976CA8" w:rsidRPr="00976CA8" w:rsidRDefault="00976CA8" w:rsidP="00976CA8">
      <w:pPr>
        <w:numPr>
          <w:ilvl w:val="1"/>
          <w:numId w:val="5"/>
        </w:numPr>
        <w:contextualSpacing/>
        <w:rPr>
          <w:sz w:val="16"/>
          <w:szCs w:val="16"/>
        </w:rPr>
      </w:pPr>
      <w:r w:rsidRPr="00976CA8">
        <w:rPr>
          <w:sz w:val="16"/>
          <w:szCs w:val="16"/>
        </w:rPr>
        <w:t>"bin/godot.windows.editor.double.x86_64.mono.exe" --headless --generate-mono-glue modules/mono/glue</w:t>
      </w:r>
    </w:p>
    <w:p w14:paraId="1358995E" w14:textId="77777777" w:rsidR="00976CA8" w:rsidRPr="00976CA8" w:rsidRDefault="00976CA8" w:rsidP="00976CA8">
      <w:pPr>
        <w:numPr>
          <w:ilvl w:val="0"/>
          <w:numId w:val="5"/>
        </w:numPr>
        <w:contextualSpacing/>
      </w:pPr>
      <w:r w:rsidRPr="00976CA8">
        <w:t>Run .Net CLI command to configure NuGet</w:t>
      </w:r>
    </w:p>
    <w:p w14:paraId="49005DE0" w14:textId="77777777" w:rsidR="00976CA8" w:rsidRPr="00976CA8" w:rsidRDefault="00976CA8" w:rsidP="00976CA8">
      <w:pPr>
        <w:numPr>
          <w:ilvl w:val="1"/>
          <w:numId w:val="5"/>
        </w:numPr>
        <w:contextualSpacing/>
        <w:rPr>
          <w:sz w:val="16"/>
          <w:szCs w:val="16"/>
        </w:rPr>
      </w:pPr>
      <w:r w:rsidRPr="00976CA8">
        <w:rPr>
          <w:sz w:val="16"/>
          <w:szCs w:val="16"/>
        </w:rPr>
        <w:t xml:space="preserve">dotnet </w:t>
      </w:r>
      <w:proofErr w:type="spellStart"/>
      <w:r w:rsidRPr="00976CA8">
        <w:rPr>
          <w:sz w:val="16"/>
          <w:szCs w:val="16"/>
        </w:rPr>
        <w:t>nuget</w:t>
      </w:r>
      <w:proofErr w:type="spellEnd"/>
      <w:r w:rsidRPr="00976CA8">
        <w:rPr>
          <w:sz w:val="16"/>
          <w:szCs w:val="16"/>
        </w:rPr>
        <w:t xml:space="preserve"> add source C:\Users\&lt;username&gt;\MyLocalNugetSource --name </w:t>
      </w:r>
      <w:proofErr w:type="spellStart"/>
      <w:r w:rsidRPr="00976CA8">
        <w:rPr>
          <w:sz w:val="16"/>
          <w:szCs w:val="16"/>
        </w:rPr>
        <w:t>MyLocalNugetSource</w:t>
      </w:r>
      <w:proofErr w:type="spellEnd"/>
    </w:p>
    <w:p w14:paraId="2E1E3317" w14:textId="77777777" w:rsidR="00976CA8" w:rsidRPr="00976CA8" w:rsidRDefault="00976CA8" w:rsidP="00976CA8">
      <w:pPr>
        <w:numPr>
          <w:ilvl w:val="0"/>
          <w:numId w:val="5"/>
        </w:numPr>
        <w:contextualSpacing/>
      </w:pPr>
      <w:r w:rsidRPr="00976CA8">
        <w:t>Run python file with NuGet source</w:t>
      </w:r>
    </w:p>
    <w:p w14:paraId="579AD597" w14:textId="77777777" w:rsidR="00976CA8" w:rsidRPr="00976CA8" w:rsidRDefault="00976CA8" w:rsidP="00976CA8">
      <w:pPr>
        <w:numPr>
          <w:ilvl w:val="1"/>
          <w:numId w:val="5"/>
        </w:numPr>
        <w:contextualSpacing/>
        <w:rPr>
          <w:sz w:val="16"/>
          <w:szCs w:val="16"/>
        </w:rPr>
      </w:pPr>
      <w:r w:rsidRPr="00976CA8">
        <w:rPr>
          <w:sz w:val="16"/>
          <w:szCs w:val="16"/>
        </w:rPr>
        <w:t>"modules/mono/</w:t>
      </w:r>
      <w:proofErr w:type="spellStart"/>
      <w:r w:rsidRPr="00976CA8">
        <w:rPr>
          <w:sz w:val="16"/>
          <w:szCs w:val="16"/>
        </w:rPr>
        <w:t>build_scripts</w:t>
      </w:r>
      <w:proofErr w:type="spellEnd"/>
      <w:r w:rsidRPr="00976CA8">
        <w:rPr>
          <w:sz w:val="16"/>
          <w:szCs w:val="16"/>
        </w:rPr>
        <w:t>/build_assemblies.py" --</w:t>
      </w:r>
      <w:proofErr w:type="spellStart"/>
      <w:r w:rsidRPr="00976CA8">
        <w:rPr>
          <w:sz w:val="16"/>
          <w:szCs w:val="16"/>
        </w:rPr>
        <w:t>godot</w:t>
      </w:r>
      <w:proofErr w:type="spellEnd"/>
      <w:r w:rsidRPr="00976CA8">
        <w:rPr>
          <w:sz w:val="16"/>
          <w:szCs w:val="16"/>
        </w:rPr>
        <w:t>-output-</w:t>
      </w:r>
      <w:proofErr w:type="spellStart"/>
      <w:proofErr w:type="gramStart"/>
      <w:r w:rsidRPr="00976CA8">
        <w:rPr>
          <w:sz w:val="16"/>
          <w:szCs w:val="16"/>
        </w:rPr>
        <w:t>dir</w:t>
      </w:r>
      <w:proofErr w:type="spellEnd"/>
      <w:r w:rsidRPr="00976CA8">
        <w:rPr>
          <w:sz w:val="16"/>
          <w:szCs w:val="16"/>
        </w:rPr>
        <w:t xml:space="preserve"> .</w:t>
      </w:r>
      <w:proofErr w:type="gramEnd"/>
      <w:r w:rsidRPr="00976CA8">
        <w:rPr>
          <w:sz w:val="16"/>
          <w:szCs w:val="16"/>
        </w:rPr>
        <w:t>/bin --push-</w:t>
      </w:r>
      <w:proofErr w:type="spellStart"/>
      <w:r w:rsidRPr="00976CA8">
        <w:rPr>
          <w:sz w:val="16"/>
          <w:szCs w:val="16"/>
        </w:rPr>
        <w:t>nupkgs</w:t>
      </w:r>
      <w:proofErr w:type="spellEnd"/>
      <w:r w:rsidRPr="00976CA8">
        <w:rPr>
          <w:sz w:val="16"/>
          <w:szCs w:val="16"/>
        </w:rPr>
        <w:t>-local "C:\Users\&lt;username&gt;\MyLocalNugetSource" --precision=double</w:t>
      </w:r>
    </w:p>
    <w:p w14:paraId="6A00F2B2" w14:textId="77777777" w:rsidR="00976CA8" w:rsidRDefault="00976CA8" w:rsidP="00976CA8">
      <w:pPr>
        <w:numPr>
          <w:ilvl w:val="0"/>
          <w:numId w:val="5"/>
        </w:numPr>
        <w:contextualSpacing/>
      </w:pPr>
      <w:r w:rsidRPr="00976CA8">
        <w:t>Test output is correct version</w:t>
      </w:r>
    </w:p>
    <w:p w14:paraId="45F5F2C3" w14:textId="77777777" w:rsidR="004C6CA7" w:rsidRDefault="004C6CA7" w:rsidP="004C6CA7">
      <w:pPr>
        <w:contextualSpacing/>
      </w:pPr>
    </w:p>
    <w:p w14:paraId="0F015FD9" w14:textId="383F3D33" w:rsidR="00976CA8" w:rsidRPr="00976CA8" w:rsidRDefault="00976CA8" w:rsidP="00976CA8">
      <w:pPr>
        <w:keepNext/>
        <w:keepLines/>
        <w:spacing w:before="40" w:after="0"/>
        <w:outlineLvl w:val="3"/>
        <w:rPr>
          <w:rFonts w:asciiTheme="majorHAnsi" w:eastAsiaTheme="majorEastAsia" w:hAnsiTheme="majorHAnsi" w:cstheme="majorBidi"/>
          <w:i/>
          <w:iCs/>
          <w:color w:val="2F5496" w:themeColor="accent1" w:themeShade="BF"/>
        </w:rPr>
      </w:pPr>
      <w:r w:rsidRPr="00976CA8">
        <w:rPr>
          <w:rFonts w:asciiTheme="majorHAnsi" w:eastAsiaTheme="majorEastAsia" w:hAnsiTheme="majorHAnsi" w:cstheme="majorBidi"/>
          <w:i/>
          <w:iCs/>
          <w:color w:val="2F5496" w:themeColor="accent1" w:themeShade="BF"/>
        </w:rPr>
        <w:t>Implementation Process (</w:t>
      </w:r>
      <w:r>
        <w:rPr>
          <w:rFonts w:asciiTheme="majorHAnsi" w:eastAsiaTheme="majorEastAsia" w:hAnsiTheme="majorHAnsi" w:cstheme="majorBidi"/>
          <w:i/>
          <w:iCs/>
          <w:color w:val="2F5496" w:themeColor="accent1" w:themeShade="BF"/>
        </w:rPr>
        <w:t>Linux</w:t>
      </w:r>
      <w:r w:rsidRPr="00976CA8">
        <w:rPr>
          <w:rFonts w:asciiTheme="majorHAnsi" w:eastAsiaTheme="majorEastAsia" w:hAnsiTheme="majorHAnsi" w:cstheme="majorBidi"/>
          <w:i/>
          <w:iCs/>
          <w:color w:val="2F5496" w:themeColor="accent1" w:themeShade="BF"/>
        </w:rPr>
        <w:t>):</w:t>
      </w:r>
    </w:p>
    <w:p w14:paraId="42C6BA55" w14:textId="77777777" w:rsidR="00976CA8" w:rsidRPr="00976CA8" w:rsidRDefault="00976CA8" w:rsidP="00976CA8">
      <w:pPr>
        <w:numPr>
          <w:ilvl w:val="0"/>
          <w:numId w:val="5"/>
        </w:numPr>
        <w:contextualSpacing/>
      </w:pPr>
      <w:r w:rsidRPr="00976CA8">
        <w:t>Pulling the latest stable version of the editor from GitHub.</w:t>
      </w:r>
    </w:p>
    <w:p w14:paraId="5CE7390D" w14:textId="77777777" w:rsidR="00976CA8" w:rsidRPr="00976CA8" w:rsidRDefault="00976CA8" w:rsidP="00976CA8">
      <w:pPr>
        <w:numPr>
          <w:ilvl w:val="1"/>
          <w:numId w:val="5"/>
        </w:numPr>
        <w:contextualSpacing/>
        <w:rPr>
          <w:sz w:val="16"/>
          <w:szCs w:val="16"/>
        </w:rPr>
      </w:pPr>
      <w:r w:rsidRPr="00976CA8">
        <w:rPr>
          <w:sz w:val="16"/>
          <w:szCs w:val="16"/>
        </w:rPr>
        <w:t>git clone https://github.com/godotengine/godot.git -b 4.3-stable</w:t>
      </w:r>
    </w:p>
    <w:p w14:paraId="2D849053" w14:textId="77777777" w:rsidR="00976CA8" w:rsidRPr="00976CA8" w:rsidRDefault="00976CA8" w:rsidP="00976CA8">
      <w:pPr>
        <w:numPr>
          <w:ilvl w:val="0"/>
          <w:numId w:val="5"/>
        </w:numPr>
        <w:contextualSpacing/>
      </w:pPr>
      <w:r w:rsidRPr="00976CA8">
        <w:t>Run “scons” to create a build based on your specified instructions</w:t>
      </w:r>
    </w:p>
    <w:p w14:paraId="51A18982" w14:textId="46A34303" w:rsidR="00976CA8" w:rsidRPr="00976CA8" w:rsidRDefault="00976CA8" w:rsidP="00976CA8">
      <w:pPr>
        <w:numPr>
          <w:ilvl w:val="1"/>
          <w:numId w:val="5"/>
        </w:numPr>
        <w:contextualSpacing/>
        <w:rPr>
          <w:sz w:val="16"/>
          <w:szCs w:val="16"/>
        </w:rPr>
      </w:pPr>
      <w:r w:rsidRPr="00976CA8">
        <w:rPr>
          <w:sz w:val="16"/>
          <w:szCs w:val="16"/>
        </w:rPr>
        <w:t>scons platform=</w:t>
      </w:r>
      <w:proofErr w:type="spellStart"/>
      <w:r>
        <w:rPr>
          <w:sz w:val="16"/>
          <w:szCs w:val="16"/>
        </w:rPr>
        <w:t>linux</w:t>
      </w:r>
      <w:proofErr w:type="spellEnd"/>
      <w:r w:rsidRPr="00976CA8">
        <w:rPr>
          <w:sz w:val="16"/>
          <w:szCs w:val="16"/>
        </w:rPr>
        <w:t xml:space="preserve"> precision=double </w:t>
      </w:r>
      <w:proofErr w:type="spellStart"/>
      <w:r w:rsidRPr="00976CA8">
        <w:rPr>
          <w:sz w:val="16"/>
          <w:szCs w:val="16"/>
        </w:rPr>
        <w:t>module_mono_enabled</w:t>
      </w:r>
      <w:proofErr w:type="spellEnd"/>
      <w:r w:rsidRPr="00976CA8">
        <w:rPr>
          <w:sz w:val="16"/>
          <w:szCs w:val="16"/>
        </w:rPr>
        <w:t>=yes arch=x86_64</w:t>
      </w:r>
    </w:p>
    <w:p w14:paraId="3D251366" w14:textId="6AB79409" w:rsidR="00976CA8" w:rsidRPr="00976CA8" w:rsidRDefault="00976CA8" w:rsidP="00976CA8">
      <w:pPr>
        <w:numPr>
          <w:ilvl w:val="1"/>
          <w:numId w:val="5"/>
        </w:numPr>
        <w:contextualSpacing/>
        <w:rPr>
          <w:sz w:val="16"/>
          <w:szCs w:val="16"/>
        </w:rPr>
      </w:pPr>
      <w:r w:rsidRPr="00976CA8">
        <w:rPr>
          <w:sz w:val="16"/>
          <w:szCs w:val="16"/>
        </w:rPr>
        <w:t>scons platform=</w:t>
      </w:r>
      <w:proofErr w:type="spellStart"/>
      <w:r>
        <w:rPr>
          <w:sz w:val="16"/>
          <w:szCs w:val="16"/>
        </w:rPr>
        <w:t>linux</w:t>
      </w:r>
      <w:proofErr w:type="spellEnd"/>
      <w:r w:rsidRPr="00976CA8">
        <w:rPr>
          <w:sz w:val="16"/>
          <w:szCs w:val="16"/>
        </w:rPr>
        <w:t xml:space="preserve"> precision=double </w:t>
      </w:r>
      <w:proofErr w:type="spellStart"/>
      <w:r w:rsidRPr="00976CA8">
        <w:rPr>
          <w:sz w:val="16"/>
          <w:szCs w:val="16"/>
        </w:rPr>
        <w:t>module_mono_enabled</w:t>
      </w:r>
      <w:proofErr w:type="spellEnd"/>
      <w:r w:rsidRPr="00976CA8">
        <w:rPr>
          <w:sz w:val="16"/>
          <w:szCs w:val="16"/>
        </w:rPr>
        <w:t>=yes target=</w:t>
      </w:r>
      <w:proofErr w:type="spellStart"/>
      <w:r w:rsidRPr="00976CA8">
        <w:rPr>
          <w:sz w:val="16"/>
          <w:szCs w:val="16"/>
        </w:rPr>
        <w:t>template_debug</w:t>
      </w:r>
      <w:proofErr w:type="spellEnd"/>
      <w:r w:rsidRPr="00976CA8">
        <w:rPr>
          <w:sz w:val="16"/>
          <w:szCs w:val="16"/>
        </w:rPr>
        <w:t xml:space="preserve"> arch=x86_64</w:t>
      </w:r>
    </w:p>
    <w:p w14:paraId="5265FB5B" w14:textId="200A9A60" w:rsidR="00976CA8" w:rsidRPr="00976CA8" w:rsidRDefault="00976CA8" w:rsidP="00976CA8">
      <w:pPr>
        <w:numPr>
          <w:ilvl w:val="1"/>
          <w:numId w:val="5"/>
        </w:numPr>
        <w:contextualSpacing/>
        <w:rPr>
          <w:sz w:val="16"/>
          <w:szCs w:val="16"/>
        </w:rPr>
      </w:pPr>
      <w:r w:rsidRPr="00976CA8">
        <w:rPr>
          <w:sz w:val="16"/>
          <w:szCs w:val="16"/>
        </w:rPr>
        <w:t>scons platform=</w:t>
      </w:r>
      <w:proofErr w:type="spellStart"/>
      <w:r>
        <w:rPr>
          <w:sz w:val="16"/>
          <w:szCs w:val="16"/>
        </w:rPr>
        <w:t>linux</w:t>
      </w:r>
      <w:proofErr w:type="spellEnd"/>
      <w:r w:rsidRPr="00976CA8">
        <w:rPr>
          <w:sz w:val="16"/>
          <w:szCs w:val="16"/>
        </w:rPr>
        <w:t xml:space="preserve"> precision=double </w:t>
      </w:r>
      <w:proofErr w:type="spellStart"/>
      <w:r w:rsidRPr="00976CA8">
        <w:rPr>
          <w:sz w:val="16"/>
          <w:szCs w:val="16"/>
        </w:rPr>
        <w:t>module_mono_enabled</w:t>
      </w:r>
      <w:proofErr w:type="spellEnd"/>
      <w:r w:rsidRPr="00976CA8">
        <w:rPr>
          <w:sz w:val="16"/>
          <w:szCs w:val="16"/>
        </w:rPr>
        <w:t>=yes target=</w:t>
      </w:r>
      <w:proofErr w:type="spellStart"/>
      <w:r w:rsidRPr="00976CA8">
        <w:rPr>
          <w:sz w:val="16"/>
          <w:szCs w:val="16"/>
        </w:rPr>
        <w:t>template_release</w:t>
      </w:r>
      <w:proofErr w:type="spellEnd"/>
      <w:r w:rsidRPr="00976CA8">
        <w:rPr>
          <w:sz w:val="16"/>
          <w:szCs w:val="16"/>
        </w:rPr>
        <w:t xml:space="preserve"> arch=x86_64</w:t>
      </w:r>
    </w:p>
    <w:p w14:paraId="2D68C0F4" w14:textId="77777777" w:rsidR="00976CA8" w:rsidRPr="00976CA8" w:rsidRDefault="00976CA8" w:rsidP="00976CA8">
      <w:pPr>
        <w:numPr>
          <w:ilvl w:val="0"/>
          <w:numId w:val="5"/>
        </w:numPr>
        <w:contextualSpacing/>
      </w:pPr>
      <w:r w:rsidRPr="00976CA8">
        <w:t>Generate the C# “glue”</w:t>
      </w:r>
    </w:p>
    <w:p w14:paraId="26BF23E3" w14:textId="3C04D6AC" w:rsidR="00976CA8" w:rsidRPr="00976CA8" w:rsidRDefault="00976CA8" w:rsidP="00976CA8">
      <w:pPr>
        <w:numPr>
          <w:ilvl w:val="1"/>
          <w:numId w:val="5"/>
        </w:numPr>
        <w:contextualSpacing/>
        <w:rPr>
          <w:sz w:val="16"/>
          <w:szCs w:val="16"/>
        </w:rPr>
      </w:pPr>
      <w:r w:rsidRPr="0B57879F">
        <w:rPr>
          <w:sz w:val="16"/>
          <w:szCs w:val="16"/>
        </w:rPr>
        <w:t>bin/godot.</w:t>
      </w:r>
      <w:r w:rsidR="1F009FB7" w:rsidRPr="0B57879F">
        <w:rPr>
          <w:sz w:val="16"/>
          <w:szCs w:val="16"/>
        </w:rPr>
        <w:t>linux</w:t>
      </w:r>
      <w:r w:rsidR="71CE90B1" w:rsidRPr="0B57879F">
        <w:rPr>
          <w:sz w:val="16"/>
          <w:szCs w:val="16"/>
        </w:rPr>
        <w:t>bsd</w:t>
      </w:r>
      <w:r w:rsidRPr="0B57879F">
        <w:rPr>
          <w:sz w:val="16"/>
          <w:szCs w:val="16"/>
        </w:rPr>
        <w:t>.editor.double.x86_64.mono --headless --generate-mono-glue modules/mono/glue</w:t>
      </w:r>
    </w:p>
    <w:p w14:paraId="0DD08DBD" w14:textId="77777777" w:rsidR="00976CA8" w:rsidRPr="00976CA8" w:rsidRDefault="00976CA8" w:rsidP="00976CA8">
      <w:pPr>
        <w:numPr>
          <w:ilvl w:val="0"/>
          <w:numId w:val="5"/>
        </w:numPr>
        <w:contextualSpacing/>
      </w:pPr>
      <w:r w:rsidRPr="00976CA8">
        <w:t>Run .Net CLI command to configure NuGet</w:t>
      </w:r>
    </w:p>
    <w:p w14:paraId="14DA5013" w14:textId="6859B860" w:rsidR="00976CA8" w:rsidRPr="00976CA8" w:rsidRDefault="00976CA8" w:rsidP="00976CA8">
      <w:pPr>
        <w:numPr>
          <w:ilvl w:val="1"/>
          <w:numId w:val="5"/>
        </w:numPr>
        <w:contextualSpacing/>
        <w:rPr>
          <w:sz w:val="16"/>
          <w:szCs w:val="16"/>
        </w:rPr>
      </w:pPr>
      <w:r w:rsidRPr="00976CA8">
        <w:rPr>
          <w:sz w:val="16"/>
          <w:szCs w:val="16"/>
        </w:rPr>
        <w:t xml:space="preserve">dotnet </w:t>
      </w:r>
      <w:proofErr w:type="spellStart"/>
      <w:r w:rsidRPr="00976CA8">
        <w:rPr>
          <w:sz w:val="16"/>
          <w:szCs w:val="16"/>
        </w:rPr>
        <w:t>nuget</w:t>
      </w:r>
      <w:proofErr w:type="spellEnd"/>
      <w:r w:rsidRPr="00976CA8">
        <w:rPr>
          <w:sz w:val="16"/>
          <w:szCs w:val="16"/>
        </w:rPr>
        <w:t xml:space="preserve"> add source </w:t>
      </w:r>
      <w:r w:rsidR="0007175D" w:rsidRPr="0007175D">
        <w:rPr>
          <w:sz w:val="16"/>
          <w:szCs w:val="16"/>
        </w:rPr>
        <w:t>~/</w:t>
      </w:r>
      <w:proofErr w:type="spellStart"/>
      <w:r w:rsidR="0007175D" w:rsidRPr="0007175D">
        <w:rPr>
          <w:sz w:val="16"/>
          <w:szCs w:val="16"/>
        </w:rPr>
        <w:t>MyLocalNugetSource</w:t>
      </w:r>
      <w:proofErr w:type="spellEnd"/>
      <w:r w:rsidR="0007175D">
        <w:rPr>
          <w:sz w:val="16"/>
          <w:szCs w:val="16"/>
        </w:rPr>
        <w:t xml:space="preserve"> </w:t>
      </w:r>
      <w:r w:rsidRPr="00976CA8">
        <w:rPr>
          <w:sz w:val="16"/>
          <w:szCs w:val="16"/>
        </w:rPr>
        <w:t xml:space="preserve">--name </w:t>
      </w:r>
      <w:proofErr w:type="spellStart"/>
      <w:r w:rsidRPr="00976CA8">
        <w:rPr>
          <w:sz w:val="16"/>
          <w:szCs w:val="16"/>
        </w:rPr>
        <w:t>MyLocalNugetSource</w:t>
      </w:r>
      <w:proofErr w:type="spellEnd"/>
    </w:p>
    <w:p w14:paraId="163E9629" w14:textId="77777777" w:rsidR="00976CA8" w:rsidRPr="00976CA8" w:rsidRDefault="00976CA8" w:rsidP="00976CA8">
      <w:pPr>
        <w:numPr>
          <w:ilvl w:val="0"/>
          <w:numId w:val="5"/>
        </w:numPr>
        <w:contextualSpacing/>
      </w:pPr>
      <w:r w:rsidRPr="00976CA8">
        <w:t>Run python file with NuGet source</w:t>
      </w:r>
    </w:p>
    <w:p w14:paraId="7A1371A4" w14:textId="2581B5F5" w:rsidR="00976CA8" w:rsidRPr="00976CA8" w:rsidRDefault="00976CA8" w:rsidP="00976CA8">
      <w:pPr>
        <w:numPr>
          <w:ilvl w:val="1"/>
          <w:numId w:val="5"/>
        </w:numPr>
        <w:contextualSpacing/>
        <w:rPr>
          <w:sz w:val="16"/>
          <w:szCs w:val="16"/>
        </w:rPr>
      </w:pPr>
      <w:r w:rsidRPr="0B57879F">
        <w:rPr>
          <w:sz w:val="16"/>
          <w:szCs w:val="16"/>
        </w:rPr>
        <w:t>modules/mono/build_scripts/build_assemblies.py --</w:t>
      </w:r>
      <w:proofErr w:type="spellStart"/>
      <w:r w:rsidRPr="0B57879F">
        <w:rPr>
          <w:sz w:val="16"/>
          <w:szCs w:val="16"/>
        </w:rPr>
        <w:t>godot</w:t>
      </w:r>
      <w:proofErr w:type="spellEnd"/>
      <w:r w:rsidRPr="0B57879F">
        <w:rPr>
          <w:sz w:val="16"/>
          <w:szCs w:val="16"/>
        </w:rPr>
        <w:t>-output-</w:t>
      </w:r>
      <w:proofErr w:type="spellStart"/>
      <w:proofErr w:type="gramStart"/>
      <w:r w:rsidRPr="0B57879F">
        <w:rPr>
          <w:sz w:val="16"/>
          <w:szCs w:val="16"/>
        </w:rPr>
        <w:t>dir</w:t>
      </w:r>
      <w:proofErr w:type="spellEnd"/>
      <w:r w:rsidRPr="0B57879F">
        <w:rPr>
          <w:sz w:val="16"/>
          <w:szCs w:val="16"/>
        </w:rPr>
        <w:t xml:space="preserve"> .</w:t>
      </w:r>
      <w:proofErr w:type="gramEnd"/>
      <w:r w:rsidRPr="0B57879F">
        <w:rPr>
          <w:sz w:val="16"/>
          <w:szCs w:val="16"/>
        </w:rPr>
        <w:t>/bin --push-</w:t>
      </w:r>
      <w:proofErr w:type="spellStart"/>
      <w:r w:rsidRPr="0B57879F">
        <w:rPr>
          <w:sz w:val="16"/>
          <w:szCs w:val="16"/>
        </w:rPr>
        <w:t>nupkgs</w:t>
      </w:r>
      <w:proofErr w:type="spellEnd"/>
      <w:r w:rsidRPr="0B57879F">
        <w:rPr>
          <w:sz w:val="16"/>
          <w:szCs w:val="16"/>
        </w:rPr>
        <w:t>-local "</w:t>
      </w:r>
      <w:r w:rsidR="0007175D">
        <w:t xml:space="preserve"> </w:t>
      </w:r>
      <w:r w:rsidR="0007175D" w:rsidRPr="0B57879F">
        <w:rPr>
          <w:sz w:val="16"/>
          <w:szCs w:val="16"/>
        </w:rPr>
        <w:t>~/</w:t>
      </w:r>
      <w:proofErr w:type="spellStart"/>
      <w:r w:rsidR="0007175D" w:rsidRPr="0B57879F">
        <w:rPr>
          <w:sz w:val="16"/>
          <w:szCs w:val="16"/>
        </w:rPr>
        <w:t>MyLocalNugetSource</w:t>
      </w:r>
      <w:proofErr w:type="spellEnd"/>
      <w:r w:rsidRPr="0B57879F">
        <w:rPr>
          <w:sz w:val="16"/>
          <w:szCs w:val="16"/>
        </w:rPr>
        <w:t>--precision=double</w:t>
      </w:r>
    </w:p>
    <w:p w14:paraId="6B2CD948" w14:textId="77777777" w:rsidR="004C6CA7" w:rsidRDefault="00976CA8" w:rsidP="00976CA8">
      <w:pPr>
        <w:numPr>
          <w:ilvl w:val="0"/>
          <w:numId w:val="5"/>
        </w:numPr>
        <w:contextualSpacing/>
      </w:pPr>
      <w:r w:rsidRPr="00976CA8">
        <w:t>Test output is correct version</w:t>
      </w:r>
    </w:p>
    <w:p w14:paraId="74B8E582" w14:textId="77777777" w:rsidR="004C6CA7" w:rsidRDefault="004C6CA7" w:rsidP="004C6CA7">
      <w:pPr>
        <w:keepNext/>
        <w:contextualSpacing/>
      </w:pPr>
      <w:r w:rsidRPr="00365558">
        <w:rPr>
          <w:noProof/>
        </w:rPr>
        <w:drawing>
          <wp:inline distT="0" distB="0" distL="0" distR="0" wp14:anchorId="4762F3B5" wp14:editId="0D7FD93F">
            <wp:extent cx="5100320" cy="2455793"/>
            <wp:effectExtent l="0" t="0" r="5080" b="1905"/>
            <wp:docPr id="10985488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548807" name="Picture 1" descr="A screenshot of a computer&#10;&#10;Description automatically generated"/>
                    <pic:cNvPicPr/>
                  </pic:nvPicPr>
                  <pic:blipFill>
                    <a:blip r:embed="rId8"/>
                    <a:stretch>
                      <a:fillRect/>
                    </a:stretch>
                  </pic:blipFill>
                  <pic:spPr>
                    <a:xfrm>
                      <a:off x="0" y="0"/>
                      <a:ext cx="5156131" cy="2482666"/>
                    </a:xfrm>
                    <a:prstGeom prst="rect">
                      <a:avLst/>
                    </a:prstGeom>
                  </pic:spPr>
                </pic:pic>
              </a:graphicData>
            </a:graphic>
          </wp:inline>
        </w:drawing>
      </w:r>
    </w:p>
    <w:p w14:paraId="1156CA1C" w14:textId="099C1EDA" w:rsidR="00976CA8" w:rsidRPr="00976CA8" w:rsidRDefault="004C6CA7" w:rsidP="004C6CA7">
      <w:pPr>
        <w:pStyle w:val="Caption"/>
      </w:pPr>
      <w:bookmarkStart w:id="28" w:name="_Toc182507831"/>
      <w:r>
        <w:t xml:space="preserve">Figure </w:t>
      </w:r>
      <w:r>
        <w:fldChar w:fldCharType="begin"/>
      </w:r>
      <w:r>
        <w:instrText xml:space="preserve"> SEQ Figure \* ARABIC </w:instrText>
      </w:r>
      <w:r>
        <w:fldChar w:fldCharType="separate"/>
      </w:r>
      <w:r w:rsidR="00513102">
        <w:rPr>
          <w:noProof/>
        </w:rPr>
        <w:t>2</w:t>
      </w:r>
      <w:r>
        <w:fldChar w:fldCharType="end"/>
      </w:r>
      <w:r>
        <w:t>: Godot Custom Editor</w:t>
      </w:r>
      <w:bookmarkEnd w:id="28"/>
    </w:p>
    <w:p w14:paraId="4BBB65D8" w14:textId="77777777" w:rsidR="00A44463" w:rsidRDefault="00A44463" w:rsidP="0094219B">
      <w:pPr>
        <w:pStyle w:val="Heading4"/>
      </w:pPr>
      <w:r>
        <w:t>Actual Outcome:</w:t>
      </w:r>
    </w:p>
    <w:p w14:paraId="39264B69" w14:textId="53C5D942" w:rsidR="00680E31" w:rsidRPr="004C6CA7" w:rsidRDefault="00D06A98" w:rsidP="00680E31">
      <w:pPr>
        <w:pStyle w:val="ListParagraph"/>
        <w:numPr>
          <w:ilvl w:val="0"/>
          <w:numId w:val="6"/>
        </w:numPr>
      </w:pPr>
      <w:r>
        <w:t xml:space="preserve">This created our custom working engine </w:t>
      </w:r>
      <w:r w:rsidR="00194101">
        <w:t>we could use in our development environment. This helped meet our requirements for a game engine which is ultimately why we chose this game engine.</w:t>
      </w:r>
      <w:r w:rsidR="00365558" w:rsidRPr="00365558">
        <w:rPr>
          <w:noProof/>
          <w14:ligatures w14:val="standardContextual"/>
        </w:rPr>
        <w:t xml:space="preserve"> </w:t>
      </w:r>
    </w:p>
    <w:p w14:paraId="0BA94D26" w14:textId="77777777" w:rsidR="00307C9F" w:rsidRPr="00307C9F" w:rsidRDefault="004C6CA7" w:rsidP="00307C9F">
      <w:pPr>
        <w:pStyle w:val="ListParagraph"/>
        <w:numPr>
          <w:ilvl w:val="0"/>
          <w:numId w:val="6"/>
        </w:numPr>
      </w:pPr>
      <w:r>
        <w:rPr>
          <w:noProof/>
          <w14:ligatures w14:val="standardContextual"/>
        </w:rPr>
        <w:t xml:space="preserve">By following the implementation process we </w:t>
      </w:r>
      <w:r w:rsidR="001E0FDD">
        <w:rPr>
          <w:noProof/>
          <w14:ligatures w14:val="standardContextual"/>
        </w:rPr>
        <w:t xml:space="preserve">had a working Godot game engine with double precison and .NET/C# scripting. This also includes custom export templates which allow us to export the game for anyone to play on their own environment/computer. </w:t>
      </w:r>
    </w:p>
    <w:p w14:paraId="0108852F" w14:textId="77777777" w:rsidR="00D568F1" w:rsidRPr="00D568F1" w:rsidRDefault="00307C9F" w:rsidP="00307C9F">
      <w:pPr>
        <w:pStyle w:val="ListParagraph"/>
        <w:numPr>
          <w:ilvl w:val="0"/>
          <w:numId w:val="6"/>
        </w:numPr>
      </w:pPr>
      <w:r>
        <w:rPr>
          <w:noProof/>
          <w14:ligatures w14:val="standardContextual"/>
        </w:rPr>
        <w:t xml:space="preserve">The process is also very similar for when needing to build addons using this custom version as well. </w:t>
      </w:r>
      <w:r w:rsidR="00D568F1">
        <w:rPr>
          <w:noProof/>
          <w14:ligatures w14:val="standardContextual"/>
        </w:rPr>
        <w:t>We have documented our commands so that we can easily re create them in future.</w:t>
      </w:r>
    </w:p>
    <w:p w14:paraId="3014E40C" w14:textId="77777777" w:rsidR="009B3A44" w:rsidRPr="009B3A44" w:rsidRDefault="00D568F1" w:rsidP="00307C9F">
      <w:pPr>
        <w:pStyle w:val="ListParagraph"/>
        <w:numPr>
          <w:ilvl w:val="0"/>
          <w:numId w:val="6"/>
        </w:numPr>
      </w:pPr>
      <w:r>
        <w:rPr>
          <w:noProof/>
          <w14:ligatures w14:val="standardContextual"/>
        </w:rPr>
        <w:t>We have to had to upgrade already from Godot 4.2 to Godot 4.3 which required us to use the same commands</w:t>
      </w:r>
      <w:r w:rsidR="00FD1244">
        <w:rPr>
          <w:noProof/>
          <w14:ligatures w14:val="standardContextual"/>
        </w:rPr>
        <w:t>.</w:t>
      </w:r>
    </w:p>
    <w:p w14:paraId="7F919677" w14:textId="1CF2DC45" w:rsidR="009B3A44" w:rsidRPr="009B3A44" w:rsidRDefault="009B3A44" w:rsidP="009B3A44">
      <w:pPr>
        <w:keepNext/>
        <w:keepLines/>
        <w:spacing w:before="40" w:after="0"/>
        <w:outlineLvl w:val="2"/>
        <w:rPr>
          <w:rFonts w:asciiTheme="majorHAnsi" w:eastAsiaTheme="majorEastAsia" w:hAnsiTheme="majorHAnsi" w:cstheme="majorBidi"/>
          <w:color w:val="1F3763" w:themeColor="accent1" w:themeShade="7F"/>
          <w:sz w:val="24"/>
          <w:szCs w:val="24"/>
        </w:rPr>
      </w:pPr>
      <w:bookmarkStart w:id="29" w:name="_Toc182507807"/>
      <w:r w:rsidRPr="009B3A44">
        <w:rPr>
          <w:rFonts w:asciiTheme="majorHAnsi" w:eastAsiaTheme="majorEastAsia" w:hAnsiTheme="majorHAnsi" w:cstheme="majorBidi"/>
          <w:color w:val="1F3763" w:themeColor="accent1" w:themeShade="7F"/>
          <w:sz w:val="24"/>
          <w:szCs w:val="24"/>
        </w:rPr>
        <w:t xml:space="preserve">Problem </w:t>
      </w:r>
      <w:r>
        <w:rPr>
          <w:rFonts w:asciiTheme="majorHAnsi" w:eastAsiaTheme="majorEastAsia" w:hAnsiTheme="majorHAnsi" w:cstheme="majorBidi"/>
          <w:color w:val="1F3763" w:themeColor="accent1" w:themeShade="7F"/>
          <w:sz w:val="24"/>
          <w:szCs w:val="24"/>
        </w:rPr>
        <w:t>3</w:t>
      </w:r>
      <w:r w:rsidRPr="009B3A44">
        <w:rPr>
          <w:rFonts w:asciiTheme="majorHAnsi" w:eastAsiaTheme="majorEastAsia" w:hAnsiTheme="majorHAnsi" w:cstheme="majorBidi"/>
          <w:color w:val="1F3763" w:themeColor="accent1" w:themeShade="7F"/>
          <w:sz w:val="24"/>
          <w:szCs w:val="24"/>
        </w:rPr>
        <w:t>: Godot Failing Build Process Randomly</w:t>
      </w:r>
      <w:bookmarkEnd w:id="29"/>
    </w:p>
    <w:p w14:paraId="0F465742" w14:textId="77777777" w:rsidR="009B3A44" w:rsidRPr="009B3A44" w:rsidRDefault="009B3A44" w:rsidP="009B3A44">
      <w:pPr>
        <w:numPr>
          <w:ilvl w:val="0"/>
          <w:numId w:val="8"/>
        </w:numPr>
        <w:contextualSpacing/>
      </w:pPr>
      <w:r w:rsidRPr="009B3A44">
        <w:rPr>
          <w:b/>
          <w:bCs/>
        </w:rPr>
        <w:t>Problem Statement:</w:t>
      </w:r>
      <w:r w:rsidRPr="009B3A44">
        <w:t xml:space="preserve"> Describe the first problem clearly. What is happening, and why is it a problem? Include any relevant data or examples that help clarify the issue.</w:t>
      </w:r>
    </w:p>
    <w:p w14:paraId="188E348E" w14:textId="77777777" w:rsidR="009B3A44" w:rsidRPr="009B3A44" w:rsidRDefault="009B3A44" w:rsidP="009B3A44">
      <w:pPr>
        <w:numPr>
          <w:ilvl w:val="0"/>
          <w:numId w:val="8"/>
        </w:numPr>
        <w:contextualSpacing/>
      </w:pPr>
      <w:r w:rsidRPr="009B3A44">
        <w:rPr>
          <w:b/>
          <w:bCs/>
        </w:rPr>
        <w:t>Background:</w:t>
      </w:r>
      <w:r w:rsidRPr="009B3A44">
        <w:t xml:space="preserve"> It is a known issue in Godot that the build process sometimes fails with Dot Net, but has yet to be fixed: </w:t>
      </w:r>
      <w:hyperlink r:id="rId9" w:history="1">
        <w:r w:rsidRPr="009B3A44">
          <w:rPr>
            <w:color w:val="0563C1" w:themeColor="hyperlink"/>
            <w:u w:val="single"/>
          </w:rPr>
          <w:t>https://github.com/godotengine/godot/issues/78513</w:t>
        </w:r>
      </w:hyperlink>
      <w:r w:rsidRPr="009B3A44">
        <w:t xml:space="preserve"> </w:t>
      </w:r>
    </w:p>
    <w:p w14:paraId="2282DA32" w14:textId="77777777" w:rsidR="009B3A44" w:rsidRPr="009B3A44" w:rsidRDefault="009B3A44" w:rsidP="009B3A44">
      <w:pPr>
        <w:numPr>
          <w:ilvl w:val="0"/>
          <w:numId w:val="8"/>
        </w:numPr>
        <w:contextualSpacing/>
      </w:pPr>
      <w:r w:rsidRPr="009B3A44">
        <w:rPr>
          <w:b/>
          <w:bCs/>
        </w:rPr>
        <w:t>Impact:</w:t>
      </w:r>
      <w:r w:rsidRPr="009B3A44">
        <w:t xml:space="preserve"> The impact is minimal just requiring us to restart and build again which works as normal.</w:t>
      </w:r>
    </w:p>
    <w:p w14:paraId="10F962E5" w14:textId="77777777" w:rsidR="009B3A44" w:rsidRPr="009B3A44" w:rsidRDefault="009B3A44" w:rsidP="009B3A44">
      <w:pPr>
        <w:keepNext/>
        <w:keepLines/>
        <w:spacing w:before="40" w:after="0"/>
        <w:outlineLvl w:val="3"/>
        <w:rPr>
          <w:rFonts w:asciiTheme="majorHAnsi" w:eastAsiaTheme="majorEastAsia" w:hAnsiTheme="majorHAnsi" w:cstheme="majorBidi"/>
          <w:i/>
          <w:iCs/>
          <w:color w:val="2F5496" w:themeColor="accent1" w:themeShade="BF"/>
        </w:rPr>
      </w:pPr>
      <w:r w:rsidRPr="009B3A44">
        <w:rPr>
          <w:rFonts w:asciiTheme="majorHAnsi" w:eastAsiaTheme="majorEastAsia" w:hAnsiTheme="majorHAnsi" w:cstheme="majorBidi"/>
          <w:i/>
          <w:iCs/>
          <w:color w:val="2F5496" w:themeColor="accent1" w:themeShade="BF"/>
        </w:rPr>
        <w:t>Proposed Solution (or Implemented Solution):</w:t>
      </w:r>
    </w:p>
    <w:p w14:paraId="4A539D8B" w14:textId="77777777" w:rsidR="009B3A44" w:rsidRPr="009B3A44" w:rsidRDefault="009B3A44" w:rsidP="009B3A44">
      <w:pPr>
        <w:numPr>
          <w:ilvl w:val="0"/>
          <w:numId w:val="4"/>
        </w:numPr>
        <w:contextualSpacing/>
      </w:pPr>
      <w:r w:rsidRPr="009B3A44">
        <w:t>Currently we no proposed solution.</w:t>
      </w:r>
    </w:p>
    <w:p w14:paraId="04CFB9BD" w14:textId="77777777" w:rsidR="009B3A44" w:rsidRPr="009B3A44" w:rsidRDefault="009B3A44" w:rsidP="009B3A44">
      <w:pPr>
        <w:keepNext/>
        <w:keepLines/>
        <w:spacing w:before="40" w:after="0"/>
        <w:outlineLvl w:val="3"/>
        <w:rPr>
          <w:rFonts w:asciiTheme="majorHAnsi" w:eastAsiaTheme="majorEastAsia" w:hAnsiTheme="majorHAnsi" w:cstheme="majorBidi"/>
          <w:i/>
          <w:iCs/>
          <w:color w:val="2F5496" w:themeColor="accent1" w:themeShade="BF"/>
        </w:rPr>
      </w:pPr>
      <w:r w:rsidRPr="009B3A44">
        <w:rPr>
          <w:rFonts w:asciiTheme="majorHAnsi" w:eastAsiaTheme="majorEastAsia" w:hAnsiTheme="majorHAnsi" w:cstheme="majorBidi"/>
          <w:i/>
          <w:iCs/>
          <w:color w:val="2F5496" w:themeColor="accent1" w:themeShade="BF"/>
        </w:rPr>
        <w:t>Implementation Process:</w:t>
      </w:r>
    </w:p>
    <w:p w14:paraId="30152BC7" w14:textId="77777777" w:rsidR="009B3A44" w:rsidRPr="009B3A44" w:rsidRDefault="009B3A44" w:rsidP="009B3A44">
      <w:pPr>
        <w:numPr>
          <w:ilvl w:val="0"/>
          <w:numId w:val="5"/>
        </w:numPr>
        <w:contextualSpacing/>
      </w:pPr>
      <w:r w:rsidRPr="009B3A44">
        <w:t xml:space="preserve">At this stage we will just restart the </w:t>
      </w:r>
      <w:proofErr w:type="spellStart"/>
      <w:r w:rsidRPr="009B3A44">
        <w:t>godot</w:t>
      </w:r>
      <w:proofErr w:type="spellEnd"/>
      <w:r w:rsidRPr="009B3A44">
        <w:t xml:space="preserve"> editor as needed when this error occurs.</w:t>
      </w:r>
    </w:p>
    <w:p w14:paraId="373D39E6" w14:textId="77777777" w:rsidR="009B3A44" w:rsidRPr="009B3A44" w:rsidRDefault="009B3A44" w:rsidP="009B3A44">
      <w:pPr>
        <w:keepNext/>
        <w:keepLines/>
        <w:spacing w:before="40" w:after="0"/>
        <w:outlineLvl w:val="3"/>
        <w:rPr>
          <w:rFonts w:asciiTheme="majorHAnsi" w:eastAsiaTheme="majorEastAsia" w:hAnsiTheme="majorHAnsi" w:cstheme="majorBidi"/>
          <w:i/>
          <w:iCs/>
          <w:color w:val="2F5496" w:themeColor="accent1" w:themeShade="BF"/>
        </w:rPr>
      </w:pPr>
      <w:r w:rsidRPr="009B3A44">
        <w:rPr>
          <w:rFonts w:asciiTheme="majorHAnsi" w:eastAsiaTheme="majorEastAsia" w:hAnsiTheme="majorHAnsi" w:cstheme="majorBidi"/>
          <w:i/>
          <w:iCs/>
          <w:color w:val="2F5496" w:themeColor="accent1" w:themeShade="BF"/>
        </w:rPr>
        <w:t>Actual Outcome:</w:t>
      </w:r>
    </w:p>
    <w:p w14:paraId="42E306C5" w14:textId="77777777" w:rsidR="009B3A44" w:rsidRPr="009B3A44" w:rsidRDefault="009B3A44" w:rsidP="009B3A44">
      <w:pPr>
        <w:numPr>
          <w:ilvl w:val="0"/>
          <w:numId w:val="6"/>
        </w:numPr>
        <w:contextualSpacing/>
      </w:pPr>
      <w:r w:rsidRPr="009B3A44">
        <w:t xml:space="preserve">Sometimes get an error when building the project. Works as normal after a restart. </w:t>
      </w:r>
    </w:p>
    <w:p w14:paraId="1A8781B8" w14:textId="77777777" w:rsidR="009B3A44" w:rsidRPr="009B3A44" w:rsidRDefault="009B3A44" w:rsidP="009B3A44">
      <w:pPr>
        <w:numPr>
          <w:ilvl w:val="0"/>
          <w:numId w:val="6"/>
        </w:numPr>
        <w:contextualSpacing/>
      </w:pPr>
      <w:r w:rsidRPr="009B3A44">
        <w:t>Will continue to monitor the GitHub issue for a solution to the problem.</w:t>
      </w:r>
    </w:p>
    <w:p w14:paraId="5B8834A0" w14:textId="77777777" w:rsidR="009B3A44" w:rsidRPr="009B3A44" w:rsidRDefault="009B3A44" w:rsidP="009B3A44">
      <w:pPr>
        <w:keepNext/>
      </w:pPr>
      <w:r w:rsidRPr="009B3A44">
        <w:rPr>
          <w:noProof/>
        </w:rPr>
        <w:drawing>
          <wp:inline distT="0" distB="0" distL="0" distR="0" wp14:anchorId="2B835F00" wp14:editId="497CED8B">
            <wp:extent cx="5650377" cy="751840"/>
            <wp:effectExtent l="0" t="0" r="7620" b="0"/>
            <wp:docPr id="1672068572"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068572" name="Picture 3" descr="A screen shot of a comput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97415" cy="758099"/>
                    </a:xfrm>
                    <a:prstGeom prst="rect">
                      <a:avLst/>
                    </a:prstGeom>
                    <a:noFill/>
                    <a:ln>
                      <a:noFill/>
                    </a:ln>
                  </pic:spPr>
                </pic:pic>
              </a:graphicData>
            </a:graphic>
          </wp:inline>
        </w:drawing>
      </w:r>
    </w:p>
    <w:p w14:paraId="1357D497" w14:textId="73A42624" w:rsidR="009B3A44" w:rsidRPr="009B3A44" w:rsidRDefault="009B3A44" w:rsidP="009B3A44">
      <w:pPr>
        <w:spacing w:after="200" w:line="240" w:lineRule="auto"/>
        <w:rPr>
          <w:i/>
          <w:iCs/>
          <w:color w:val="44546A" w:themeColor="text2"/>
          <w:sz w:val="18"/>
          <w:szCs w:val="18"/>
        </w:rPr>
      </w:pPr>
      <w:bookmarkStart w:id="30" w:name="_Toc182507832"/>
      <w:r w:rsidRPr="009B3A44">
        <w:rPr>
          <w:i/>
          <w:iCs/>
          <w:color w:val="44546A" w:themeColor="text2"/>
          <w:sz w:val="18"/>
          <w:szCs w:val="18"/>
        </w:rPr>
        <w:t xml:space="preserve">Figure </w:t>
      </w:r>
      <w:r w:rsidRPr="009B3A44">
        <w:rPr>
          <w:i/>
          <w:iCs/>
          <w:color w:val="44546A" w:themeColor="text2"/>
          <w:sz w:val="18"/>
          <w:szCs w:val="18"/>
        </w:rPr>
        <w:fldChar w:fldCharType="begin"/>
      </w:r>
      <w:r w:rsidRPr="009B3A44">
        <w:rPr>
          <w:i/>
          <w:iCs/>
          <w:color w:val="44546A" w:themeColor="text2"/>
          <w:sz w:val="18"/>
          <w:szCs w:val="18"/>
        </w:rPr>
        <w:instrText xml:space="preserve"> SEQ Figure \* ARABIC </w:instrText>
      </w:r>
      <w:r w:rsidRPr="009B3A44">
        <w:rPr>
          <w:i/>
          <w:iCs/>
          <w:color w:val="44546A" w:themeColor="text2"/>
          <w:sz w:val="18"/>
          <w:szCs w:val="18"/>
        </w:rPr>
        <w:fldChar w:fldCharType="separate"/>
      </w:r>
      <w:r w:rsidR="00513102">
        <w:rPr>
          <w:i/>
          <w:iCs/>
          <w:noProof/>
          <w:color w:val="44546A" w:themeColor="text2"/>
          <w:sz w:val="18"/>
          <w:szCs w:val="18"/>
        </w:rPr>
        <w:t>3</w:t>
      </w:r>
      <w:r w:rsidRPr="009B3A44">
        <w:rPr>
          <w:i/>
          <w:iCs/>
          <w:color w:val="44546A" w:themeColor="text2"/>
          <w:sz w:val="18"/>
          <w:szCs w:val="18"/>
        </w:rPr>
        <w:fldChar w:fldCharType="end"/>
      </w:r>
      <w:r w:rsidRPr="009B3A44">
        <w:rPr>
          <w:i/>
          <w:iCs/>
          <w:color w:val="44546A" w:themeColor="text2"/>
          <w:sz w:val="18"/>
          <w:szCs w:val="18"/>
        </w:rPr>
        <w:t>: Godot .NET Random Build Error</w:t>
      </w:r>
      <w:bookmarkEnd w:id="30"/>
    </w:p>
    <w:p w14:paraId="619527BC" w14:textId="0917042C" w:rsidR="00A44463" w:rsidRDefault="00A44463" w:rsidP="0094219B">
      <w:pPr>
        <w:pStyle w:val="Heading3"/>
      </w:pPr>
      <w:bookmarkStart w:id="31" w:name="_Toc182507808"/>
      <w:r>
        <w:t xml:space="preserve">Problem </w:t>
      </w:r>
      <w:r w:rsidR="009B3A44">
        <w:t>4</w:t>
      </w:r>
      <w:r>
        <w:t xml:space="preserve">: </w:t>
      </w:r>
      <w:r w:rsidR="00621433">
        <w:t xml:space="preserve">Godot Removing </w:t>
      </w:r>
      <w:r w:rsidR="00C72F9C">
        <w:t xml:space="preserve">Editor Set </w:t>
      </w:r>
      <w:r w:rsidR="00621433">
        <w:t>References</w:t>
      </w:r>
      <w:bookmarkEnd w:id="31"/>
    </w:p>
    <w:p w14:paraId="32223449" w14:textId="221066C1" w:rsidR="00A44463" w:rsidRDefault="00A44463" w:rsidP="00A44463">
      <w:pPr>
        <w:pStyle w:val="ListParagraph"/>
        <w:numPr>
          <w:ilvl w:val="0"/>
          <w:numId w:val="8"/>
        </w:numPr>
      </w:pPr>
      <w:r w:rsidRPr="009B3A44">
        <w:rPr>
          <w:b/>
          <w:bCs/>
        </w:rPr>
        <w:t>Problem Statement:</w:t>
      </w:r>
      <w:r>
        <w:t xml:space="preserve"> </w:t>
      </w:r>
      <w:r w:rsidR="00FD1244">
        <w:t xml:space="preserve">Some variables which were set in the editor were randomly deleted when launching the project. </w:t>
      </w:r>
      <w:r w:rsidR="00D12547">
        <w:t>This was typically after a merge of the project and meant we couldn’t test the merge until the variables were re added.</w:t>
      </w:r>
    </w:p>
    <w:p w14:paraId="653C97F4" w14:textId="346D1D34" w:rsidR="00A44463" w:rsidRDefault="00A44463" w:rsidP="00A44463">
      <w:pPr>
        <w:pStyle w:val="ListParagraph"/>
        <w:numPr>
          <w:ilvl w:val="0"/>
          <w:numId w:val="8"/>
        </w:numPr>
      </w:pPr>
      <w:r w:rsidRPr="009B3A44">
        <w:rPr>
          <w:b/>
          <w:bCs/>
        </w:rPr>
        <w:t>Background:</w:t>
      </w:r>
      <w:r>
        <w:t xml:space="preserve"> </w:t>
      </w:r>
      <w:r w:rsidR="004077E7">
        <w:t xml:space="preserve">It is currently a known issue with Godot </w:t>
      </w:r>
      <w:r w:rsidR="00C24C6A">
        <w:t xml:space="preserve">but has yet to be fixed. There is a discussion of it on GitHub: </w:t>
      </w:r>
      <w:hyperlink r:id="rId11" w:history="1">
        <w:r w:rsidR="00C24C6A" w:rsidRPr="0022766F">
          <w:rPr>
            <w:rStyle w:val="Hyperlink"/>
          </w:rPr>
          <w:t>https://github.com/godotengine/godot-proposals/issues/10694</w:t>
        </w:r>
      </w:hyperlink>
      <w:r w:rsidR="00C24C6A">
        <w:t xml:space="preserve"> </w:t>
      </w:r>
    </w:p>
    <w:p w14:paraId="609E57C3" w14:textId="43949B1A" w:rsidR="00A44463" w:rsidRDefault="00A44463" w:rsidP="00A44463">
      <w:pPr>
        <w:pStyle w:val="ListParagraph"/>
        <w:numPr>
          <w:ilvl w:val="0"/>
          <w:numId w:val="8"/>
        </w:numPr>
      </w:pPr>
      <w:r w:rsidRPr="009B3A44">
        <w:rPr>
          <w:b/>
          <w:bCs/>
        </w:rPr>
        <w:t>Impact:</w:t>
      </w:r>
      <w:r>
        <w:t xml:space="preserve"> </w:t>
      </w:r>
      <w:r w:rsidR="00147BE3">
        <w:t>When loading the project, sometimes references</w:t>
      </w:r>
      <w:r w:rsidR="009407C0">
        <w:t>/variables</w:t>
      </w:r>
      <w:r w:rsidR="00147BE3">
        <w:t xml:space="preserve"> are </w:t>
      </w:r>
      <w:proofErr w:type="gramStart"/>
      <w:r w:rsidR="00147BE3">
        <w:t>lost</w:t>
      </w:r>
      <w:proofErr w:type="gramEnd"/>
      <w:r w:rsidR="00147BE3">
        <w:t xml:space="preserve"> and it is not obvious </w:t>
      </w:r>
      <w:r w:rsidR="000E3839">
        <w:t>sometimes until after you have made significant changes which can’t be reverted.</w:t>
      </w:r>
    </w:p>
    <w:p w14:paraId="3599B1CD" w14:textId="77777777" w:rsidR="00A44463" w:rsidRDefault="00A44463" w:rsidP="0094219B">
      <w:pPr>
        <w:pStyle w:val="Heading4"/>
      </w:pPr>
      <w:r>
        <w:t>Proposed Solution (or Implemented Solution):</w:t>
      </w:r>
    </w:p>
    <w:p w14:paraId="6446D6C5" w14:textId="63841B12" w:rsidR="00A44463" w:rsidRDefault="00507E60" w:rsidP="00A44463">
      <w:pPr>
        <w:pStyle w:val="ListParagraph"/>
        <w:numPr>
          <w:ilvl w:val="0"/>
          <w:numId w:val="4"/>
        </w:numPr>
      </w:pPr>
      <w:r>
        <w:t xml:space="preserve">Each script when starting the game manually checks and fetches the variables/references it needs for every single </w:t>
      </w:r>
      <w:r w:rsidR="006D76B5">
        <w:t>variable.</w:t>
      </w:r>
    </w:p>
    <w:p w14:paraId="01D7A439" w14:textId="77777777" w:rsidR="00333431" w:rsidRDefault="00333431" w:rsidP="00333431">
      <w:pPr>
        <w:keepNext/>
      </w:pPr>
      <w:r w:rsidRPr="00333431">
        <w:rPr>
          <w:noProof/>
        </w:rPr>
        <w:drawing>
          <wp:inline distT="0" distB="0" distL="0" distR="0" wp14:anchorId="621F1124" wp14:editId="1A8AA796">
            <wp:extent cx="5731510" cy="1598930"/>
            <wp:effectExtent l="0" t="0" r="2540" b="1270"/>
            <wp:docPr id="199960770"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60770" name="Picture 1" descr="A computer screen shot of text&#10;&#10;Description automatically generated"/>
                    <pic:cNvPicPr/>
                  </pic:nvPicPr>
                  <pic:blipFill>
                    <a:blip r:embed="rId12"/>
                    <a:stretch>
                      <a:fillRect/>
                    </a:stretch>
                  </pic:blipFill>
                  <pic:spPr>
                    <a:xfrm>
                      <a:off x="0" y="0"/>
                      <a:ext cx="5731510" cy="1598930"/>
                    </a:xfrm>
                    <a:prstGeom prst="rect">
                      <a:avLst/>
                    </a:prstGeom>
                  </pic:spPr>
                </pic:pic>
              </a:graphicData>
            </a:graphic>
          </wp:inline>
        </w:drawing>
      </w:r>
    </w:p>
    <w:p w14:paraId="0CAA207B" w14:textId="48C35DBF" w:rsidR="00A44463" w:rsidRDefault="00333431" w:rsidP="00333431">
      <w:pPr>
        <w:pStyle w:val="Caption"/>
      </w:pPr>
      <w:bookmarkStart w:id="32" w:name="_Toc182507833"/>
      <w:r>
        <w:t xml:space="preserve">Figure </w:t>
      </w:r>
      <w:r>
        <w:fldChar w:fldCharType="begin"/>
      </w:r>
      <w:r>
        <w:instrText xml:space="preserve"> SEQ Figure \* ARABIC </w:instrText>
      </w:r>
      <w:r>
        <w:fldChar w:fldCharType="separate"/>
      </w:r>
      <w:r w:rsidR="00513102">
        <w:rPr>
          <w:noProof/>
        </w:rPr>
        <w:t>4</w:t>
      </w:r>
      <w:r>
        <w:fldChar w:fldCharType="end"/>
      </w:r>
      <w:r>
        <w:t>: Example for Checking a Variable Reference</w:t>
      </w:r>
      <w:bookmarkEnd w:id="32"/>
    </w:p>
    <w:p w14:paraId="75ACCB26" w14:textId="77777777" w:rsidR="00A44463" w:rsidRDefault="00A44463" w:rsidP="0094219B">
      <w:pPr>
        <w:pStyle w:val="Heading4"/>
      </w:pPr>
      <w:r>
        <w:t>Implementation Process:</w:t>
      </w:r>
    </w:p>
    <w:p w14:paraId="2069E719" w14:textId="0FFDE870" w:rsidR="00A44463" w:rsidRDefault="0047585C" w:rsidP="00A44463">
      <w:pPr>
        <w:pStyle w:val="ListParagraph"/>
        <w:numPr>
          <w:ilvl w:val="0"/>
          <w:numId w:val="5"/>
        </w:numPr>
      </w:pPr>
      <w:r>
        <w:t>For each script, each variable was individually managed and checked for. This prevents the reference from being null at runtime.</w:t>
      </w:r>
    </w:p>
    <w:p w14:paraId="19D3667A" w14:textId="77777777" w:rsidR="00A44463" w:rsidRDefault="00A44463" w:rsidP="0094219B">
      <w:pPr>
        <w:pStyle w:val="Heading4"/>
      </w:pPr>
      <w:r>
        <w:t>Actual Outcome:</w:t>
      </w:r>
    </w:p>
    <w:p w14:paraId="5B198393" w14:textId="74B070AA" w:rsidR="00A44463" w:rsidRDefault="0047585C" w:rsidP="00A44463">
      <w:pPr>
        <w:pStyle w:val="ListParagraph"/>
        <w:numPr>
          <w:ilvl w:val="0"/>
          <w:numId w:val="6"/>
        </w:numPr>
      </w:pPr>
      <w:r>
        <w:t xml:space="preserve">Most scripts followed this </w:t>
      </w:r>
      <w:r w:rsidR="008F3E6E">
        <w:t>implementation process. Once we implemented this process, we have had minimal issues related with this problem.</w:t>
      </w:r>
    </w:p>
    <w:p w14:paraId="1E7F1DF2" w14:textId="56CE00C3" w:rsidR="008F3E6E" w:rsidRDefault="008F3E6E" w:rsidP="00A44463">
      <w:pPr>
        <w:pStyle w:val="ListParagraph"/>
        <w:numPr>
          <w:ilvl w:val="0"/>
          <w:numId w:val="6"/>
        </w:numPr>
      </w:pPr>
      <w:r>
        <w:t xml:space="preserve">Starting the project </w:t>
      </w:r>
      <w:r w:rsidR="002E59F7">
        <w:t>takes longer than without the checks.</w:t>
      </w:r>
    </w:p>
    <w:p w14:paraId="149BBA83" w14:textId="77777777" w:rsidR="00A44463" w:rsidRDefault="00A44463">
      <w:r>
        <w:br w:type="page"/>
      </w:r>
    </w:p>
    <w:p w14:paraId="5217E7EF" w14:textId="2DF42E27" w:rsidR="00A44463" w:rsidRDefault="00A44463" w:rsidP="0094219B">
      <w:pPr>
        <w:pStyle w:val="Heading3"/>
      </w:pPr>
      <w:bookmarkStart w:id="33" w:name="_Toc182507809"/>
      <w:r>
        <w:t xml:space="preserve">Problem </w:t>
      </w:r>
      <w:r w:rsidR="00DA6F59">
        <w:t>5</w:t>
      </w:r>
      <w:r>
        <w:t xml:space="preserve">: </w:t>
      </w:r>
      <w:r w:rsidR="003D73A4">
        <w:t xml:space="preserve">Scenes </w:t>
      </w:r>
      <w:r w:rsidR="0045264A">
        <w:t>Can’t</w:t>
      </w:r>
      <w:r w:rsidR="003D73A4">
        <w:t xml:space="preserve"> </w:t>
      </w:r>
      <w:r w:rsidR="0045264A">
        <w:t>E</w:t>
      </w:r>
      <w:r w:rsidR="003D73A4">
        <w:t xml:space="preserve">xecute </w:t>
      </w:r>
      <w:r w:rsidR="0045264A">
        <w:t>Scripts Code Within Subscenes Automatically</w:t>
      </w:r>
      <w:bookmarkEnd w:id="33"/>
    </w:p>
    <w:p w14:paraId="7A29AC23" w14:textId="464A9A6D" w:rsidR="00A44463" w:rsidRDefault="00A44463" w:rsidP="00A44463">
      <w:pPr>
        <w:pStyle w:val="ListParagraph"/>
        <w:numPr>
          <w:ilvl w:val="0"/>
          <w:numId w:val="8"/>
        </w:numPr>
      </w:pPr>
      <w:r w:rsidRPr="009B3A44">
        <w:rPr>
          <w:b/>
          <w:bCs/>
        </w:rPr>
        <w:t>Problem Statement:</w:t>
      </w:r>
      <w:r>
        <w:t xml:space="preserve"> </w:t>
      </w:r>
      <w:r w:rsidR="00D569EC">
        <w:t xml:space="preserve">When creating scenes for the UI, I tried to use sub scenes to manage the different UI windows. </w:t>
      </w:r>
      <w:r w:rsidR="001F4FE2">
        <w:t>However,</w:t>
      </w:r>
      <w:r w:rsidR="00D569EC">
        <w:t xml:space="preserve"> the code/scripts within the subscenes </w:t>
      </w:r>
      <w:r w:rsidR="001F4FE2">
        <w:t>were</w:t>
      </w:r>
      <w:r w:rsidR="00D569EC">
        <w:t xml:space="preserve"> not running automatically, only the </w:t>
      </w:r>
      <w:r w:rsidR="001F4FE2">
        <w:t>top-level</w:t>
      </w:r>
      <w:r w:rsidR="00D569EC">
        <w:t xml:space="preserve"> script would run. This created issues as the UI needed to run </w:t>
      </w:r>
      <w:r w:rsidR="001F4FE2">
        <w:t>together with other scripts to work properly.</w:t>
      </w:r>
      <w:r w:rsidR="00D569EC">
        <w:t xml:space="preserve"> </w:t>
      </w:r>
    </w:p>
    <w:p w14:paraId="2BBDC5A2" w14:textId="670B1EA7" w:rsidR="00A44463" w:rsidRDefault="00A44463" w:rsidP="00A44463">
      <w:pPr>
        <w:pStyle w:val="ListParagraph"/>
        <w:numPr>
          <w:ilvl w:val="0"/>
          <w:numId w:val="8"/>
        </w:numPr>
      </w:pPr>
      <w:r w:rsidRPr="009B3A44">
        <w:rPr>
          <w:b/>
          <w:bCs/>
        </w:rPr>
        <w:t>Background:</w:t>
      </w:r>
      <w:r>
        <w:t xml:space="preserve"> </w:t>
      </w:r>
      <w:r w:rsidR="001F4FE2">
        <w:t xml:space="preserve">Scenes are </w:t>
      </w:r>
      <w:proofErr w:type="spellStart"/>
      <w:r w:rsidR="001F4FE2">
        <w:t>godot</w:t>
      </w:r>
      <w:proofErr w:type="spellEnd"/>
      <w:r w:rsidR="001F4FE2">
        <w:t xml:space="preserve"> “prefabs” or saved objects. They contain nodes which contain up to a single script. Scenes can contain subscenes</w:t>
      </w:r>
      <w:r w:rsidR="00683E52">
        <w:t>. These subscenes were not executing code in their scripts which were located within the subscene.</w:t>
      </w:r>
    </w:p>
    <w:p w14:paraId="2A53A8B3" w14:textId="0504769B" w:rsidR="00A44463" w:rsidRDefault="00A44463" w:rsidP="00A44463">
      <w:pPr>
        <w:pStyle w:val="ListParagraph"/>
        <w:numPr>
          <w:ilvl w:val="0"/>
          <w:numId w:val="8"/>
        </w:numPr>
      </w:pPr>
      <w:r w:rsidRPr="009B3A44">
        <w:rPr>
          <w:b/>
          <w:bCs/>
        </w:rPr>
        <w:t>Impact:</w:t>
      </w:r>
      <w:r>
        <w:t xml:space="preserve"> </w:t>
      </w:r>
      <w:r w:rsidR="00683E52">
        <w:t xml:space="preserve">Code not running when </w:t>
      </w:r>
      <w:r w:rsidR="00297976">
        <w:t>it’s</w:t>
      </w:r>
      <w:r w:rsidR="00683E52">
        <w:t xml:space="preserve"> supposed to </w:t>
      </w:r>
      <w:r w:rsidR="00735344">
        <w:t>breaks the program and logic.</w:t>
      </w:r>
    </w:p>
    <w:p w14:paraId="667BB47D" w14:textId="1746CA70" w:rsidR="00A44463" w:rsidRDefault="00B460DD" w:rsidP="0094219B">
      <w:pPr>
        <w:pStyle w:val="Heading4"/>
      </w:pPr>
      <w:r w:rsidRPr="001862ED">
        <w:rPr>
          <w:noProof/>
        </w:rPr>
        <w:drawing>
          <wp:anchor distT="0" distB="0" distL="114300" distR="114300" simplePos="0" relativeHeight="251658240" behindDoc="0" locked="0" layoutInCell="1" allowOverlap="1" wp14:anchorId="7AA97912" wp14:editId="2BCF191E">
            <wp:simplePos x="0" y="0"/>
            <wp:positionH relativeFrom="column">
              <wp:posOffset>4343400</wp:posOffset>
            </wp:positionH>
            <wp:positionV relativeFrom="paragraph">
              <wp:posOffset>107950</wp:posOffset>
            </wp:positionV>
            <wp:extent cx="1429385" cy="1908810"/>
            <wp:effectExtent l="0" t="0" r="0" b="0"/>
            <wp:wrapSquare wrapText="bothSides"/>
            <wp:docPr id="3410886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088643" name="Picture 1"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29385" cy="1908810"/>
                    </a:xfrm>
                    <a:prstGeom prst="rect">
                      <a:avLst/>
                    </a:prstGeom>
                  </pic:spPr>
                </pic:pic>
              </a:graphicData>
            </a:graphic>
            <wp14:sizeRelH relativeFrom="margin">
              <wp14:pctWidth>0</wp14:pctWidth>
            </wp14:sizeRelH>
            <wp14:sizeRelV relativeFrom="margin">
              <wp14:pctHeight>0</wp14:pctHeight>
            </wp14:sizeRelV>
          </wp:anchor>
        </w:drawing>
      </w:r>
      <w:r w:rsidR="00A44463">
        <w:t>Proposed Solution (or Implemented Solution):</w:t>
      </w:r>
    </w:p>
    <w:p w14:paraId="32C81AF8" w14:textId="609BE211" w:rsidR="00A44463" w:rsidRDefault="00735344" w:rsidP="00A44463">
      <w:pPr>
        <w:pStyle w:val="ListParagraph"/>
        <w:numPr>
          <w:ilvl w:val="0"/>
          <w:numId w:val="4"/>
        </w:numPr>
      </w:pPr>
      <w:r>
        <w:t xml:space="preserve">Use subscenes where only a top-level script is needed to manage it. </w:t>
      </w:r>
    </w:p>
    <w:p w14:paraId="41BF63BA" w14:textId="79C56B1E" w:rsidR="00A44463" w:rsidRDefault="00735344" w:rsidP="00A44463">
      <w:pPr>
        <w:pStyle w:val="ListParagraph"/>
        <w:numPr>
          <w:ilvl w:val="0"/>
          <w:numId w:val="4"/>
        </w:numPr>
      </w:pPr>
      <w:r>
        <w:t>What this means for UI is to use one large scene containing all the UI elements.</w:t>
      </w:r>
    </w:p>
    <w:p w14:paraId="6661A2EC" w14:textId="3DB1986E" w:rsidR="00A44463" w:rsidRDefault="00A44463" w:rsidP="0094219B">
      <w:pPr>
        <w:pStyle w:val="Heading4"/>
      </w:pPr>
      <w:r>
        <w:t>Implementation Process:</w:t>
      </w:r>
    </w:p>
    <w:p w14:paraId="39285CF1" w14:textId="1E87DABA" w:rsidR="001862ED" w:rsidRDefault="00735344" w:rsidP="001862ED">
      <w:pPr>
        <w:pStyle w:val="ListParagraph"/>
        <w:numPr>
          <w:ilvl w:val="0"/>
          <w:numId w:val="5"/>
        </w:numPr>
      </w:pPr>
      <w:r>
        <w:t>Make all scenes with sub scenes and scripts into one big scene.</w:t>
      </w:r>
    </w:p>
    <w:p w14:paraId="28CA5128" w14:textId="77777777" w:rsidR="00A44463" w:rsidRDefault="00A44463" w:rsidP="0094219B">
      <w:pPr>
        <w:pStyle w:val="Heading4"/>
      </w:pPr>
      <w:r>
        <w:t>Actual Outcome:</w:t>
      </w:r>
    </w:p>
    <w:p w14:paraId="40DFAAC7" w14:textId="04AB28B3" w:rsidR="00A44463" w:rsidRDefault="001862ED" w:rsidP="00A44463">
      <w:pPr>
        <w:pStyle w:val="ListParagraph"/>
        <w:numPr>
          <w:ilvl w:val="0"/>
          <w:numId w:val="6"/>
        </w:numPr>
      </w:pPr>
      <w:r>
        <w:t xml:space="preserve">The UI scene </w:t>
      </w:r>
      <w:r w:rsidR="00D341E5">
        <w:t xml:space="preserve">now functions and all the code in the scripts run when it is supposed to. </w:t>
      </w:r>
    </w:p>
    <w:p w14:paraId="75C6BCE2" w14:textId="35451938" w:rsidR="00D341E5" w:rsidRDefault="00B460DD" w:rsidP="00A44463">
      <w:pPr>
        <w:pStyle w:val="ListParagraph"/>
        <w:numPr>
          <w:ilvl w:val="0"/>
          <w:numId w:val="6"/>
        </w:numPr>
      </w:pPr>
      <w:r>
        <w:rPr>
          <w:noProof/>
        </w:rPr>
        <mc:AlternateContent>
          <mc:Choice Requires="wps">
            <w:drawing>
              <wp:anchor distT="0" distB="0" distL="114300" distR="114300" simplePos="0" relativeHeight="251658241" behindDoc="0" locked="0" layoutInCell="1" allowOverlap="1" wp14:anchorId="6D5D6AA0" wp14:editId="72BE7E0C">
                <wp:simplePos x="0" y="0"/>
                <wp:positionH relativeFrom="column">
                  <wp:posOffset>4343400</wp:posOffset>
                </wp:positionH>
                <wp:positionV relativeFrom="paragraph">
                  <wp:posOffset>635</wp:posOffset>
                </wp:positionV>
                <wp:extent cx="1429385" cy="635"/>
                <wp:effectExtent l="0" t="0" r="18415" b="0"/>
                <wp:wrapSquare wrapText="bothSides"/>
                <wp:docPr id="1676627838" name="Text Box 1"/>
                <wp:cNvGraphicFramePr/>
                <a:graphic xmlns:a="http://schemas.openxmlformats.org/drawingml/2006/main">
                  <a:graphicData uri="http://schemas.microsoft.com/office/word/2010/wordprocessingShape">
                    <wps:wsp>
                      <wps:cNvSpPr txBox="1"/>
                      <wps:spPr>
                        <a:xfrm>
                          <a:off x="0" y="0"/>
                          <a:ext cx="1429385" cy="635"/>
                        </a:xfrm>
                        <a:prstGeom prst="rect">
                          <a:avLst/>
                        </a:prstGeom>
                        <a:noFill/>
                        <a:ln>
                          <a:noFill/>
                        </a:ln>
                      </wps:spPr>
                      <wps:txbx>
                        <w:txbxContent>
                          <w:p w14:paraId="1D20B2FE" w14:textId="6E4ECBD1" w:rsidR="001862ED" w:rsidRPr="00AD4CAC" w:rsidRDefault="001862ED" w:rsidP="001862ED">
                            <w:pPr>
                              <w:pStyle w:val="Caption"/>
                              <w:rPr>
                                <w:rFonts w:asciiTheme="majorHAnsi" w:hAnsiTheme="majorHAnsi"/>
                                <w:sz w:val="22"/>
                                <w:szCs w:val="22"/>
                              </w:rPr>
                            </w:pPr>
                            <w:bookmarkStart w:id="34" w:name="_Toc182507834"/>
                            <w:r>
                              <w:t xml:space="preserve">Figure </w:t>
                            </w:r>
                            <w:r>
                              <w:fldChar w:fldCharType="begin"/>
                            </w:r>
                            <w:r>
                              <w:instrText xml:space="preserve"> SEQ Figure \* ARABIC </w:instrText>
                            </w:r>
                            <w:r>
                              <w:fldChar w:fldCharType="separate"/>
                            </w:r>
                            <w:r w:rsidR="00513102">
                              <w:rPr>
                                <w:noProof/>
                              </w:rPr>
                              <w:t>5</w:t>
                            </w:r>
                            <w:r>
                              <w:fldChar w:fldCharType="end"/>
                            </w:r>
                            <w:r>
                              <w:t>: UI Scene Godot</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D5D6AA0" id="_x0000_t202" coordsize="21600,21600" o:spt="202" path="m,l,21600r21600,l21600,xe">
                <v:stroke joinstyle="miter"/>
                <v:path gradientshapeok="t" o:connecttype="rect"/>
              </v:shapetype>
              <v:shape id="Text Box 1" o:spid="_x0000_s1026" type="#_x0000_t202" style="position:absolute;left:0;text-align:left;margin-left:342pt;margin-top:.05pt;width:112.55pt;height:.05pt;z-index:25165824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" filled="f" stroked="f">
                <v:textbox style="mso-fit-shape-to-text:t" inset="0,0,0,0">
                  <w:txbxContent>
                    <w:p w14:paraId="1D20B2FE" w14:textId="6E4ECBD1" w:rsidR="001862ED" w:rsidRPr="00AD4CAC" w:rsidRDefault="001862ED" w:rsidP="001862ED">
                      <w:pPr>
                        <w:pStyle w:val="Caption"/>
                        <w:rPr>
                          <w:rFonts w:asciiTheme="majorHAnsi" w:hAnsiTheme="majorHAnsi"/>
                          <w:sz w:val="22"/>
                          <w:szCs w:val="22"/>
                        </w:rPr>
                      </w:pPr>
                      <w:bookmarkStart w:id="35" w:name="_Toc182507834"/>
                      <w:r>
                        <w:t xml:space="preserve">Figure </w:t>
                      </w:r>
                      <w:r>
                        <w:fldChar w:fldCharType="begin"/>
                      </w:r>
                      <w:r>
                        <w:instrText xml:space="preserve"> SEQ Figure \* ARABIC </w:instrText>
                      </w:r>
                      <w:r>
                        <w:fldChar w:fldCharType="separate"/>
                      </w:r>
                      <w:r w:rsidR="00513102">
                        <w:rPr>
                          <w:noProof/>
                        </w:rPr>
                        <w:t>5</w:t>
                      </w:r>
                      <w:r>
                        <w:fldChar w:fldCharType="end"/>
                      </w:r>
                      <w:r>
                        <w:t>: UI Scene Godot</w:t>
                      </w:r>
                      <w:bookmarkEnd w:id="35"/>
                    </w:p>
                  </w:txbxContent>
                </v:textbox>
                <w10:wrap type="square"/>
              </v:shape>
            </w:pict>
          </mc:Fallback>
        </mc:AlternateContent>
      </w:r>
      <w:r w:rsidR="00D341E5">
        <w:t xml:space="preserve">The UI scene is now a very large </w:t>
      </w:r>
      <w:r w:rsidR="00297976">
        <w:t>scene and needs to be edited carefully as the entire game depends on this large asset.</w:t>
      </w:r>
    </w:p>
    <w:p w14:paraId="75E7AD5B" w14:textId="7E89BF57" w:rsidR="00A44463" w:rsidRDefault="00A44463" w:rsidP="0094219B">
      <w:pPr>
        <w:pStyle w:val="Heading3"/>
      </w:pPr>
      <w:bookmarkStart w:id="36" w:name="_Toc182507810"/>
      <w:r>
        <w:t xml:space="preserve">Problem </w:t>
      </w:r>
      <w:r w:rsidR="0045264A">
        <w:t>6</w:t>
      </w:r>
      <w:r>
        <w:t xml:space="preserve">: </w:t>
      </w:r>
      <w:r w:rsidR="00E9513D">
        <w:t xml:space="preserve">Code Running </w:t>
      </w:r>
      <w:r w:rsidR="0061417B">
        <w:t>When</w:t>
      </w:r>
      <w:r w:rsidR="00E9513D">
        <w:t xml:space="preserve"> Loading Project</w:t>
      </w:r>
      <w:bookmarkEnd w:id="36"/>
    </w:p>
    <w:p w14:paraId="53F27644" w14:textId="506328CC" w:rsidR="00A44463" w:rsidRDefault="00A44463" w:rsidP="00A44463">
      <w:pPr>
        <w:pStyle w:val="ListParagraph"/>
        <w:numPr>
          <w:ilvl w:val="0"/>
          <w:numId w:val="8"/>
        </w:numPr>
      </w:pPr>
      <w:r w:rsidRPr="009B3A44">
        <w:rPr>
          <w:b/>
          <w:bCs/>
        </w:rPr>
        <w:t>Problem Statement:</w:t>
      </w:r>
      <w:r>
        <w:t xml:space="preserve"> </w:t>
      </w:r>
      <w:r w:rsidR="00297976">
        <w:t>Code would execute when the project was initially loaded.</w:t>
      </w:r>
    </w:p>
    <w:p w14:paraId="17AFF26F" w14:textId="3CB1B318" w:rsidR="00A44463" w:rsidRDefault="00A44463" w:rsidP="00A44463">
      <w:pPr>
        <w:pStyle w:val="ListParagraph"/>
        <w:numPr>
          <w:ilvl w:val="0"/>
          <w:numId w:val="8"/>
        </w:numPr>
      </w:pPr>
      <w:r w:rsidRPr="009B3A44">
        <w:rPr>
          <w:b/>
          <w:bCs/>
        </w:rPr>
        <w:t>Background:</w:t>
      </w:r>
      <w:r>
        <w:t xml:space="preserve"> </w:t>
      </w:r>
      <w:r w:rsidR="00297976">
        <w:t xml:space="preserve">Using the [Tool] tag expands the </w:t>
      </w:r>
      <w:r w:rsidR="00E700A5">
        <w:t xml:space="preserve">control you have when coding in C#. Most of our scripts use this tag. This tag also makes the editor call the _Ready function when loading the project. This is because the tag is also used to </w:t>
      </w:r>
      <w:r w:rsidR="00403885">
        <w:t>create plugins and addons for the editor.</w:t>
      </w:r>
    </w:p>
    <w:p w14:paraId="53F45D19" w14:textId="43865502" w:rsidR="00A44463" w:rsidRDefault="00A44463" w:rsidP="00A44463">
      <w:pPr>
        <w:pStyle w:val="ListParagraph"/>
        <w:numPr>
          <w:ilvl w:val="0"/>
          <w:numId w:val="8"/>
        </w:numPr>
      </w:pPr>
      <w:r w:rsidRPr="009B3A44">
        <w:rPr>
          <w:b/>
          <w:bCs/>
        </w:rPr>
        <w:t>Impact:</w:t>
      </w:r>
      <w:r>
        <w:t xml:space="preserve"> </w:t>
      </w:r>
      <w:r w:rsidR="00403885">
        <w:t>Code being executed when loading the project caused many errors to occur as some references were missing in the sub scenes that were open at the time.</w:t>
      </w:r>
    </w:p>
    <w:p w14:paraId="60A45A94" w14:textId="77777777" w:rsidR="00A44463" w:rsidRDefault="00A44463" w:rsidP="0094219B">
      <w:pPr>
        <w:pStyle w:val="Heading4"/>
      </w:pPr>
      <w:r>
        <w:t>Proposed Solution (or Implemented Solution):</w:t>
      </w:r>
    </w:p>
    <w:p w14:paraId="1C33B915" w14:textId="77777777" w:rsidR="00A44463" w:rsidRDefault="00A44463" w:rsidP="00A44463">
      <w:pPr>
        <w:pStyle w:val="ListParagraph"/>
        <w:numPr>
          <w:ilvl w:val="0"/>
          <w:numId w:val="4"/>
        </w:numPr>
      </w:pPr>
      <w:r>
        <w:t>Briefly explain what solution was implemented to solve the problem. Even though you're focusing on the outcome, it's important to clarify what the solution was, especially if it involved specific technologies, methodologies, or strategies.</w:t>
      </w:r>
    </w:p>
    <w:p w14:paraId="075021E4" w14:textId="77777777" w:rsidR="00A44463" w:rsidRDefault="00A44463" w:rsidP="00A44463">
      <w:pPr>
        <w:pStyle w:val="ListParagraph"/>
        <w:numPr>
          <w:ilvl w:val="0"/>
          <w:numId w:val="4"/>
        </w:numPr>
      </w:pPr>
      <w:r>
        <w:t>You may include any relevant technical or design decisions that guided the implementation.</w:t>
      </w:r>
    </w:p>
    <w:p w14:paraId="2830D157" w14:textId="77777777" w:rsidR="00A44463" w:rsidRDefault="00A44463" w:rsidP="0094219B">
      <w:pPr>
        <w:pStyle w:val="Heading4"/>
      </w:pPr>
      <w:r>
        <w:t>Implementation Process:</w:t>
      </w:r>
    </w:p>
    <w:p w14:paraId="73DBC235" w14:textId="61C99289" w:rsidR="00A44463" w:rsidRDefault="00A87B66" w:rsidP="00A44463">
      <w:pPr>
        <w:pStyle w:val="ListParagraph"/>
        <w:numPr>
          <w:ilvl w:val="0"/>
          <w:numId w:val="5"/>
        </w:numPr>
      </w:pPr>
      <w:r>
        <w:t>Add a check to stop the code from running when not in game.</w:t>
      </w:r>
    </w:p>
    <w:p w14:paraId="6C5AD472" w14:textId="77777777" w:rsidR="00A87B66" w:rsidRDefault="00A87B66" w:rsidP="00A87B66">
      <w:pPr>
        <w:keepNext/>
      </w:pPr>
      <w:r w:rsidRPr="00A87B66">
        <w:rPr>
          <w:noProof/>
        </w:rPr>
        <w:drawing>
          <wp:inline distT="0" distB="0" distL="0" distR="0" wp14:anchorId="2ED15661" wp14:editId="035E5A73">
            <wp:extent cx="5731510" cy="565150"/>
            <wp:effectExtent l="0" t="0" r="2540" b="6350"/>
            <wp:docPr id="1171340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340269" name=""/>
                    <pic:cNvPicPr/>
                  </pic:nvPicPr>
                  <pic:blipFill>
                    <a:blip r:embed="rId14"/>
                    <a:stretch>
                      <a:fillRect/>
                    </a:stretch>
                  </pic:blipFill>
                  <pic:spPr>
                    <a:xfrm>
                      <a:off x="0" y="0"/>
                      <a:ext cx="5731510" cy="565150"/>
                    </a:xfrm>
                    <a:prstGeom prst="rect">
                      <a:avLst/>
                    </a:prstGeom>
                  </pic:spPr>
                </pic:pic>
              </a:graphicData>
            </a:graphic>
          </wp:inline>
        </w:drawing>
      </w:r>
    </w:p>
    <w:p w14:paraId="6E08A0F2" w14:textId="039D7810" w:rsidR="00A87B66" w:rsidRDefault="00A87B66" w:rsidP="00A87B66">
      <w:pPr>
        <w:pStyle w:val="Caption"/>
      </w:pPr>
      <w:bookmarkStart w:id="37" w:name="_Toc182507835"/>
      <w:r>
        <w:t xml:space="preserve">Figure </w:t>
      </w:r>
      <w:r>
        <w:fldChar w:fldCharType="begin"/>
      </w:r>
      <w:r>
        <w:instrText xml:space="preserve"> SEQ Figure \* ARABIC </w:instrText>
      </w:r>
      <w:r>
        <w:fldChar w:fldCharType="separate"/>
      </w:r>
      <w:r w:rsidR="00513102">
        <w:rPr>
          <w:noProof/>
        </w:rPr>
        <w:t>6</w:t>
      </w:r>
      <w:r>
        <w:fldChar w:fldCharType="end"/>
      </w:r>
      <w:r>
        <w:t>: _Ready - Is Editor Check</w:t>
      </w:r>
      <w:bookmarkEnd w:id="37"/>
    </w:p>
    <w:p w14:paraId="7D1AC927" w14:textId="77777777" w:rsidR="00A44463" w:rsidRDefault="00A44463" w:rsidP="0094219B">
      <w:pPr>
        <w:pStyle w:val="Heading4"/>
      </w:pPr>
      <w:r>
        <w:t>Actual Outcome:</w:t>
      </w:r>
    </w:p>
    <w:p w14:paraId="011D0D25" w14:textId="20779EB0" w:rsidR="00A44463" w:rsidRDefault="00607000" w:rsidP="00A44463">
      <w:pPr>
        <w:pStyle w:val="ListParagraph"/>
        <w:numPr>
          <w:ilvl w:val="0"/>
          <w:numId w:val="6"/>
        </w:numPr>
      </w:pPr>
      <w:r>
        <w:t xml:space="preserve">This simple line of code added the ready function prevented code from running in the editor when not running in game. </w:t>
      </w:r>
    </w:p>
    <w:p w14:paraId="14BAE0F6" w14:textId="6F9F4AB9" w:rsidR="00A44463" w:rsidRDefault="00A44463" w:rsidP="0094219B">
      <w:pPr>
        <w:pStyle w:val="Heading3"/>
      </w:pPr>
      <w:bookmarkStart w:id="38" w:name="_Toc182507811"/>
      <w:r>
        <w:t xml:space="preserve">Problem </w:t>
      </w:r>
      <w:r w:rsidR="00266112">
        <w:t>7</w:t>
      </w:r>
      <w:r>
        <w:t xml:space="preserve">: </w:t>
      </w:r>
      <w:r w:rsidR="00266112">
        <w:t>Unable to Seriali</w:t>
      </w:r>
      <w:r w:rsidR="00CC6E0F">
        <w:t>z</w:t>
      </w:r>
      <w:r w:rsidR="00266112">
        <w:t>e C# Classes Which</w:t>
      </w:r>
      <w:r w:rsidR="0066680C">
        <w:t xml:space="preserve"> Inherit</w:t>
      </w:r>
      <w:r w:rsidR="00266112">
        <w:t xml:space="preserve"> </w:t>
      </w:r>
      <w:r w:rsidR="0066680C">
        <w:t>from</w:t>
      </w:r>
      <w:r w:rsidR="00CC6E0F">
        <w:t xml:space="preserve"> Node</w:t>
      </w:r>
      <w:bookmarkEnd w:id="38"/>
    </w:p>
    <w:p w14:paraId="605502D3" w14:textId="07A56F1B" w:rsidR="00A44463" w:rsidRDefault="00A44463" w:rsidP="00A44463">
      <w:pPr>
        <w:pStyle w:val="ListParagraph"/>
        <w:numPr>
          <w:ilvl w:val="0"/>
          <w:numId w:val="8"/>
        </w:numPr>
      </w:pPr>
      <w:r w:rsidRPr="009B3A44">
        <w:rPr>
          <w:b/>
          <w:bCs/>
        </w:rPr>
        <w:t xml:space="preserve">Problem Statement: </w:t>
      </w:r>
      <w:r w:rsidR="005C6629">
        <w:t>When trying to serialize a class that inherits from node to JSON, node has extra variables and values that can’t be converted.</w:t>
      </w:r>
    </w:p>
    <w:p w14:paraId="385A411A" w14:textId="16D97A09" w:rsidR="00A44463" w:rsidRDefault="00A44463" w:rsidP="00A44463">
      <w:pPr>
        <w:pStyle w:val="ListParagraph"/>
        <w:numPr>
          <w:ilvl w:val="0"/>
          <w:numId w:val="8"/>
        </w:numPr>
      </w:pPr>
      <w:r w:rsidRPr="009B3A44">
        <w:rPr>
          <w:b/>
          <w:bCs/>
        </w:rPr>
        <w:t>Background:</w:t>
      </w:r>
      <w:r>
        <w:t xml:space="preserve"> </w:t>
      </w:r>
      <w:r w:rsidR="005C6629">
        <w:t xml:space="preserve">C# serialization by default </w:t>
      </w:r>
      <w:r w:rsidR="0066457C">
        <w:t xml:space="preserve">tries to convert all public variables. Some of these variables are custom to </w:t>
      </w:r>
      <w:r w:rsidR="00D3087B">
        <w:t>Godot</w:t>
      </w:r>
      <w:r w:rsidR="0066457C">
        <w:t xml:space="preserve"> and do not have the necessary code to define how to serialize and deserialize them. This code is not accessible to us at the engine level</w:t>
      </w:r>
      <w:r w:rsidR="009F5627">
        <w:t xml:space="preserve"> to make private.</w:t>
      </w:r>
    </w:p>
    <w:p w14:paraId="79806439" w14:textId="667A3DF3" w:rsidR="00A44463" w:rsidRDefault="00A44463" w:rsidP="00A44463">
      <w:pPr>
        <w:pStyle w:val="ListParagraph"/>
        <w:numPr>
          <w:ilvl w:val="0"/>
          <w:numId w:val="8"/>
        </w:numPr>
      </w:pPr>
      <w:r w:rsidRPr="009B3A44">
        <w:rPr>
          <w:b/>
          <w:bCs/>
        </w:rPr>
        <w:t>Impact:</w:t>
      </w:r>
      <w:r>
        <w:t xml:space="preserve"> </w:t>
      </w:r>
      <w:r w:rsidR="009F5627">
        <w:t>Cannot use serialization on Node based classes.</w:t>
      </w:r>
    </w:p>
    <w:p w14:paraId="4D91E07B" w14:textId="77777777" w:rsidR="00A44463" w:rsidRDefault="00A44463" w:rsidP="0094219B">
      <w:pPr>
        <w:pStyle w:val="Heading4"/>
      </w:pPr>
      <w:r>
        <w:t>Proposed Solution (or Implemented Solution):</w:t>
      </w:r>
    </w:p>
    <w:p w14:paraId="578C4685" w14:textId="6FCA9389" w:rsidR="00A44463" w:rsidRDefault="009F5627" w:rsidP="00A44463">
      <w:pPr>
        <w:pStyle w:val="ListParagraph"/>
        <w:numPr>
          <w:ilvl w:val="0"/>
          <w:numId w:val="4"/>
        </w:numPr>
      </w:pPr>
      <w:r>
        <w:t xml:space="preserve">Create </w:t>
      </w:r>
      <w:r w:rsidR="001C53F0">
        <w:t>an</w:t>
      </w:r>
      <w:r>
        <w:t xml:space="preserve"> interface class which </w:t>
      </w:r>
      <w:r w:rsidR="00AA21FF">
        <w:t>stores the necessary data and data types which know how to convert (serialize/deserialize) from C# objects to JSON.</w:t>
      </w:r>
    </w:p>
    <w:p w14:paraId="3B7A328F" w14:textId="77777777" w:rsidR="00A44463" w:rsidRDefault="00A44463" w:rsidP="0094219B">
      <w:pPr>
        <w:pStyle w:val="Heading4"/>
      </w:pPr>
      <w:r>
        <w:t>Implementation Process:</w:t>
      </w:r>
    </w:p>
    <w:p w14:paraId="2C0837FC" w14:textId="6A3D0A52" w:rsidR="00904D26" w:rsidRDefault="00904D26" w:rsidP="00A44463">
      <w:pPr>
        <w:pStyle w:val="ListParagraph"/>
        <w:numPr>
          <w:ilvl w:val="0"/>
          <w:numId w:val="5"/>
        </w:numPr>
      </w:pPr>
      <w:r>
        <w:t xml:space="preserve">Create a class which </w:t>
      </w:r>
      <w:r w:rsidR="00B4742D">
        <w:t>holds the custom data types of already existing data types except without the extra data.</w:t>
      </w:r>
    </w:p>
    <w:p w14:paraId="553ED4C8" w14:textId="77777777" w:rsidR="009B3A44" w:rsidRDefault="00F56EF0" w:rsidP="009B3A44">
      <w:pPr>
        <w:pStyle w:val="ListParagraph"/>
        <w:keepNext/>
      </w:pPr>
      <w:r w:rsidRPr="00F56EF0">
        <w:rPr>
          <w:noProof/>
        </w:rPr>
        <w:drawing>
          <wp:inline distT="0" distB="0" distL="0" distR="0" wp14:anchorId="08989BDB" wp14:editId="0FF0E83B">
            <wp:extent cx="5008880" cy="2936738"/>
            <wp:effectExtent l="0" t="0" r="1270" b="0"/>
            <wp:docPr id="107794161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941619" name="Picture 1" descr="A screen shot of a computer program&#10;&#10;Description automatically generated"/>
                    <pic:cNvPicPr/>
                  </pic:nvPicPr>
                  <pic:blipFill>
                    <a:blip r:embed="rId15"/>
                    <a:stretch>
                      <a:fillRect/>
                    </a:stretch>
                  </pic:blipFill>
                  <pic:spPr>
                    <a:xfrm>
                      <a:off x="0" y="0"/>
                      <a:ext cx="5016817" cy="2941392"/>
                    </a:xfrm>
                    <a:prstGeom prst="rect">
                      <a:avLst/>
                    </a:prstGeom>
                  </pic:spPr>
                </pic:pic>
              </a:graphicData>
            </a:graphic>
          </wp:inline>
        </w:drawing>
      </w:r>
    </w:p>
    <w:p w14:paraId="73EB6E65" w14:textId="0F6FA5F1" w:rsidR="00F56EF0" w:rsidRDefault="009B3A44" w:rsidP="009B3A44">
      <w:pPr>
        <w:pStyle w:val="Caption"/>
        <w:ind w:firstLine="720"/>
      </w:pPr>
      <w:bookmarkStart w:id="39" w:name="_Toc182507836"/>
      <w:r>
        <w:t xml:space="preserve">Figure </w:t>
      </w:r>
      <w:r>
        <w:fldChar w:fldCharType="begin"/>
      </w:r>
      <w:r>
        <w:instrText xml:space="preserve"> SEQ Figure \* ARABIC </w:instrText>
      </w:r>
      <w:r>
        <w:fldChar w:fldCharType="separate"/>
      </w:r>
      <w:r w:rsidR="00513102">
        <w:rPr>
          <w:noProof/>
        </w:rPr>
        <w:t>7</w:t>
      </w:r>
      <w:r>
        <w:fldChar w:fldCharType="end"/>
      </w:r>
      <w:r>
        <w:t>: Custom JSON Data type Example Vector3</w:t>
      </w:r>
      <w:bookmarkEnd w:id="39"/>
    </w:p>
    <w:p w14:paraId="33591FB0" w14:textId="5B497487" w:rsidR="00904D26" w:rsidRDefault="001C53F0" w:rsidP="00A44463">
      <w:pPr>
        <w:pStyle w:val="ListParagraph"/>
        <w:numPr>
          <w:ilvl w:val="0"/>
          <w:numId w:val="5"/>
        </w:numPr>
      </w:pPr>
      <w:r>
        <w:t xml:space="preserve">Each class which </w:t>
      </w:r>
      <w:r w:rsidR="00904D26">
        <w:t>needs</w:t>
      </w:r>
      <w:r>
        <w:t xml:space="preserve"> this feature will get a sub class containing </w:t>
      </w:r>
      <w:r w:rsidR="002E3FBD">
        <w:t>custom variable types which are the same as the normal variable types but without the extra data can convert between the two types</w:t>
      </w:r>
      <w:r w:rsidR="00904D26">
        <w:t xml:space="preserve"> implicitly.</w:t>
      </w:r>
    </w:p>
    <w:p w14:paraId="2DBC16C8" w14:textId="77777777" w:rsidR="00904D26" w:rsidRDefault="00904D26" w:rsidP="00904D26">
      <w:pPr>
        <w:pStyle w:val="ListParagraph"/>
        <w:keepNext/>
      </w:pPr>
      <w:r w:rsidRPr="00904D26">
        <w:rPr>
          <w:noProof/>
        </w:rPr>
        <w:drawing>
          <wp:inline distT="0" distB="0" distL="0" distR="0" wp14:anchorId="240C1A5A" wp14:editId="11E2E949">
            <wp:extent cx="5008880" cy="1463374"/>
            <wp:effectExtent l="0" t="0" r="1270" b="3810"/>
            <wp:docPr id="1897515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515063" name=""/>
                    <pic:cNvPicPr/>
                  </pic:nvPicPr>
                  <pic:blipFill>
                    <a:blip r:embed="rId16"/>
                    <a:stretch>
                      <a:fillRect/>
                    </a:stretch>
                  </pic:blipFill>
                  <pic:spPr>
                    <a:xfrm>
                      <a:off x="0" y="0"/>
                      <a:ext cx="5030819" cy="1469783"/>
                    </a:xfrm>
                    <a:prstGeom prst="rect">
                      <a:avLst/>
                    </a:prstGeom>
                  </pic:spPr>
                </pic:pic>
              </a:graphicData>
            </a:graphic>
          </wp:inline>
        </w:drawing>
      </w:r>
    </w:p>
    <w:p w14:paraId="4568BF87" w14:textId="756FC1EB" w:rsidR="00A44463" w:rsidRDefault="00904D26" w:rsidP="00904D26">
      <w:pPr>
        <w:pStyle w:val="Caption"/>
        <w:ind w:firstLine="720"/>
      </w:pPr>
      <w:bookmarkStart w:id="40" w:name="_Toc182507837"/>
      <w:r>
        <w:t xml:space="preserve">Figure </w:t>
      </w:r>
      <w:r>
        <w:fldChar w:fldCharType="begin"/>
      </w:r>
      <w:r>
        <w:instrText xml:space="preserve"> SEQ Figure \* ARABIC </w:instrText>
      </w:r>
      <w:r>
        <w:fldChar w:fldCharType="separate"/>
      </w:r>
      <w:r w:rsidR="00513102">
        <w:rPr>
          <w:noProof/>
        </w:rPr>
        <w:t>8</w:t>
      </w:r>
      <w:r>
        <w:fldChar w:fldCharType="end"/>
      </w:r>
      <w:r>
        <w:t>: Example of Custom Interface Class</w:t>
      </w:r>
      <w:bookmarkEnd w:id="40"/>
    </w:p>
    <w:p w14:paraId="5E8880A6" w14:textId="77777777" w:rsidR="00A44463" w:rsidRDefault="00A44463" w:rsidP="0094219B">
      <w:pPr>
        <w:pStyle w:val="Heading4"/>
      </w:pPr>
      <w:r>
        <w:t>Actual Outcome:</w:t>
      </w:r>
    </w:p>
    <w:p w14:paraId="69742F63" w14:textId="631E4587" w:rsidR="00A44463" w:rsidRDefault="009B3A44" w:rsidP="00A44463">
      <w:pPr>
        <w:pStyle w:val="ListParagraph"/>
        <w:numPr>
          <w:ilvl w:val="0"/>
          <w:numId w:val="6"/>
        </w:numPr>
      </w:pPr>
      <w:r>
        <w:t>Serialization and deserialization work using the custom interface classes.</w:t>
      </w:r>
    </w:p>
    <w:p w14:paraId="66834634" w14:textId="137DB7D3" w:rsidR="002E59F7" w:rsidRPr="002E59F7" w:rsidRDefault="002E59F7" w:rsidP="002E59F7">
      <w:pPr>
        <w:keepNext/>
        <w:keepLines/>
        <w:spacing w:before="40" w:after="0"/>
        <w:outlineLvl w:val="2"/>
        <w:rPr>
          <w:rFonts w:asciiTheme="majorHAnsi" w:eastAsiaTheme="majorEastAsia" w:hAnsiTheme="majorHAnsi" w:cstheme="majorBidi"/>
          <w:color w:val="1F3763" w:themeColor="accent1" w:themeShade="7F"/>
          <w:sz w:val="24"/>
          <w:szCs w:val="24"/>
        </w:rPr>
      </w:pPr>
      <w:bookmarkStart w:id="41" w:name="_Toc182507812"/>
      <w:r w:rsidRPr="002E59F7">
        <w:rPr>
          <w:rFonts w:asciiTheme="majorHAnsi" w:eastAsiaTheme="majorEastAsia" w:hAnsiTheme="majorHAnsi" w:cstheme="majorBidi"/>
          <w:color w:val="1F3763" w:themeColor="accent1" w:themeShade="7F"/>
          <w:sz w:val="24"/>
          <w:szCs w:val="24"/>
        </w:rPr>
        <w:t xml:space="preserve">Problem </w:t>
      </w:r>
      <w:r>
        <w:rPr>
          <w:rFonts w:asciiTheme="majorHAnsi" w:eastAsiaTheme="majorEastAsia" w:hAnsiTheme="majorHAnsi" w:cstheme="majorBidi"/>
          <w:color w:val="1F3763" w:themeColor="accent1" w:themeShade="7F"/>
          <w:sz w:val="24"/>
          <w:szCs w:val="24"/>
        </w:rPr>
        <w:t>8</w:t>
      </w:r>
      <w:r w:rsidRPr="002E59F7">
        <w:rPr>
          <w:rFonts w:asciiTheme="majorHAnsi" w:eastAsiaTheme="majorEastAsia" w:hAnsiTheme="majorHAnsi" w:cstheme="majorBidi"/>
          <w:color w:val="1F3763" w:themeColor="accent1" w:themeShade="7F"/>
          <w:sz w:val="24"/>
          <w:szCs w:val="24"/>
        </w:rPr>
        <w:t xml:space="preserve">: </w:t>
      </w:r>
      <w:r>
        <w:rPr>
          <w:rFonts w:asciiTheme="majorHAnsi" w:eastAsiaTheme="majorEastAsia" w:hAnsiTheme="majorHAnsi" w:cstheme="majorBidi"/>
          <w:color w:val="1F3763" w:themeColor="accent1" w:themeShade="7F"/>
          <w:sz w:val="24"/>
          <w:szCs w:val="24"/>
        </w:rPr>
        <w:t>SVG Images Saving Twice Within Scene</w:t>
      </w:r>
      <w:bookmarkEnd w:id="41"/>
    </w:p>
    <w:p w14:paraId="55293532" w14:textId="6274F835" w:rsidR="002E59F7" w:rsidRPr="002E59F7" w:rsidRDefault="002E59F7" w:rsidP="002E59F7">
      <w:pPr>
        <w:numPr>
          <w:ilvl w:val="0"/>
          <w:numId w:val="8"/>
        </w:numPr>
        <w:contextualSpacing/>
      </w:pPr>
      <w:r w:rsidRPr="002E59F7">
        <w:rPr>
          <w:b/>
          <w:bCs/>
        </w:rPr>
        <w:t>Problem Statement:</w:t>
      </w:r>
      <w:r w:rsidRPr="002E59F7">
        <w:t xml:space="preserve"> </w:t>
      </w:r>
      <w:r w:rsidR="008A3758">
        <w:t xml:space="preserve">With the custom plug we were using, SVG textures were trying to save the local data of their current size to the Scene. </w:t>
      </w:r>
    </w:p>
    <w:p w14:paraId="28EAB195" w14:textId="444EBF68" w:rsidR="002E59F7" w:rsidRPr="002E59F7" w:rsidRDefault="002E59F7" w:rsidP="002E59F7">
      <w:pPr>
        <w:numPr>
          <w:ilvl w:val="0"/>
          <w:numId w:val="8"/>
        </w:numPr>
        <w:contextualSpacing/>
      </w:pPr>
      <w:r w:rsidRPr="002E59F7">
        <w:rPr>
          <w:b/>
          <w:bCs/>
        </w:rPr>
        <w:t xml:space="preserve">Background: </w:t>
      </w:r>
      <w:r w:rsidR="003052CF">
        <w:t>SVG Textures plugin stores the current texture within memory and doesn’t remove it, only updates it at runtime.</w:t>
      </w:r>
    </w:p>
    <w:p w14:paraId="4EAB629E" w14:textId="69BC806F" w:rsidR="002E59F7" w:rsidRPr="002E59F7" w:rsidRDefault="002E59F7">
      <w:pPr>
        <w:numPr>
          <w:ilvl w:val="0"/>
          <w:numId w:val="8"/>
        </w:numPr>
        <w:contextualSpacing/>
      </w:pPr>
      <w:r w:rsidRPr="002E59F7">
        <w:rPr>
          <w:b/>
          <w:bCs/>
        </w:rPr>
        <w:t>Impact:</w:t>
      </w:r>
      <w:r w:rsidRPr="002E59F7">
        <w:t xml:space="preserve"> </w:t>
      </w:r>
      <w:r w:rsidR="008A3758">
        <w:t xml:space="preserve">This created merge conflicts with the UI scene which was already a large enough scene due to </w:t>
      </w:r>
      <w:r w:rsidR="003052CF">
        <w:t>Problem 5. SVG textures are already saved in their file and don’t need to be stored twice.</w:t>
      </w:r>
    </w:p>
    <w:p w14:paraId="1FF317CC" w14:textId="77777777" w:rsidR="002E59F7" w:rsidRPr="002E59F7" w:rsidRDefault="002E59F7" w:rsidP="002E59F7">
      <w:pPr>
        <w:keepNext/>
        <w:keepLines/>
        <w:spacing w:before="40" w:after="0"/>
        <w:outlineLvl w:val="3"/>
        <w:rPr>
          <w:rFonts w:asciiTheme="majorHAnsi" w:eastAsiaTheme="majorEastAsia" w:hAnsiTheme="majorHAnsi" w:cstheme="majorBidi"/>
          <w:i/>
          <w:iCs/>
          <w:color w:val="2F5496" w:themeColor="accent1" w:themeShade="BF"/>
        </w:rPr>
      </w:pPr>
      <w:r w:rsidRPr="002E59F7">
        <w:rPr>
          <w:rFonts w:asciiTheme="majorHAnsi" w:eastAsiaTheme="majorEastAsia" w:hAnsiTheme="majorHAnsi" w:cstheme="majorBidi"/>
          <w:i/>
          <w:iCs/>
          <w:color w:val="2F5496" w:themeColor="accent1" w:themeShade="BF"/>
        </w:rPr>
        <w:t>Proposed Solution (or Implemented Solution):</w:t>
      </w:r>
    </w:p>
    <w:p w14:paraId="4BE4C320" w14:textId="5EAB4ADE" w:rsidR="002E59F7" w:rsidRDefault="0056560E" w:rsidP="002E59F7">
      <w:pPr>
        <w:numPr>
          <w:ilvl w:val="0"/>
          <w:numId w:val="4"/>
        </w:numPr>
        <w:contextualSpacing/>
      </w:pPr>
      <w:r>
        <w:t>Create a check before and after saving to remove all temporary textures from the scene</w:t>
      </w:r>
      <w:r w:rsidR="00C500AF">
        <w:t>.</w:t>
      </w:r>
    </w:p>
    <w:p w14:paraId="5639989A" w14:textId="5602AEA5" w:rsidR="00C500AF" w:rsidRDefault="00C500AF" w:rsidP="002E59F7">
      <w:pPr>
        <w:numPr>
          <w:ilvl w:val="0"/>
          <w:numId w:val="4"/>
        </w:numPr>
        <w:contextualSpacing/>
      </w:pPr>
      <w:r>
        <w:t>Let the scene save with no temporary data.</w:t>
      </w:r>
    </w:p>
    <w:p w14:paraId="62C331D7" w14:textId="2ADF1E24" w:rsidR="00C500AF" w:rsidRPr="002E59F7" w:rsidRDefault="00C500AF" w:rsidP="002E59F7">
      <w:pPr>
        <w:numPr>
          <w:ilvl w:val="0"/>
          <w:numId w:val="4"/>
        </w:numPr>
        <w:contextualSpacing/>
      </w:pPr>
      <w:r>
        <w:t>Reload the SVG Textures to still show the UI in the editor.</w:t>
      </w:r>
    </w:p>
    <w:p w14:paraId="099C103F" w14:textId="77777777" w:rsidR="002E59F7" w:rsidRPr="002E59F7" w:rsidRDefault="002E59F7" w:rsidP="002E59F7">
      <w:pPr>
        <w:keepNext/>
        <w:keepLines/>
        <w:spacing w:before="40" w:after="0"/>
        <w:outlineLvl w:val="3"/>
        <w:rPr>
          <w:rFonts w:asciiTheme="majorHAnsi" w:eastAsiaTheme="majorEastAsia" w:hAnsiTheme="majorHAnsi" w:cstheme="majorBidi"/>
          <w:i/>
          <w:iCs/>
          <w:color w:val="2F5496" w:themeColor="accent1" w:themeShade="BF"/>
        </w:rPr>
      </w:pPr>
      <w:r w:rsidRPr="002E59F7">
        <w:rPr>
          <w:rFonts w:asciiTheme="majorHAnsi" w:eastAsiaTheme="majorEastAsia" w:hAnsiTheme="majorHAnsi" w:cstheme="majorBidi"/>
          <w:i/>
          <w:iCs/>
          <w:color w:val="2F5496" w:themeColor="accent1" w:themeShade="BF"/>
        </w:rPr>
        <w:t>Implementation Process:</w:t>
      </w:r>
    </w:p>
    <w:p w14:paraId="2BF8D95D" w14:textId="77777777" w:rsidR="00831BDC" w:rsidRDefault="00831BDC" w:rsidP="00831BDC">
      <w:pPr>
        <w:keepNext/>
        <w:keepLines/>
        <w:spacing w:before="40" w:after="0"/>
        <w:outlineLvl w:val="3"/>
      </w:pPr>
      <w:r w:rsidRPr="00831BDC">
        <w:rPr>
          <w:noProof/>
        </w:rPr>
        <w:drawing>
          <wp:inline distT="0" distB="0" distL="0" distR="0" wp14:anchorId="768594FB" wp14:editId="7913C7F4">
            <wp:extent cx="5731510" cy="3984625"/>
            <wp:effectExtent l="0" t="0" r="2540" b="0"/>
            <wp:docPr id="1134397237"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397237" name="Picture 1" descr="A computer screen shot of text&#10;&#10;Description automatically generated"/>
                    <pic:cNvPicPr/>
                  </pic:nvPicPr>
                  <pic:blipFill>
                    <a:blip r:embed="rId17"/>
                    <a:stretch>
                      <a:fillRect/>
                    </a:stretch>
                  </pic:blipFill>
                  <pic:spPr>
                    <a:xfrm>
                      <a:off x="0" y="0"/>
                      <a:ext cx="5731510" cy="3984625"/>
                    </a:xfrm>
                    <a:prstGeom prst="rect">
                      <a:avLst/>
                    </a:prstGeom>
                  </pic:spPr>
                </pic:pic>
              </a:graphicData>
            </a:graphic>
          </wp:inline>
        </w:drawing>
      </w:r>
    </w:p>
    <w:p w14:paraId="63D683B3" w14:textId="0C95A66C" w:rsidR="00831BDC" w:rsidRDefault="00831BDC" w:rsidP="00831BDC">
      <w:pPr>
        <w:pStyle w:val="Caption"/>
        <w:rPr>
          <w:rFonts w:asciiTheme="majorHAnsi" w:eastAsiaTheme="majorEastAsia" w:hAnsiTheme="majorHAnsi" w:cstheme="majorBidi"/>
          <w:i w:val="0"/>
          <w:iCs w:val="0"/>
          <w:color w:val="2F5496" w:themeColor="accent1" w:themeShade="BF"/>
        </w:rPr>
      </w:pPr>
      <w:bookmarkStart w:id="42" w:name="_Toc182507838"/>
      <w:r>
        <w:t xml:space="preserve">Figure </w:t>
      </w:r>
      <w:r>
        <w:fldChar w:fldCharType="begin"/>
      </w:r>
      <w:r>
        <w:instrText xml:space="preserve"> SEQ Figure \* ARABIC </w:instrText>
      </w:r>
      <w:r>
        <w:fldChar w:fldCharType="separate"/>
      </w:r>
      <w:r w:rsidR="00513102">
        <w:rPr>
          <w:noProof/>
        </w:rPr>
        <w:t>9</w:t>
      </w:r>
      <w:r>
        <w:fldChar w:fldCharType="end"/>
      </w:r>
      <w:r>
        <w:t>: SVG Textures Fix</w:t>
      </w:r>
      <w:bookmarkEnd w:id="42"/>
    </w:p>
    <w:p w14:paraId="5E70E8B8" w14:textId="491297C3" w:rsidR="00831BDC" w:rsidRDefault="00831BDC" w:rsidP="00831BDC">
      <w:r>
        <w:t>Added this code to the top-level UI script which implements the proposed solution.</w:t>
      </w:r>
    </w:p>
    <w:p w14:paraId="220D43BE" w14:textId="37875912" w:rsidR="002E59F7" w:rsidRPr="002E59F7" w:rsidRDefault="002E59F7" w:rsidP="002E59F7">
      <w:pPr>
        <w:keepNext/>
        <w:keepLines/>
        <w:spacing w:before="40" w:after="0"/>
        <w:outlineLvl w:val="3"/>
        <w:rPr>
          <w:rFonts w:asciiTheme="majorHAnsi" w:eastAsiaTheme="majorEastAsia" w:hAnsiTheme="majorHAnsi" w:cstheme="majorBidi"/>
          <w:i/>
          <w:iCs/>
          <w:color w:val="2F5496" w:themeColor="accent1" w:themeShade="BF"/>
        </w:rPr>
      </w:pPr>
      <w:r w:rsidRPr="002E59F7">
        <w:rPr>
          <w:rFonts w:asciiTheme="majorHAnsi" w:eastAsiaTheme="majorEastAsia" w:hAnsiTheme="majorHAnsi" w:cstheme="majorBidi"/>
          <w:i/>
          <w:iCs/>
          <w:color w:val="2F5496" w:themeColor="accent1" w:themeShade="BF"/>
        </w:rPr>
        <w:t>Actual Outcome:</w:t>
      </w:r>
    </w:p>
    <w:p w14:paraId="4F2D1507" w14:textId="2626D11D" w:rsidR="002E59F7" w:rsidRPr="002E59F7" w:rsidRDefault="00831BDC" w:rsidP="002E59F7">
      <w:pPr>
        <w:numPr>
          <w:ilvl w:val="0"/>
          <w:numId w:val="6"/>
        </w:numPr>
        <w:contextualSpacing/>
      </w:pPr>
      <w:r>
        <w:t>SVG textures are no longer saving their temporary data to the scene.</w:t>
      </w:r>
    </w:p>
    <w:p w14:paraId="1BB15D9B" w14:textId="6A27BEFE" w:rsidR="002E59F7" w:rsidRDefault="00831BDC" w:rsidP="002E59F7">
      <w:pPr>
        <w:numPr>
          <w:ilvl w:val="0"/>
          <w:numId w:val="6"/>
        </w:numPr>
        <w:contextualSpacing/>
      </w:pPr>
      <w:r>
        <w:t xml:space="preserve">Noticeable increased saving time when saving a scene involving UI. </w:t>
      </w:r>
    </w:p>
    <w:p w14:paraId="7FE2C1E4" w14:textId="1E92ECE8" w:rsidR="00831BDC" w:rsidRPr="002E59F7" w:rsidRDefault="00D84371" w:rsidP="002E59F7">
      <w:pPr>
        <w:numPr>
          <w:ilvl w:val="0"/>
          <w:numId w:val="6"/>
        </w:numPr>
        <w:contextualSpacing/>
      </w:pPr>
      <w:r>
        <w:t>No impact</w:t>
      </w:r>
      <w:r w:rsidR="00CD5572">
        <w:t xml:space="preserve"> </w:t>
      </w:r>
      <w:r>
        <w:t>when running the game.</w:t>
      </w:r>
    </w:p>
    <w:p w14:paraId="73CBE6C5" w14:textId="77777777" w:rsidR="002E59F7" w:rsidRDefault="002E59F7" w:rsidP="002E59F7"/>
    <w:p w14:paraId="75440A87" w14:textId="0CA2F631" w:rsidR="0078204A" w:rsidRDefault="0078204A">
      <w:r>
        <w:br w:type="page"/>
      </w:r>
    </w:p>
    <w:p w14:paraId="72C1588D" w14:textId="2E39DE86" w:rsidR="00291FEA" w:rsidRDefault="00291FEA" w:rsidP="00306C8D">
      <w:pPr>
        <w:pStyle w:val="Heading2"/>
      </w:pPr>
      <w:bookmarkStart w:id="43" w:name="_Toc182507813"/>
      <w:r>
        <w:t>User Testing</w:t>
      </w:r>
      <w:bookmarkEnd w:id="43"/>
    </w:p>
    <w:p w14:paraId="0F06649F" w14:textId="4384FD20" w:rsidR="00EA7267" w:rsidRPr="00EA7267" w:rsidRDefault="00EA7267" w:rsidP="00EA7267">
      <w:r>
        <w:t xml:space="preserve">Testers 1 -&gt; 5 consist of 1 random person, 2 gamers and 2 other software developers to make sure the </w:t>
      </w:r>
      <w:r w:rsidR="003A2DA3">
        <w:t>test results represent the general demographic of typical users</w:t>
      </w:r>
      <w:r w:rsidR="00C36028">
        <w:t xml:space="preserve">. For anonymity, we won’t mention which group each tester would categorise as. </w:t>
      </w:r>
    </w:p>
    <w:p w14:paraId="0634A98E" w14:textId="65C5A853" w:rsidR="00AB3DB3" w:rsidRDefault="00AB3DB3" w:rsidP="00545458">
      <w:pPr>
        <w:pStyle w:val="Heading3"/>
      </w:pPr>
      <w:bookmarkStart w:id="44" w:name="_Toc182507814"/>
      <w:r>
        <w:t>Task 1:</w:t>
      </w:r>
      <w:r w:rsidR="00A0403E">
        <w:t xml:space="preserve"> Create </w:t>
      </w:r>
      <w:r w:rsidR="00556DC6">
        <w:t>a</w:t>
      </w:r>
      <w:r w:rsidR="00110C3C">
        <w:t xml:space="preserve">nd </w:t>
      </w:r>
      <w:r w:rsidR="00555C7D">
        <w:t>L</w:t>
      </w:r>
      <w:r w:rsidR="00110C3C">
        <w:t xml:space="preserve">oad </w:t>
      </w:r>
      <w:r w:rsidR="00555C7D">
        <w:t>I</w:t>
      </w:r>
      <w:r w:rsidR="00110C3C">
        <w:t xml:space="preserve">nto </w:t>
      </w:r>
      <w:r w:rsidR="00556DC6">
        <w:t>a</w:t>
      </w:r>
      <w:r w:rsidR="00110C3C">
        <w:t xml:space="preserve"> </w:t>
      </w:r>
      <w:r w:rsidR="00555C7D">
        <w:t>N</w:t>
      </w:r>
      <w:r w:rsidR="00110C3C">
        <w:t xml:space="preserve">ew </w:t>
      </w:r>
      <w:r w:rsidR="00555C7D">
        <w:t>W</w:t>
      </w:r>
      <w:r w:rsidR="00110C3C">
        <w:t>orld.</w:t>
      </w:r>
      <w:bookmarkEnd w:id="44"/>
    </w:p>
    <w:p w14:paraId="4B2D576F" w14:textId="7E3AEF68" w:rsidR="006B647D" w:rsidRDefault="006B647D" w:rsidP="006B647D">
      <w:pPr>
        <w:pStyle w:val="Caption"/>
        <w:keepNext/>
      </w:pPr>
      <w:bookmarkStart w:id="45" w:name="_Toc182507824"/>
      <w:r>
        <w:t xml:space="preserve">Table </w:t>
      </w:r>
      <w:r>
        <w:fldChar w:fldCharType="begin"/>
      </w:r>
      <w:r>
        <w:instrText xml:space="preserve"> SEQ Table \* ARABIC </w:instrText>
      </w:r>
      <w:r>
        <w:fldChar w:fldCharType="separate"/>
      </w:r>
      <w:r w:rsidR="00513102">
        <w:rPr>
          <w:noProof/>
        </w:rPr>
        <w:t>1</w:t>
      </w:r>
      <w:r>
        <w:fldChar w:fldCharType="end"/>
      </w:r>
      <w:r w:rsidRPr="00F45A6F">
        <w:t xml:space="preserve">: User Testing Task </w:t>
      </w:r>
      <w:r>
        <w:t>1</w:t>
      </w:r>
      <w:r w:rsidRPr="00F45A6F">
        <w:t xml:space="preserve"> Results</w:t>
      </w:r>
      <w:bookmarkEnd w:id="45"/>
    </w:p>
    <w:tbl>
      <w:tblPr>
        <w:tblStyle w:val="TableGrid"/>
        <w:tblW w:w="8995" w:type="dxa"/>
        <w:tblLook w:val="04A0" w:firstRow="1" w:lastRow="0" w:firstColumn="1" w:lastColumn="0" w:noHBand="0" w:noVBand="1"/>
      </w:tblPr>
      <w:tblGrid>
        <w:gridCol w:w="1125"/>
        <w:gridCol w:w="1280"/>
        <w:gridCol w:w="1134"/>
        <w:gridCol w:w="1017"/>
        <w:gridCol w:w="1535"/>
        <w:gridCol w:w="1275"/>
        <w:gridCol w:w="1629"/>
      </w:tblGrid>
      <w:tr w:rsidR="008468CF" w14:paraId="25BAC230" w14:textId="77777777" w:rsidTr="008468CF">
        <w:tc>
          <w:tcPr>
            <w:tcW w:w="1125" w:type="dxa"/>
          </w:tcPr>
          <w:p w14:paraId="458797B1" w14:textId="7F4BC7D0" w:rsidR="008468CF" w:rsidRDefault="008468CF" w:rsidP="00291FEA">
            <w:r>
              <w:t>Results</w:t>
            </w:r>
          </w:p>
        </w:tc>
        <w:tc>
          <w:tcPr>
            <w:tcW w:w="1280" w:type="dxa"/>
          </w:tcPr>
          <w:p w14:paraId="614DA2A6" w14:textId="38D8318A" w:rsidR="008468CF" w:rsidRDefault="008468CF" w:rsidP="008468CF">
            <w:pPr>
              <w:jc w:val="center"/>
            </w:pPr>
            <w:r>
              <w:t>Completed</w:t>
            </w:r>
          </w:p>
          <w:p w14:paraId="7DD34806" w14:textId="2BA982DE" w:rsidR="008468CF" w:rsidRDefault="008468CF" w:rsidP="008468CF">
            <w:pPr>
              <w:jc w:val="center"/>
            </w:pPr>
            <w:r>
              <w:t>Y/N</w:t>
            </w:r>
          </w:p>
        </w:tc>
        <w:tc>
          <w:tcPr>
            <w:tcW w:w="1134" w:type="dxa"/>
          </w:tcPr>
          <w:p w14:paraId="4F3593A3" w14:textId="299C57E8" w:rsidR="008468CF" w:rsidRDefault="008468CF" w:rsidP="008468CF">
            <w:pPr>
              <w:jc w:val="center"/>
            </w:pPr>
            <w:r>
              <w:t>Task time</w:t>
            </w:r>
          </w:p>
          <w:p w14:paraId="2D7F0F82" w14:textId="210E5904" w:rsidR="008468CF" w:rsidRDefault="008468CF" w:rsidP="008468CF">
            <w:pPr>
              <w:jc w:val="center"/>
            </w:pPr>
            <w:r>
              <w:t>minutes</w:t>
            </w:r>
          </w:p>
        </w:tc>
        <w:tc>
          <w:tcPr>
            <w:tcW w:w="1017" w:type="dxa"/>
          </w:tcPr>
          <w:p w14:paraId="7E82B57B" w14:textId="2E6B94D0" w:rsidR="008468CF" w:rsidRDefault="008468CF" w:rsidP="008468CF">
            <w:pPr>
              <w:jc w:val="center"/>
            </w:pPr>
            <w:r>
              <w:t>Ease of Use /5</w:t>
            </w:r>
          </w:p>
        </w:tc>
        <w:tc>
          <w:tcPr>
            <w:tcW w:w="1535" w:type="dxa"/>
          </w:tcPr>
          <w:p w14:paraId="777925EB" w14:textId="65BDDA85" w:rsidR="008468CF" w:rsidRDefault="008468CF" w:rsidP="008468CF">
            <w:pPr>
              <w:jc w:val="center"/>
            </w:pPr>
            <w:r>
              <w:t>Feature Satisfaction /5</w:t>
            </w:r>
          </w:p>
        </w:tc>
        <w:tc>
          <w:tcPr>
            <w:tcW w:w="1275" w:type="dxa"/>
          </w:tcPr>
          <w:p w14:paraId="7DB09A7C" w14:textId="67372C71" w:rsidR="008468CF" w:rsidRDefault="008468CF" w:rsidP="008468CF">
            <w:pPr>
              <w:jc w:val="center"/>
            </w:pPr>
            <w:r>
              <w:t>Speed of Program /5</w:t>
            </w:r>
          </w:p>
        </w:tc>
        <w:tc>
          <w:tcPr>
            <w:tcW w:w="1629" w:type="dxa"/>
          </w:tcPr>
          <w:p w14:paraId="7B237976" w14:textId="3C029E25" w:rsidR="008468CF" w:rsidRDefault="008468CF" w:rsidP="008468CF">
            <w:pPr>
              <w:jc w:val="center"/>
            </w:pPr>
            <w:r>
              <w:t>Error / Bug Frequency</w:t>
            </w:r>
          </w:p>
        </w:tc>
      </w:tr>
      <w:tr w:rsidR="008468CF" w14:paraId="4C81D2B4" w14:textId="77777777" w:rsidTr="008468CF">
        <w:tc>
          <w:tcPr>
            <w:tcW w:w="1125" w:type="dxa"/>
          </w:tcPr>
          <w:p w14:paraId="08B8844E" w14:textId="26DFFA38" w:rsidR="008468CF" w:rsidRDefault="008468CF" w:rsidP="00291FEA">
            <w:r>
              <w:t>Tester 1</w:t>
            </w:r>
          </w:p>
        </w:tc>
        <w:tc>
          <w:tcPr>
            <w:tcW w:w="1280" w:type="dxa"/>
          </w:tcPr>
          <w:p w14:paraId="29B86826" w14:textId="6822A59A" w:rsidR="008468CF" w:rsidRDefault="00BB65EA" w:rsidP="00306C8D">
            <w:pPr>
              <w:jc w:val="center"/>
            </w:pPr>
            <w:r>
              <w:t>Yes</w:t>
            </w:r>
          </w:p>
        </w:tc>
        <w:tc>
          <w:tcPr>
            <w:tcW w:w="1134" w:type="dxa"/>
          </w:tcPr>
          <w:p w14:paraId="22803C0B" w14:textId="06F768A9" w:rsidR="008468CF" w:rsidRDefault="00C74E2A" w:rsidP="00306C8D">
            <w:pPr>
              <w:jc w:val="center"/>
            </w:pPr>
            <w:r>
              <w:t>&gt; 1 min</w:t>
            </w:r>
          </w:p>
        </w:tc>
        <w:tc>
          <w:tcPr>
            <w:tcW w:w="1017" w:type="dxa"/>
          </w:tcPr>
          <w:p w14:paraId="2C8C3B5A" w14:textId="39F6D05C" w:rsidR="008468CF" w:rsidRDefault="003D58D7" w:rsidP="00C74E2A">
            <w:pPr>
              <w:jc w:val="center"/>
            </w:pPr>
            <w:r>
              <w:t>3/5</w:t>
            </w:r>
          </w:p>
        </w:tc>
        <w:tc>
          <w:tcPr>
            <w:tcW w:w="1535" w:type="dxa"/>
          </w:tcPr>
          <w:p w14:paraId="1ACDBEDE" w14:textId="082C8DE9" w:rsidR="008468CF" w:rsidRDefault="003D58D7" w:rsidP="00306C8D">
            <w:pPr>
              <w:jc w:val="center"/>
            </w:pPr>
            <w:r>
              <w:t>4/5</w:t>
            </w:r>
          </w:p>
        </w:tc>
        <w:tc>
          <w:tcPr>
            <w:tcW w:w="1275" w:type="dxa"/>
          </w:tcPr>
          <w:p w14:paraId="622015F3" w14:textId="1566DB15" w:rsidR="008468CF" w:rsidRDefault="00B73B6D" w:rsidP="00306C8D">
            <w:pPr>
              <w:jc w:val="center"/>
            </w:pPr>
            <w:r>
              <w:t>5/5</w:t>
            </w:r>
          </w:p>
        </w:tc>
        <w:tc>
          <w:tcPr>
            <w:tcW w:w="1629" w:type="dxa"/>
          </w:tcPr>
          <w:p w14:paraId="03F6FA2D" w14:textId="1041136E" w:rsidR="00B73B6D" w:rsidRDefault="00B73B6D" w:rsidP="00B73B6D">
            <w:pPr>
              <w:jc w:val="center"/>
            </w:pPr>
            <w:r>
              <w:t>None</w:t>
            </w:r>
          </w:p>
        </w:tc>
      </w:tr>
      <w:tr w:rsidR="008468CF" w14:paraId="71500FD1" w14:textId="77777777" w:rsidTr="008468CF">
        <w:tc>
          <w:tcPr>
            <w:tcW w:w="1125" w:type="dxa"/>
          </w:tcPr>
          <w:p w14:paraId="2B7D2E2A" w14:textId="44F063D7" w:rsidR="008468CF" w:rsidRDefault="008468CF" w:rsidP="00291FEA">
            <w:r>
              <w:t>Tester 2</w:t>
            </w:r>
          </w:p>
        </w:tc>
        <w:tc>
          <w:tcPr>
            <w:tcW w:w="1280" w:type="dxa"/>
          </w:tcPr>
          <w:p w14:paraId="7C60D4E0" w14:textId="434CFE6F" w:rsidR="008468CF" w:rsidRDefault="00BB65EA" w:rsidP="00306C8D">
            <w:pPr>
              <w:jc w:val="center"/>
            </w:pPr>
            <w:r>
              <w:t>Yes</w:t>
            </w:r>
          </w:p>
        </w:tc>
        <w:tc>
          <w:tcPr>
            <w:tcW w:w="1134" w:type="dxa"/>
          </w:tcPr>
          <w:p w14:paraId="29D38A7D" w14:textId="0D3C1C6A" w:rsidR="008468CF" w:rsidRDefault="00C74E2A" w:rsidP="00306C8D">
            <w:pPr>
              <w:jc w:val="center"/>
            </w:pPr>
            <w:r w:rsidRPr="00C74E2A">
              <w:t>&gt; 1 min</w:t>
            </w:r>
          </w:p>
        </w:tc>
        <w:tc>
          <w:tcPr>
            <w:tcW w:w="1017" w:type="dxa"/>
          </w:tcPr>
          <w:p w14:paraId="3374B3A7" w14:textId="6E288CCD" w:rsidR="008468CF" w:rsidRDefault="003D58D7" w:rsidP="00306C8D">
            <w:pPr>
              <w:jc w:val="center"/>
            </w:pPr>
            <w:r>
              <w:t>4/5</w:t>
            </w:r>
          </w:p>
        </w:tc>
        <w:tc>
          <w:tcPr>
            <w:tcW w:w="1535" w:type="dxa"/>
          </w:tcPr>
          <w:p w14:paraId="1F1CEA22" w14:textId="0535B3CD" w:rsidR="008468CF" w:rsidRDefault="00B73B6D" w:rsidP="00306C8D">
            <w:pPr>
              <w:jc w:val="center"/>
            </w:pPr>
            <w:r>
              <w:t>5</w:t>
            </w:r>
            <w:r w:rsidR="003D58D7" w:rsidRPr="003D58D7">
              <w:t>/5</w:t>
            </w:r>
          </w:p>
        </w:tc>
        <w:tc>
          <w:tcPr>
            <w:tcW w:w="1275" w:type="dxa"/>
          </w:tcPr>
          <w:p w14:paraId="334ED360" w14:textId="2D0A4381" w:rsidR="008468CF" w:rsidRDefault="00B73B6D" w:rsidP="00306C8D">
            <w:pPr>
              <w:jc w:val="center"/>
            </w:pPr>
            <w:r>
              <w:t>5/5</w:t>
            </w:r>
          </w:p>
        </w:tc>
        <w:tc>
          <w:tcPr>
            <w:tcW w:w="1629" w:type="dxa"/>
          </w:tcPr>
          <w:p w14:paraId="720FC61D" w14:textId="343CF177" w:rsidR="008468CF" w:rsidRDefault="00B73B6D" w:rsidP="00306C8D">
            <w:pPr>
              <w:jc w:val="center"/>
            </w:pPr>
            <w:r>
              <w:t>None</w:t>
            </w:r>
          </w:p>
        </w:tc>
      </w:tr>
      <w:tr w:rsidR="008468CF" w14:paraId="5ACBCFCD" w14:textId="77777777" w:rsidTr="008468CF">
        <w:tc>
          <w:tcPr>
            <w:tcW w:w="1125" w:type="dxa"/>
          </w:tcPr>
          <w:p w14:paraId="277BC5F4" w14:textId="58D90008" w:rsidR="008468CF" w:rsidRDefault="008468CF" w:rsidP="00291FEA">
            <w:r>
              <w:t>Tester 3</w:t>
            </w:r>
          </w:p>
        </w:tc>
        <w:tc>
          <w:tcPr>
            <w:tcW w:w="1280" w:type="dxa"/>
          </w:tcPr>
          <w:p w14:paraId="5265F363" w14:textId="07A8E5BC" w:rsidR="008468CF" w:rsidRDefault="00BB65EA" w:rsidP="00306C8D">
            <w:pPr>
              <w:jc w:val="center"/>
            </w:pPr>
            <w:r>
              <w:t>Yes</w:t>
            </w:r>
          </w:p>
        </w:tc>
        <w:tc>
          <w:tcPr>
            <w:tcW w:w="1134" w:type="dxa"/>
          </w:tcPr>
          <w:p w14:paraId="2C36FD53" w14:textId="45971EAA" w:rsidR="008468CF" w:rsidRDefault="00C74E2A" w:rsidP="00306C8D">
            <w:pPr>
              <w:jc w:val="center"/>
            </w:pPr>
            <w:r w:rsidRPr="00C74E2A">
              <w:t>&gt; 1 min</w:t>
            </w:r>
          </w:p>
        </w:tc>
        <w:tc>
          <w:tcPr>
            <w:tcW w:w="1017" w:type="dxa"/>
          </w:tcPr>
          <w:p w14:paraId="54A12341" w14:textId="4ECDFB2C" w:rsidR="008468CF" w:rsidRDefault="003D58D7" w:rsidP="00306C8D">
            <w:pPr>
              <w:jc w:val="center"/>
            </w:pPr>
            <w:r>
              <w:t>3/5</w:t>
            </w:r>
          </w:p>
        </w:tc>
        <w:tc>
          <w:tcPr>
            <w:tcW w:w="1535" w:type="dxa"/>
          </w:tcPr>
          <w:p w14:paraId="44D2671B" w14:textId="061FE729" w:rsidR="008468CF" w:rsidRDefault="003D58D7" w:rsidP="00306C8D">
            <w:pPr>
              <w:jc w:val="center"/>
            </w:pPr>
            <w:r w:rsidRPr="003D58D7">
              <w:t>4/5</w:t>
            </w:r>
          </w:p>
        </w:tc>
        <w:tc>
          <w:tcPr>
            <w:tcW w:w="1275" w:type="dxa"/>
          </w:tcPr>
          <w:p w14:paraId="56CA3F43" w14:textId="094DF268" w:rsidR="008468CF" w:rsidRDefault="00B73B6D" w:rsidP="00306C8D">
            <w:pPr>
              <w:jc w:val="center"/>
            </w:pPr>
            <w:r>
              <w:t>5/5</w:t>
            </w:r>
          </w:p>
        </w:tc>
        <w:tc>
          <w:tcPr>
            <w:tcW w:w="1629" w:type="dxa"/>
          </w:tcPr>
          <w:p w14:paraId="27E9DFFB" w14:textId="2EA47E71" w:rsidR="008468CF" w:rsidRDefault="00B73B6D" w:rsidP="00306C8D">
            <w:pPr>
              <w:jc w:val="center"/>
            </w:pPr>
            <w:r>
              <w:t>None</w:t>
            </w:r>
          </w:p>
        </w:tc>
      </w:tr>
      <w:tr w:rsidR="008468CF" w14:paraId="66110B03" w14:textId="77777777" w:rsidTr="008468CF">
        <w:tc>
          <w:tcPr>
            <w:tcW w:w="1125" w:type="dxa"/>
          </w:tcPr>
          <w:p w14:paraId="57EFC29D" w14:textId="127039A2" w:rsidR="008468CF" w:rsidRDefault="008468CF" w:rsidP="00291FEA">
            <w:r>
              <w:t>Tester 4</w:t>
            </w:r>
          </w:p>
        </w:tc>
        <w:tc>
          <w:tcPr>
            <w:tcW w:w="1280" w:type="dxa"/>
          </w:tcPr>
          <w:p w14:paraId="2409E464" w14:textId="18156143" w:rsidR="008468CF" w:rsidRDefault="00BB65EA" w:rsidP="00306C8D">
            <w:pPr>
              <w:jc w:val="center"/>
            </w:pPr>
            <w:r>
              <w:t>Yes</w:t>
            </w:r>
          </w:p>
        </w:tc>
        <w:tc>
          <w:tcPr>
            <w:tcW w:w="1134" w:type="dxa"/>
          </w:tcPr>
          <w:p w14:paraId="2A8BA4A0" w14:textId="1B8115E1" w:rsidR="008468CF" w:rsidRDefault="00C74E2A" w:rsidP="00306C8D">
            <w:pPr>
              <w:jc w:val="center"/>
            </w:pPr>
            <w:r>
              <w:t>2 min</w:t>
            </w:r>
          </w:p>
        </w:tc>
        <w:tc>
          <w:tcPr>
            <w:tcW w:w="1017" w:type="dxa"/>
          </w:tcPr>
          <w:p w14:paraId="4A374EDD" w14:textId="48FC2D57" w:rsidR="008468CF" w:rsidRDefault="003D58D7" w:rsidP="00306C8D">
            <w:pPr>
              <w:jc w:val="center"/>
            </w:pPr>
            <w:r>
              <w:t>2/5</w:t>
            </w:r>
          </w:p>
        </w:tc>
        <w:tc>
          <w:tcPr>
            <w:tcW w:w="1535" w:type="dxa"/>
          </w:tcPr>
          <w:p w14:paraId="46D94BBA" w14:textId="7E2244F7" w:rsidR="008468CF" w:rsidRDefault="003D58D7" w:rsidP="00306C8D">
            <w:pPr>
              <w:jc w:val="center"/>
            </w:pPr>
            <w:r w:rsidRPr="003D58D7">
              <w:t>4/5</w:t>
            </w:r>
          </w:p>
        </w:tc>
        <w:tc>
          <w:tcPr>
            <w:tcW w:w="1275" w:type="dxa"/>
          </w:tcPr>
          <w:p w14:paraId="193AF770" w14:textId="426260D3" w:rsidR="008468CF" w:rsidRDefault="00B73B6D" w:rsidP="00306C8D">
            <w:pPr>
              <w:jc w:val="center"/>
            </w:pPr>
            <w:r>
              <w:t>5/5</w:t>
            </w:r>
          </w:p>
        </w:tc>
        <w:tc>
          <w:tcPr>
            <w:tcW w:w="1629" w:type="dxa"/>
          </w:tcPr>
          <w:p w14:paraId="06334780" w14:textId="6847C83B" w:rsidR="008468CF" w:rsidRDefault="00B73B6D" w:rsidP="00306C8D">
            <w:pPr>
              <w:jc w:val="center"/>
            </w:pPr>
            <w:r>
              <w:t>1 *See Below</w:t>
            </w:r>
          </w:p>
        </w:tc>
      </w:tr>
      <w:tr w:rsidR="008468CF" w14:paraId="1F52C32B" w14:textId="77777777" w:rsidTr="008468CF">
        <w:tc>
          <w:tcPr>
            <w:tcW w:w="1125" w:type="dxa"/>
          </w:tcPr>
          <w:p w14:paraId="36E06BB3" w14:textId="7BFEA3E9" w:rsidR="008468CF" w:rsidRDefault="008468CF" w:rsidP="00291FEA">
            <w:r>
              <w:t>Tester 5</w:t>
            </w:r>
          </w:p>
        </w:tc>
        <w:tc>
          <w:tcPr>
            <w:tcW w:w="1280" w:type="dxa"/>
          </w:tcPr>
          <w:p w14:paraId="5A90844C" w14:textId="5D109E0A" w:rsidR="008468CF" w:rsidRDefault="00BB65EA" w:rsidP="00306C8D">
            <w:pPr>
              <w:jc w:val="center"/>
            </w:pPr>
            <w:r>
              <w:t>Yes</w:t>
            </w:r>
          </w:p>
        </w:tc>
        <w:tc>
          <w:tcPr>
            <w:tcW w:w="1134" w:type="dxa"/>
          </w:tcPr>
          <w:p w14:paraId="75304261" w14:textId="63CC1438" w:rsidR="008468CF" w:rsidRDefault="00C74E2A" w:rsidP="00306C8D">
            <w:pPr>
              <w:jc w:val="center"/>
            </w:pPr>
            <w:r w:rsidRPr="00C74E2A">
              <w:t>&gt; 1 min</w:t>
            </w:r>
          </w:p>
        </w:tc>
        <w:tc>
          <w:tcPr>
            <w:tcW w:w="1017" w:type="dxa"/>
          </w:tcPr>
          <w:p w14:paraId="576F7D38" w14:textId="0B8AC720" w:rsidR="008468CF" w:rsidRDefault="003D58D7" w:rsidP="00306C8D">
            <w:pPr>
              <w:jc w:val="center"/>
            </w:pPr>
            <w:r>
              <w:t>3/5</w:t>
            </w:r>
          </w:p>
        </w:tc>
        <w:tc>
          <w:tcPr>
            <w:tcW w:w="1535" w:type="dxa"/>
          </w:tcPr>
          <w:p w14:paraId="6B23C274" w14:textId="37A6C583" w:rsidR="008468CF" w:rsidRDefault="003D58D7" w:rsidP="00306C8D">
            <w:pPr>
              <w:jc w:val="center"/>
            </w:pPr>
            <w:r w:rsidRPr="003D58D7">
              <w:t>4/5</w:t>
            </w:r>
          </w:p>
        </w:tc>
        <w:tc>
          <w:tcPr>
            <w:tcW w:w="1275" w:type="dxa"/>
          </w:tcPr>
          <w:p w14:paraId="55E7D8AC" w14:textId="5B130B84" w:rsidR="008468CF" w:rsidRDefault="00B73B6D" w:rsidP="00306C8D">
            <w:pPr>
              <w:jc w:val="center"/>
            </w:pPr>
            <w:r>
              <w:t>5/5</w:t>
            </w:r>
          </w:p>
        </w:tc>
        <w:tc>
          <w:tcPr>
            <w:tcW w:w="1629" w:type="dxa"/>
          </w:tcPr>
          <w:p w14:paraId="3A701421" w14:textId="3FBF10F4" w:rsidR="008468CF" w:rsidRDefault="00B73B6D" w:rsidP="00306C8D">
            <w:pPr>
              <w:jc w:val="center"/>
            </w:pPr>
            <w:r>
              <w:t>None</w:t>
            </w:r>
          </w:p>
        </w:tc>
      </w:tr>
    </w:tbl>
    <w:p w14:paraId="21E8A6DE" w14:textId="7EE88CBA" w:rsidR="00306C8D" w:rsidRDefault="00306C8D" w:rsidP="00291FEA"/>
    <w:p w14:paraId="21987468" w14:textId="6833D710" w:rsidR="001271C7" w:rsidRDefault="001271C7" w:rsidP="00291FEA">
      <w:r>
        <w:t>Any additional features or functionality testers would like to see:</w:t>
      </w:r>
    </w:p>
    <w:p w14:paraId="35A605BE" w14:textId="62CF3AD9" w:rsidR="001271C7" w:rsidRDefault="004D002D" w:rsidP="001271C7">
      <w:pPr>
        <w:pStyle w:val="ListParagraph"/>
        <w:numPr>
          <w:ilvl w:val="0"/>
          <w:numId w:val="18"/>
        </w:numPr>
      </w:pPr>
      <w:r>
        <w:t>When creating a new game, load into that game automatically.</w:t>
      </w:r>
    </w:p>
    <w:p w14:paraId="5D704EBD" w14:textId="00E3A8D9" w:rsidR="001271C7" w:rsidRDefault="007445F4" w:rsidP="001271C7">
      <w:r>
        <w:t>Any errors or bugs the tester encountered completing this task:</w:t>
      </w:r>
    </w:p>
    <w:p w14:paraId="24A68AD4" w14:textId="566AB76C" w:rsidR="001271C7" w:rsidRDefault="004D002D" w:rsidP="00291FEA">
      <w:pPr>
        <w:pStyle w:val="ListParagraph"/>
        <w:numPr>
          <w:ilvl w:val="0"/>
          <w:numId w:val="18"/>
        </w:numPr>
      </w:pPr>
      <w:r>
        <w:t xml:space="preserve">Tester 4 </w:t>
      </w:r>
      <w:r w:rsidR="00D15604">
        <w:t>entered a special character which windows can’t have in its file name which caused an error to occur.</w:t>
      </w:r>
    </w:p>
    <w:p w14:paraId="1F1B6F8C" w14:textId="77777777" w:rsidR="00545458" w:rsidRDefault="00545458" w:rsidP="00545458"/>
    <w:p w14:paraId="3CDF4EDA" w14:textId="1EECAB4C" w:rsidR="001271C7" w:rsidRDefault="001271C7" w:rsidP="00545458">
      <w:pPr>
        <w:pStyle w:val="Heading3"/>
      </w:pPr>
      <w:bookmarkStart w:id="46" w:name="_Toc182507815"/>
      <w:r>
        <w:t>Task 2:</w:t>
      </w:r>
      <w:r w:rsidR="00110C3C">
        <w:t xml:space="preserve"> Open </w:t>
      </w:r>
      <w:r w:rsidR="00555C7D">
        <w:t xml:space="preserve">2 Inventories </w:t>
      </w:r>
      <w:r w:rsidR="00556DC6">
        <w:t>and</w:t>
      </w:r>
      <w:r w:rsidR="00555C7D">
        <w:t xml:space="preserve"> Move </w:t>
      </w:r>
      <w:r w:rsidR="00497919">
        <w:t>a</w:t>
      </w:r>
      <w:r w:rsidR="00555C7D">
        <w:t xml:space="preserve"> Partial Stack </w:t>
      </w:r>
      <w:r w:rsidR="00DF2E34">
        <w:t>of</w:t>
      </w:r>
      <w:r w:rsidR="00555C7D">
        <w:t xml:space="preserve"> Items</w:t>
      </w:r>
      <w:bookmarkEnd w:id="46"/>
    </w:p>
    <w:p w14:paraId="0F42677B" w14:textId="6D194EF1" w:rsidR="006B647D" w:rsidRDefault="006B647D" w:rsidP="006B647D">
      <w:pPr>
        <w:pStyle w:val="Caption"/>
        <w:keepNext/>
      </w:pPr>
      <w:bookmarkStart w:id="47" w:name="_Toc182507825"/>
      <w:r>
        <w:t xml:space="preserve">Table </w:t>
      </w:r>
      <w:r>
        <w:fldChar w:fldCharType="begin"/>
      </w:r>
      <w:r>
        <w:instrText xml:space="preserve"> SEQ Table \* ARABIC </w:instrText>
      </w:r>
      <w:r>
        <w:fldChar w:fldCharType="separate"/>
      </w:r>
      <w:r w:rsidR="00513102">
        <w:rPr>
          <w:noProof/>
        </w:rPr>
        <w:t>2</w:t>
      </w:r>
      <w:r>
        <w:fldChar w:fldCharType="end"/>
      </w:r>
      <w:r w:rsidRPr="00820BEA">
        <w:t xml:space="preserve">: User Testing Task </w:t>
      </w:r>
      <w:r>
        <w:t>2</w:t>
      </w:r>
      <w:r w:rsidRPr="00820BEA">
        <w:t xml:space="preserve"> Results</w:t>
      </w:r>
      <w:bookmarkEnd w:id="47"/>
    </w:p>
    <w:tbl>
      <w:tblPr>
        <w:tblStyle w:val="TableGrid"/>
        <w:tblW w:w="8995" w:type="dxa"/>
        <w:tblLook w:val="04A0" w:firstRow="1" w:lastRow="0" w:firstColumn="1" w:lastColumn="0" w:noHBand="0" w:noVBand="1"/>
      </w:tblPr>
      <w:tblGrid>
        <w:gridCol w:w="1125"/>
        <w:gridCol w:w="1280"/>
        <w:gridCol w:w="1134"/>
        <w:gridCol w:w="1017"/>
        <w:gridCol w:w="1535"/>
        <w:gridCol w:w="1275"/>
        <w:gridCol w:w="1629"/>
      </w:tblGrid>
      <w:tr w:rsidR="001271C7" w14:paraId="52B01A21" w14:textId="77777777">
        <w:tc>
          <w:tcPr>
            <w:tcW w:w="1125" w:type="dxa"/>
          </w:tcPr>
          <w:p w14:paraId="5DE0D8EF" w14:textId="77777777" w:rsidR="001271C7" w:rsidRDefault="001271C7">
            <w:r>
              <w:t>Results</w:t>
            </w:r>
          </w:p>
        </w:tc>
        <w:tc>
          <w:tcPr>
            <w:tcW w:w="1280" w:type="dxa"/>
          </w:tcPr>
          <w:p w14:paraId="15EF3D91" w14:textId="77777777" w:rsidR="001271C7" w:rsidRDefault="001271C7">
            <w:pPr>
              <w:jc w:val="center"/>
            </w:pPr>
            <w:r>
              <w:t>Completed</w:t>
            </w:r>
          </w:p>
          <w:p w14:paraId="16199701" w14:textId="77777777" w:rsidR="001271C7" w:rsidRDefault="001271C7">
            <w:pPr>
              <w:jc w:val="center"/>
            </w:pPr>
            <w:r>
              <w:t>Y/N</w:t>
            </w:r>
          </w:p>
        </w:tc>
        <w:tc>
          <w:tcPr>
            <w:tcW w:w="1134" w:type="dxa"/>
          </w:tcPr>
          <w:p w14:paraId="6EC2C519" w14:textId="77777777" w:rsidR="001271C7" w:rsidRDefault="001271C7">
            <w:pPr>
              <w:jc w:val="center"/>
            </w:pPr>
            <w:r>
              <w:t>Task time</w:t>
            </w:r>
          </w:p>
          <w:p w14:paraId="411031B7" w14:textId="77777777" w:rsidR="001271C7" w:rsidRDefault="001271C7">
            <w:pPr>
              <w:jc w:val="center"/>
            </w:pPr>
            <w:r>
              <w:t>minutes</w:t>
            </w:r>
          </w:p>
        </w:tc>
        <w:tc>
          <w:tcPr>
            <w:tcW w:w="1017" w:type="dxa"/>
          </w:tcPr>
          <w:p w14:paraId="25500709" w14:textId="77777777" w:rsidR="001271C7" w:rsidRDefault="001271C7">
            <w:pPr>
              <w:jc w:val="center"/>
            </w:pPr>
            <w:r>
              <w:t>Ease of Use /5</w:t>
            </w:r>
          </w:p>
        </w:tc>
        <w:tc>
          <w:tcPr>
            <w:tcW w:w="1535" w:type="dxa"/>
          </w:tcPr>
          <w:p w14:paraId="0A2A97AD" w14:textId="77777777" w:rsidR="001271C7" w:rsidRDefault="001271C7">
            <w:pPr>
              <w:jc w:val="center"/>
            </w:pPr>
            <w:r>
              <w:t>Feature Satisfaction /5</w:t>
            </w:r>
          </w:p>
        </w:tc>
        <w:tc>
          <w:tcPr>
            <w:tcW w:w="1275" w:type="dxa"/>
          </w:tcPr>
          <w:p w14:paraId="1F096C31" w14:textId="77777777" w:rsidR="001271C7" w:rsidRDefault="001271C7">
            <w:pPr>
              <w:jc w:val="center"/>
            </w:pPr>
            <w:r>
              <w:t>Speed of Program /5</w:t>
            </w:r>
          </w:p>
        </w:tc>
        <w:tc>
          <w:tcPr>
            <w:tcW w:w="1629" w:type="dxa"/>
          </w:tcPr>
          <w:p w14:paraId="47884AF3" w14:textId="77777777" w:rsidR="001271C7" w:rsidRDefault="001271C7">
            <w:pPr>
              <w:jc w:val="center"/>
            </w:pPr>
            <w:r>
              <w:t>Error / Bug Frequency</w:t>
            </w:r>
          </w:p>
        </w:tc>
      </w:tr>
      <w:tr w:rsidR="001271C7" w14:paraId="13E7416C" w14:textId="77777777">
        <w:tc>
          <w:tcPr>
            <w:tcW w:w="1125" w:type="dxa"/>
          </w:tcPr>
          <w:p w14:paraId="48E73343" w14:textId="77777777" w:rsidR="001271C7" w:rsidRDefault="001271C7">
            <w:r>
              <w:t>Tester 1</w:t>
            </w:r>
          </w:p>
        </w:tc>
        <w:tc>
          <w:tcPr>
            <w:tcW w:w="1280" w:type="dxa"/>
          </w:tcPr>
          <w:p w14:paraId="68A671EC" w14:textId="63A15C13" w:rsidR="001271C7" w:rsidRDefault="001C0734">
            <w:pPr>
              <w:jc w:val="center"/>
            </w:pPr>
            <w:r>
              <w:t>Y</w:t>
            </w:r>
          </w:p>
        </w:tc>
        <w:tc>
          <w:tcPr>
            <w:tcW w:w="1134" w:type="dxa"/>
          </w:tcPr>
          <w:p w14:paraId="546D49BE" w14:textId="06A65011" w:rsidR="001271C7" w:rsidRDefault="001C0734">
            <w:pPr>
              <w:jc w:val="center"/>
            </w:pPr>
            <w:r>
              <w:t>2 min</w:t>
            </w:r>
          </w:p>
        </w:tc>
        <w:tc>
          <w:tcPr>
            <w:tcW w:w="1017" w:type="dxa"/>
          </w:tcPr>
          <w:p w14:paraId="7FB2E426" w14:textId="30846DBF" w:rsidR="001271C7" w:rsidRDefault="001C0734">
            <w:pPr>
              <w:jc w:val="center"/>
            </w:pPr>
            <w:r>
              <w:t>3/5</w:t>
            </w:r>
          </w:p>
        </w:tc>
        <w:tc>
          <w:tcPr>
            <w:tcW w:w="1535" w:type="dxa"/>
          </w:tcPr>
          <w:p w14:paraId="0CE775C0" w14:textId="50E5B40B" w:rsidR="001271C7" w:rsidRDefault="00715196">
            <w:pPr>
              <w:jc w:val="center"/>
            </w:pPr>
            <w:r>
              <w:t>4/5</w:t>
            </w:r>
          </w:p>
        </w:tc>
        <w:tc>
          <w:tcPr>
            <w:tcW w:w="1275" w:type="dxa"/>
          </w:tcPr>
          <w:p w14:paraId="269D089D" w14:textId="6063CEE3" w:rsidR="001271C7" w:rsidRDefault="00715196">
            <w:pPr>
              <w:jc w:val="center"/>
            </w:pPr>
            <w:r>
              <w:t>5/5</w:t>
            </w:r>
          </w:p>
        </w:tc>
        <w:tc>
          <w:tcPr>
            <w:tcW w:w="1629" w:type="dxa"/>
          </w:tcPr>
          <w:p w14:paraId="71603BE9" w14:textId="1435E1C1" w:rsidR="00715196" w:rsidRDefault="00715196" w:rsidP="00715196">
            <w:pPr>
              <w:jc w:val="center"/>
            </w:pPr>
            <w:r>
              <w:t>None</w:t>
            </w:r>
          </w:p>
        </w:tc>
      </w:tr>
      <w:tr w:rsidR="001271C7" w14:paraId="75260921" w14:textId="77777777">
        <w:tc>
          <w:tcPr>
            <w:tcW w:w="1125" w:type="dxa"/>
          </w:tcPr>
          <w:p w14:paraId="29C595BE" w14:textId="77777777" w:rsidR="001271C7" w:rsidRDefault="001271C7">
            <w:r>
              <w:t>Tester 2</w:t>
            </w:r>
          </w:p>
        </w:tc>
        <w:tc>
          <w:tcPr>
            <w:tcW w:w="1280" w:type="dxa"/>
          </w:tcPr>
          <w:p w14:paraId="1C0E54C5" w14:textId="40562124" w:rsidR="001271C7" w:rsidRDefault="001C0734">
            <w:pPr>
              <w:jc w:val="center"/>
            </w:pPr>
            <w:r>
              <w:t>Y</w:t>
            </w:r>
          </w:p>
        </w:tc>
        <w:tc>
          <w:tcPr>
            <w:tcW w:w="1134" w:type="dxa"/>
          </w:tcPr>
          <w:p w14:paraId="6CD6CCA0" w14:textId="7364230B" w:rsidR="001C0734" w:rsidRDefault="001C0734" w:rsidP="001C0734">
            <w:pPr>
              <w:jc w:val="center"/>
            </w:pPr>
            <w:r>
              <w:t>1 min</w:t>
            </w:r>
          </w:p>
        </w:tc>
        <w:tc>
          <w:tcPr>
            <w:tcW w:w="1017" w:type="dxa"/>
          </w:tcPr>
          <w:p w14:paraId="077505C6" w14:textId="648FB6A9" w:rsidR="001271C7" w:rsidRDefault="001C0734">
            <w:pPr>
              <w:jc w:val="center"/>
            </w:pPr>
            <w:r>
              <w:t>4/5</w:t>
            </w:r>
          </w:p>
        </w:tc>
        <w:tc>
          <w:tcPr>
            <w:tcW w:w="1535" w:type="dxa"/>
          </w:tcPr>
          <w:p w14:paraId="2F6B22EB" w14:textId="5A1CEDEC" w:rsidR="001271C7" w:rsidRDefault="00715196">
            <w:pPr>
              <w:jc w:val="center"/>
            </w:pPr>
            <w:r>
              <w:t>4/5</w:t>
            </w:r>
          </w:p>
        </w:tc>
        <w:tc>
          <w:tcPr>
            <w:tcW w:w="1275" w:type="dxa"/>
          </w:tcPr>
          <w:p w14:paraId="3C276EBB" w14:textId="048DA7D8" w:rsidR="001271C7" w:rsidRDefault="00715196">
            <w:pPr>
              <w:jc w:val="center"/>
            </w:pPr>
            <w:r>
              <w:t>5/5</w:t>
            </w:r>
          </w:p>
        </w:tc>
        <w:tc>
          <w:tcPr>
            <w:tcW w:w="1629" w:type="dxa"/>
          </w:tcPr>
          <w:p w14:paraId="4FCFE236" w14:textId="50C7F9F5" w:rsidR="001271C7" w:rsidRDefault="00715196">
            <w:pPr>
              <w:jc w:val="center"/>
            </w:pPr>
            <w:r>
              <w:t>None</w:t>
            </w:r>
          </w:p>
        </w:tc>
      </w:tr>
      <w:tr w:rsidR="001271C7" w14:paraId="63277D4C" w14:textId="77777777">
        <w:tc>
          <w:tcPr>
            <w:tcW w:w="1125" w:type="dxa"/>
          </w:tcPr>
          <w:p w14:paraId="4F393D2F" w14:textId="77777777" w:rsidR="001271C7" w:rsidRDefault="001271C7">
            <w:r>
              <w:t>Tester 3</w:t>
            </w:r>
          </w:p>
        </w:tc>
        <w:tc>
          <w:tcPr>
            <w:tcW w:w="1280" w:type="dxa"/>
          </w:tcPr>
          <w:p w14:paraId="61ED1A33" w14:textId="43422C8F" w:rsidR="001271C7" w:rsidRDefault="001C0734">
            <w:pPr>
              <w:jc w:val="center"/>
            </w:pPr>
            <w:r>
              <w:t>Y</w:t>
            </w:r>
          </w:p>
        </w:tc>
        <w:tc>
          <w:tcPr>
            <w:tcW w:w="1134" w:type="dxa"/>
          </w:tcPr>
          <w:p w14:paraId="60130678" w14:textId="5C86F8C6" w:rsidR="001271C7" w:rsidRDefault="001C0734">
            <w:pPr>
              <w:jc w:val="center"/>
            </w:pPr>
            <w:r>
              <w:t>3 min</w:t>
            </w:r>
          </w:p>
        </w:tc>
        <w:tc>
          <w:tcPr>
            <w:tcW w:w="1017" w:type="dxa"/>
          </w:tcPr>
          <w:p w14:paraId="54EC11AB" w14:textId="1C290AED" w:rsidR="001271C7" w:rsidRDefault="00715196">
            <w:pPr>
              <w:jc w:val="center"/>
            </w:pPr>
            <w:r>
              <w:t>3/5</w:t>
            </w:r>
          </w:p>
        </w:tc>
        <w:tc>
          <w:tcPr>
            <w:tcW w:w="1535" w:type="dxa"/>
          </w:tcPr>
          <w:p w14:paraId="7F6EB26C" w14:textId="2821B44E" w:rsidR="001271C7" w:rsidRDefault="00715196">
            <w:pPr>
              <w:jc w:val="center"/>
            </w:pPr>
            <w:r>
              <w:t>4/5</w:t>
            </w:r>
          </w:p>
        </w:tc>
        <w:tc>
          <w:tcPr>
            <w:tcW w:w="1275" w:type="dxa"/>
          </w:tcPr>
          <w:p w14:paraId="54BFC940" w14:textId="52ED81C5" w:rsidR="001271C7" w:rsidRDefault="00715196">
            <w:pPr>
              <w:jc w:val="center"/>
            </w:pPr>
            <w:r>
              <w:t>5/5</w:t>
            </w:r>
          </w:p>
        </w:tc>
        <w:tc>
          <w:tcPr>
            <w:tcW w:w="1629" w:type="dxa"/>
          </w:tcPr>
          <w:p w14:paraId="5C988B5E" w14:textId="17795E78" w:rsidR="001271C7" w:rsidRDefault="00D320A3">
            <w:pPr>
              <w:jc w:val="center"/>
            </w:pPr>
            <w:r>
              <w:t>1* See Below</w:t>
            </w:r>
          </w:p>
        </w:tc>
      </w:tr>
      <w:tr w:rsidR="001271C7" w14:paraId="6407E6D0" w14:textId="77777777">
        <w:tc>
          <w:tcPr>
            <w:tcW w:w="1125" w:type="dxa"/>
          </w:tcPr>
          <w:p w14:paraId="7CFEB8E1" w14:textId="77777777" w:rsidR="001271C7" w:rsidRDefault="001271C7">
            <w:r>
              <w:t>Tester 4</w:t>
            </w:r>
          </w:p>
        </w:tc>
        <w:tc>
          <w:tcPr>
            <w:tcW w:w="1280" w:type="dxa"/>
          </w:tcPr>
          <w:p w14:paraId="53077BA2" w14:textId="5CB4328E" w:rsidR="001271C7" w:rsidRDefault="001C0734">
            <w:pPr>
              <w:jc w:val="center"/>
            </w:pPr>
            <w:r>
              <w:t>Y</w:t>
            </w:r>
          </w:p>
        </w:tc>
        <w:tc>
          <w:tcPr>
            <w:tcW w:w="1134" w:type="dxa"/>
          </w:tcPr>
          <w:p w14:paraId="611EE545" w14:textId="5983C9B6" w:rsidR="001271C7" w:rsidRDefault="001C0734">
            <w:pPr>
              <w:jc w:val="center"/>
            </w:pPr>
            <w:r>
              <w:t>3 min</w:t>
            </w:r>
          </w:p>
        </w:tc>
        <w:tc>
          <w:tcPr>
            <w:tcW w:w="1017" w:type="dxa"/>
          </w:tcPr>
          <w:p w14:paraId="794E65B9" w14:textId="2C931916" w:rsidR="001271C7" w:rsidRDefault="00715196">
            <w:pPr>
              <w:jc w:val="center"/>
            </w:pPr>
            <w:r>
              <w:t>2/5</w:t>
            </w:r>
          </w:p>
        </w:tc>
        <w:tc>
          <w:tcPr>
            <w:tcW w:w="1535" w:type="dxa"/>
          </w:tcPr>
          <w:p w14:paraId="4FA16C5B" w14:textId="78F02327" w:rsidR="001271C7" w:rsidRDefault="00715196">
            <w:pPr>
              <w:jc w:val="center"/>
            </w:pPr>
            <w:r>
              <w:t>3/5</w:t>
            </w:r>
          </w:p>
        </w:tc>
        <w:tc>
          <w:tcPr>
            <w:tcW w:w="1275" w:type="dxa"/>
          </w:tcPr>
          <w:p w14:paraId="7EC6CC86" w14:textId="1BA6F5DF" w:rsidR="001271C7" w:rsidRDefault="00715196">
            <w:pPr>
              <w:jc w:val="center"/>
            </w:pPr>
            <w:r>
              <w:t>5/5</w:t>
            </w:r>
          </w:p>
        </w:tc>
        <w:tc>
          <w:tcPr>
            <w:tcW w:w="1629" w:type="dxa"/>
          </w:tcPr>
          <w:p w14:paraId="2BA13F58" w14:textId="2250B1BF" w:rsidR="001271C7" w:rsidRDefault="00D320A3">
            <w:pPr>
              <w:jc w:val="center"/>
            </w:pPr>
            <w:r>
              <w:t>1 *See Below</w:t>
            </w:r>
          </w:p>
        </w:tc>
      </w:tr>
      <w:tr w:rsidR="001271C7" w14:paraId="4EC48AC8" w14:textId="77777777">
        <w:tc>
          <w:tcPr>
            <w:tcW w:w="1125" w:type="dxa"/>
          </w:tcPr>
          <w:p w14:paraId="1E2E9D38" w14:textId="77777777" w:rsidR="001271C7" w:rsidRDefault="001271C7">
            <w:r>
              <w:t>Tester 5</w:t>
            </w:r>
          </w:p>
        </w:tc>
        <w:tc>
          <w:tcPr>
            <w:tcW w:w="1280" w:type="dxa"/>
          </w:tcPr>
          <w:p w14:paraId="7D523725" w14:textId="08044BCE" w:rsidR="001271C7" w:rsidRDefault="001C0734">
            <w:pPr>
              <w:jc w:val="center"/>
            </w:pPr>
            <w:r>
              <w:t>Y</w:t>
            </w:r>
          </w:p>
        </w:tc>
        <w:tc>
          <w:tcPr>
            <w:tcW w:w="1134" w:type="dxa"/>
          </w:tcPr>
          <w:p w14:paraId="561A836C" w14:textId="7F0DF685" w:rsidR="001271C7" w:rsidRDefault="001C0734">
            <w:pPr>
              <w:jc w:val="center"/>
            </w:pPr>
            <w:r>
              <w:t>2 min</w:t>
            </w:r>
          </w:p>
        </w:tc>
        <w:tc>
          <w:tcPr>
            <w:tcW w:w="1017" w:type="dxa"/>
          </w:tcPr>
          <w:p w14:paraId="52309F2C" w14:textId="6E040A88" w:rsidR="001271C7" w:rsidRDefault="00715196">
            <w:pPr>
              <w:jc w:val="center"/>
            </w:pPr>
            <w:r>
              <w:t>3/5</w:t>
            </w:r>
          </w:p>
        </w:tc>
        <w:tc>
          <w:tcPr>
            <w:tcW w:w="1535" w:type="dxa"/>
          </w:tcPr>
          <w:p w14:paraId="2E574C21" w14:textId="06E3724D" w:rsidR="001271C7" w:rsidRDefault="00715196">
            <w:pPr>
              <w:jc w:val="center"/>
            </w:pPr>
            <w:r>
              <w:t>4/5</w:t>
            </w:r>
          </w:p>
        </w:tc>
        <w:tc>
          <w:tcPr>
            <w:tcW w:w="1275" w:type="dxa"/>
          </w:tcPr>
          <w:p w14:paraId="66104C1A" w14:textId="3F06981E" w:rsidR="001271C7" w:rsidRDefault="00715196">
            <w:pPr>
              <w:jc w:val="center"/>
            </w:pPr>
            <w:r>
              <w:t>5/5</w:t>
            </w:r>
          </w:p>
        </w:tc>
        <w:tc>
          <w:tcPr>
            <w:tcW w:w="1629" w:type="dxa"/>
          </w:tcPr>
          <w:p w14:paraId="1A44718A" w14:textId="653FBEBD" w:rsidR="001271C7" w:rsidRDefault="00D320A3">
            <w:pPr>
              <w:jc w:val="center"/>
            </w:pPr>
            <w:r>
              <w:t>None</w:t>
            </w:r>
          </w:p>
        </w:tc>
      </w:tr>
    </w:tbl>
    <w:p w14:paraId="53F816B1" w14:textId="63C22D3C" w:rsidR="00306C8D" w:rsidRDefault="00306C8D" w:rsidP="00291FEA"/>
    <w:p w14:paraId="08DD98A9" w14:textId="77777777" w:rsidR="00545458" w:rsidRDefault="00545458" w:rsidP="00545458">
      <w:r>
        <w:t>Any additional features or functionality testers would like to see:</w:t>
      </w:r>
    </w:p>
    <w:p w14:paraId="383652BA" w14:textId="32C1FB7D" w:rsidR="00545458" w:rsidRDefault="009D049D" w:rsidP="00545458">
      <w:pPr>
        <w:pStyle w:val="ListParagraph"/>
        <w:numPr>
          <w:ilvl w:val="0"/>
          <w:numId w:val="18"/>
        </w:numPr>
      </w:pPr>
      <w:r>
        <w:t>A toggle which changed inventory windows behaviour. Closing inventory list should close all inventory windows unless toggled or “pinned”.</w:t>
      </w:r>
    </w:p>
    <w:p w14:paraId="1710806A" w14:textId="77777777" w:rsidR="00545458" w:rsidRDefault="00545458" w:rsidP="00545458">
      <w:r>
        <w:t>Any errors or bugs the tester encountered completing this task:</w:t>
      </w:r>
    </w:p>
    <w:p w14:paraId="6F1B29FD" w14:textId="76119386" w:rsidR="00545458" w:rsidRDefault="009D049D" w:rsidP="00545458">
      <w:pPr>
        <w:pStyle w:val="ListParagraph"/>
        <w:numPr>
          <w:ilvl w:val="0"/>
          <w:numId w:val="18"/>
        </w:numPr>
      </w:pPr>
      <w:r>
        <w:t xml:space="preserve">Both tester 3 and 4 encountered the same error </w:t>
      </w:r>
      <w:r w:rsidR="00F91671">
        <w:t>were</w:t>
      </w:r>
      <w:r>
        <w:t xml:space="preserve"> trying to split the stack on </w:t>
      </w:r>
      <w:proofErr w:type="gramStart"/>
      <w:r>
        <w:t>a</w:t>
      </w:r>
      <w:proofErr w:type="gramEnd"/>
      <w:r>
        <w:t xml:space="preserve"> item in a window that is not currently selected ignores the input. </w:t>
      </w:r>
      <w:r w:rsidR="00F91671">
        <w:t>It appears splitting only works when the window is already selected.</w:t>
      </w:r>
    </w:p>
    <w:p w14:paraId="05E7C61C" w14:textId="279700F7" w:rsidR="00545458" w:rsidRDefault="00545458">
      <w:r>
        <w:br w:type="page"/>
      </w:r>
    </w:p>
    <w:p w14:paraId="3F24DCC9" w14:textId="7C75BF70" w:rsidR="00306C8D" w:rsidRDefault="00306C8D" w:rsidP="00545458">
      <w:pPr>
        <w:pStyle w:val="Heading3"/>
      </w:pPr>
      <w:bookmarkStart w:id="48" w:name="_Toc182507816"/>
      <w:r>
        <w:t xml:space="preserve">Task </w:t>
      </w:r>
      <w:r w:rsidR="001271C7">
        <w:t>3</w:t>
      </w:r>
      <w:r>
        <w:t>:</w:t>
      </w:r>
      <w:r w:rsidR="005D5A0A">
        <w:t xml:space="preserve"> Open Component Selection and Equip One </w:t>
      </w:r>
      <w:r w:rsidR="000953EF">
        <w:t>into</w:t>
      </w:r>
      <w:r w:rsidR="005D5A0A">
        <w:t xml:space="preserve"> </w:t>
      </w:r>
      <w:r w:rsidR="000953EF">
        <w:t>Hot Bar</w:t>
      </w:r>
      <w:bookmarkEnd w:id="48"/>
    </w:p>
    <w:p w14:paraId="3947C09C" w14:textId="29C3EA3A" w:rsidR="006B647D" w:rsidRDefault="006B647D" w:rsidP="006B647D">
      <w:pPr>
        <w:pStyle w:val="Caption"/>
        <w:keepNext/>
      </w:pPr>
      <w:bookmarkStart w:id="49" w:name="_Toc182507826"/>
      <w:r>
        <w:t xml:space="preserve">Table </w:t>
      </w:r>
      <w:r>
        <w:fldChar w:fldCharType="begin"/>
      </w:r>
      <w:r>
        <w:instrText xml:space="preserve"> SEQ Table \* ARABIC </w:instrText>
      </w:r>
      <w:r>
        <w:fldChar w:fldCharType="separate"/>
      </w:r>
      <w:r w:rsidR="00513102">
        <w:rPr>
          <w:noProof/>
        </w:rPr>
        <w:t>3</w:t>
      </w:r>
      <w:r>
        <w:fldChar w:fldCharType="end"/>
      </w:r>
      <w:r w:rsidRPr="00DA03F2">
        <w:t xml:space="preserve">: User Testing Task </w:t>
      </w:r>
      <w:r>
        <w:t>3</w:t>
      </w:r>
      <w:r w:rsidRPr="00DA03F2">
        <w:t xml:space="preserve"> Results</w:t>
      </w:r>
      <w:bookmarkEnd w:id="49"/>
    </w:p>
    <w:tbl>
      <w:tblPr>
        <w:tblStyle w:val="TableGrid"/>
        <w:tblW w:w="8995" w:type="dxa"/>
        <w:tblLook w:val="04A0" w:firstRow="1" w:lastRow="0" w:firstColumn="1" w:lastColumn="0" w:noHBand="0" w:noVBand="1"/>
      </w:tblPr>
      <w:tblGrid>
        <w:gridCol w:w="1125"/>
        <w:gridCol w:w="1280"/>
        <w:gridCol w:w="1134"/>
        <w:gridCol w:w="1017"/>
        <w:gridCol w:w="1535"/>
        <w:gridCol w:w="1275"/>
        <w:gridCol w:w="1629"/>
      </w:tblGrid>
      <w:tr w:rsidR="00306C8D" w14:paraId="5007ABED" w14:textId="77777777">
        <w:tc>
          <w:tcPr>
            <w:tcW w:w="1125" w:type="dxa"/>
          </w:tcPr>
          <w:p w14:paraId="0436DD5F" w14:textId="77777777" w:rsidR="00306C8D" w:rsidRDefault="00306C8D">
            <w:r>
              <w:t>Results</w:t>
            </w:r>
          </w:p>
        </w:tc>
        <w:tc>
          <w:tcPr>
            <w:tcW w:w="1280" w:type="dxa"/>
          </w:tcPr>
          <w:p w14:paraId="47D72A87" w14:textId="77777777" w:rsidR="00306C8D" w:rsidRDefault="00306C8D">
            <w:pPr>
              <w:jc w:val="center"/>
            </w:pPr>
            <w:r>
              <w:t>Completed</w:t>
            </w:r>
          </w:p>
          <w:p w14:paraId="24874C8B" w14:textId="77777777" w:rsidR="00306C8D" w:rsidRDefault="00306C8D">
            <w:pPr>
              <w:jc w:val="center"/>
            </w:pPr>
            <w:r>
              <w:t>Y/N</w:t>
            </w:r>
          </w:p>
        </w:tc>
        <w:tc>
          <w:tcPr>
            <w:tcW w:w="1134" w:type="dxa"/>
          </w:tcPr>
          <w:p w14:paraId="75903F9E" w14:textId="77777777" w:rsidR="00306C8D" w:rsidRDefault="00306C8D">
            <w:pPr>
              <w:jc w:val="center"/>
            </w:pPr>
            <w:r>
              <w:t>Task time</w:t>
            </w:r>
          </w:p>
          <w:p w14:paraId="39E58969" w14:textId="77777777" w:rsidR="00306C8D" w:rsidRDefault="00306C8D">
            <w:pPr>
              <w:jc w:val="center"/>
            </w:pPr>
            <w:r>
              <w:t>minutes</w:t>
            </w:r>
          </w:p>
        </w:tc>
        <w:tc>
          <w:tcPr>
            <w:tcW w:w="1017" w:type="dxa"/>
          </w:tcPr>
          <w:p w14:paraId="35D5421C" w14:textId="77777777" w:rsidR="00306C8D" w:rsidRDefault="00306C8D">
            <w:pPr>
              <w:jc w:val="center"/>
            </w:pPr>
            <w:r>
              <w:t>Ease of Use /5</w:t>
            </w:r>
          </w:p>
        </w:tc>
        <w:tc>
          <w:tcPr>
            <w:tcW w:w="1535" w:type="dxa"/>
          </w:tcPr>
          <w:p w14:paraId="5155F227" w14:textId="77777777" w:rsidR="00306C8D" w:rsidRDefault="00306C8D">
            <w:pPr>
              <w:jc w:val="center"/>
            </w:pPr>
            <w:r>
              <w:t>Feature Satisfaction /5</w:t>
            </w:r>
          </w:p>
        </w:tc>
        <w:tc>
          <w:tcPr>
            <w:tcW w:w="1275" w:type="dxa"/>
          </w:tcPr>
          <w:p w14:paraId="6937B508" w14:textId="77777777" w:rsidR="00306C8D" w:rsidRDefault="00306C8D">
            <w:pPr>
              <w:jc w:val="center"/>
            </w:pPr>
            <w:r>
              <w:t>Speed of Program /5</w:t>
            </w:r>
          </w:p>
        </w:tc>
        <w:tc>
          <w:tcPr>
            <w:tcW w:w="1629" w:type="dxa"/>
          </w:tcPr>
          <w:p w14:paraId="1928DF35" w14:textId="77777777" w:rsidR="00306C8D" w:rsidRDefault="00306C8D">
            <w:pPr>
              <w:jc w:val="center"/>
            </w:pPr>
            <w:r>
              <w:t>Error / Bug Frequency</w:t>
            </w:r>
          </w:p>
        </w:tc>
      </w:tr>
      <w:tr w:rsidR="00306C8D" w14:paraId="01B64DB6" w14:textId="77777777">
        <w:tc>
          <w:tcPr>
            <w:tcW w:w="1125" w:type="dxa"/>
          </w:tcPr>
          <w:p w14:paraId="515B7B5D" w14:textId="77777777" w:rsidR="00306C8D" w:rsidRDefault="00306C8D">
            <w:r>
              <w:t>Tester 1</w:t>
            </w:r>
          </w:p>
        </w:tc>
        <w:tc>
          <w:tcPr>
            <w:tcW w:w="1280" w:type="dxa"/>
          </w:tcPr>
          <w:p w14:paraId="3D987793" w14:textId="6EE7CC3C" w:rsidR="00306C8D" w:rsidRDefault="004B40C9">
            <w:pPr>
              <w:jc w:val="center"/>
            </w:pPr>
            <w:r>
              <w:t>Y</w:t>
            </w:r>
          </w:p>
        </w:tc>
        <w:tc>
          <w:tcPr>
            <w:tcW w:w="1134" w:type="dxa"/>
          </w:tcPr>
          <w:p w14:paraId="1D30259C" w14:textId="42E84E53" w:rsidR="00306C8D" w:rsidRDefault="004B40C9">
            <w:pPr>
              <w:jc w:val="center"/>
            </w:pPr>
            <w:r>
              <w:t>&lt; 1 min</w:t>
            </w:r>
          </w:p>
        </w:tc>
        <w:tc>
          <w:tcPr>
            <w:tcW w:w="1017" w:type="dxa"/>
          </w:tcPr>
          <w:p w14:paraId="5B1F9807" w14:textId="19CAFDDF" w:rsidR="00306C8D" w:rsidRDefault="000B0904">
            <w:pPr>
              <w:jc w:val="center"/>
            </w:pPr>
            <w:r>
              <w:t>5/5</w:t>
            </w:r>
          </w:p>
        </w:tc>
        <w:tc>
          <w:tcPr>
            <w:tcW w:w="1535" w:type="dxa"/>
          </w:tcPr>
          <w:p w14:paraId="661833E2" w14:textId="09556EC4" w:rsidR="00306C8D" w:rsidRDefault="000B0904">
            <w:pPr>
              <w:jc w:val="center"/>
            </w:pPr>
            <w:r>
              <w:t>5/5</w:t>
            </w:r>
          </w:p>
        </w:tc>
        <w:tc>
          <w:tcPr>
            <w:tcW w:w="1275" w:type="dxa"/>
          </w:tcPr>
          <w:p w14:paraId="498B6228" w14:textId="2B422CA1" w:rsidR="00306C8D" w:rsidRDefault="000B0904">
            <w:pPr>
              <w:jc w:val="center"/>
            </w:pPr>
            <w:r>
              <w:t>5/5</w:t>
            </w:r>
          </w:p>
        </w:tc>
        <w:tc>
          <w:tcPr>
            <w:tcW w:w="1629" w:type="dxa"/>
          </w:tcPr>
          <w:p w14:paraId="03417872" w14:textId="2128656E" w:rsidR="00306C8D" w:rsidRDefault="000B0904">
            <w:pPr>
              <w:jc w:val="center"/>
            </w:pPr>
            <w:r>
              <w:t>None</w:t>
            </w:r>
          </w:p>
        </w:tc>
      </w:tr>
      <w:tr w:rsidR="00306C8D" w14:paraId="34C0A854" w14:textId="77777777">
        <w:tc>
          <w:tcPr>
            <w:tcW w:w="1125" w:type="dxa"/>
          </w:tcPr>
          <w:p w14:paraId="49CFFD9C" w14:textId="77777777" w:rsidR="00306C8D" w:rsidRDefault="00306C8D">
            <w:r>
              <w:t>Tester 2</w:t>
            </w:r>
          </w:p>
        </w:tc>
        <w:tc>
          <w:tcPr>
            <w:tcW w:w="1280" w:type="dxa"/>
          </w:tcPr>
          <w:p w14:paraId="4B4126E1" w14:textId="4D9315CD" w:rsidR="00306C8D" w:rsidRDefault="004B40C9">
            <w:pPr>
              <w:jc w:val="center"/>
            </w:pPr>
            <w:r>
              <w:t>Y</w:t>
            </w:r>
          </w:p>
        </w:tc>
        <w:tc>
          <w:tcPr>
            <w:tcW w:w="1134" w:type="dxa"/>
          </w:tcPr>
          <w:p w14:paraId="1D7D5670" w14:textId="1D507ACD" w:rsidR="00306C8D" w:rsidRDefault="004B40C9">
            <w:pPr>
              <w:jc w:val="center"/>
            </w:pPr>
            <w:r>
              <w:t>&lt; 1 min</w:t>
            </w:r>
          </w:p>
        </w:tc>
        <w:tc>
          <w:tcPr>
            <w:tcW w:w="1017" w:type="dxa"/>
          </w:tcPr>
          <w:p w14:paraId="6C69D236" w14:textId="5A1BBF29" w:rsidR="00306C8D" w:rsidRDefault="000B0904">
            <w:pPr>
              <w:jc w:val="center"/>
            </w:pPr>
            <w:r>
              <w:t>4/5</w:t>
            </w:r>
          </w:p>
        </w:tc>
        <w:tc>
          <w:tcPr>
            <w:tcW w:w="1535" w:type="dxa"/>
          </w:tcPr>
          <w:p w14:paraId="32B2656B" w14:textId="3B9C31BB" w:rsidR="00306C8D" w:rsidRDefault="000B0904">
            <w:pPr>
              <w:jc w:val="center"/>
            </w:pPr>
            <w:r>
              <w:t>5/5</w:t>
            </w:r>
          </w:p>
        </w:tc>
        <w:tc>
          <w:tcPr>
            <w:tcW w:w="1275" w:type="dxa"/>
          </w:tcPr>
          <w:p w14:paraId="00E980D5" w14:textId="15182C21" w:rsidR="00306C8D" w:rsidRDefault="000B0904">
            <w:pPr>
              <w:jc w:val="center"/>
            </w:pPr>
            <w:r>
              <w:t>5/5</w:t>
            </w:r>
          </w:p>
        </w:tc>
        <w:tc>
          <w:tcPr>
            <w:tcW w:w="1629" w:type="dxa"/>
          </w:tcPr>
          <w:p w14:paraId="19001F62" w14:textId="332EF898" w:rsidR="00306C8D" w:rsidRDefault="000B0904">
            <w:pPr>
              <w:jc w:val="center"/>
            </w:pPr>
            <w:r>
              <w:t>None</w:t>
            </w:r>
          </w:p>
        </w:tc>
      </w:tr>
      <w:tr w:rsidR="00306C8D" w14:paraId="11445617" w14:textId="77777777">
        <w:tc>
          <w:tcPr>
            <w:tcW w:w="1125" w:type="dxa"/>
          </w:tcPr>
          <w:p w14:paraId="5E06668F" w14:textId="77777777" w:rsidR="00306C8D" w:rsidRDefault="00306C8D">
            <w:r>
              <w:t>Tester 3</w:t>
            </w:r>
          </w:p>
        </w:tc>
        <w:tc>
          <w:tcPr>
            <w:tcW w:w="1280" w:type="dxa"/>
          </w:tcPr>
          <w:p w14:paraId="36995B72" w14:textId="1EB84AFE" w:rsidR="00306C8D" w:rsidRDefault="004B40C9">
            <w:pPr>
              <w:jc w:val="center"/>
            </w:pPr>
            <w:r>
              <w:t>Y</w:t>
            </w:r>
          </w:p>
        </w:tc>
        <w:tc>
          <w:tcPr>
            <w:tcW w:w="1134" w:type="dxa"/>
          </w:tcPr>
          <w:p w14:paraId="3455FE54" w14:textId="0E4D5076" w:rsidR="00306C8D" w:rsidRDefault="004B40C9">
            <w:pPr>
              <w:jc w:val="center"/>
            </w:pPr>
            <w:r>
              <w:t>1 min</w:t>
            </w:r>
          </w:p>
        </w:tc>
        <w:tc>
          <w:tcPr>
            <w:tcW w:w="1017" w:type="dxa"/>
          </w:tcPr>
          <w:p w14:paraId="620AB527" w14:textId="0D952124" w:rsidR="00306C8D" w:rsidRDefault="000B0904">
            <w:pPr>
              <w:jc w:val="center"/>
            </w:pPr>
            <w:r>
              <w:t>4/5</w:t>
            </w:r>
          </w:p>
        </w:tc>
        <w:tc>
          <w:tcPr>
            <w:tcW w:w="1535" w:type="dxa"/>
          </w:tcPr>
          <w:p w14:paraId="4FD494CD" w14:textId="22AB6BBB" w:rsidR="00306C8D" w:rsidRDefault="000B0904">
            <w:pPr>
              <w:jc w:val="center"/>
            </w:pPr>
            <w:r>
              <w:t>5/5</w:t>
            </w:r>
          </w:p>
        </w:tc>
        <w:tc>
          <w:tcPr>
            <w:tcW w:w="1275" w:type="dxa"/>
          </w:tcPr>
          <w:p w14:paraId="295D4B13" w14:textId="7A8C31D1" w:rsidR="00306C8D" w:rsidRDefault="000B0904">
            <w:pPr>
              <w:jc w:val="center"/>
            </w:pPr>
            <w:r>
              <w:t>5/5</w:t>
            </w:r>
          </w:p>
        </w:tc>
        <w:tc>
          <w:tcPr>
            <w:tcW w:w="1629" w:type="dxa"/>
          </w:tcPr>
          <w:p w14:paraId="7B15E021" w14:textId="4ED86D58" w:rsidR="00306C8D" w:rsidRDefault="000B0904">
            <w:pPr>
              <w:jc w:val="center"/>
            </w:pPr>
            <w:r>
              <w:t>1 *See below</w:t>
            </w:r>
          </w:p>
        </w:tc>
      </w:tr>
      <w:tr w:rsidR="00306C8D" w14:paraId="23D755E7" w14:textId="77777777">
        <w:tc>
          <w:tcPr>
            <w:tcW w:w="1125" w:type="dxa"/>
          </w:tcPr>
          <w:p w14:paraId="05A76CD4" w14:textId="77777777" w:rsidR="00306C8D" w:rsidRDefault="00306C8D">
            <w:r>
              <w:t>Tester 4</w:t>
            </w:r>
          </w:p>
        </w:tc>
        <w:tc>
          <w:tcPr>
            <w:tcW w:w="1280" w:type="dxa"/>
          </w:tcPr>
          <w:p w14:paraId="0306A489" w14:textId="74FFBC3C" w:rsidR="00306C8D" w:rsidRDefault="004B40C9">
            <w:pPr>
              <w:jc w:val="center"/>
            </w:pPr>
            <w:r>
              <w:t>Y</w:t>
            </w:r>
          </w:p>
        </w:tc>
        <w:tc>
          <w:tcPr>
            <w:tcW w:w="1134" w:type="dxa"/>
          </w:tcPr>
          <w:p w14:paraId="30E2D2FE" w14:textId="3B1C92DE" w:rsidR="00306C8D" w:rsidRDefault="004B40C9">
            <w:pPr>
              <w:jc w:val="center"/>
            </w:pPr>
            <w:r>
              <w:t>1 min</w:t>
            </w:r>
          </w:p>
        </w:tc>
        <w:tc>
          <w:tcPr>
            <w:tcW w:w="1017" w:type="dxa"/>
          </w:tcPr>
          <w:p w14:paraId="08C52F19" w14:textId="76019E7D" w:rsidR="00306C8D" w:rsidRDefault="000B0904">
            <w:pPr>
              <w:jc w:val="center"/>
            </w:pPr>
            <w:r>
              <w:t>3/5</w:t>
            </w:r>
          </w:p>
        </w:tc>
        <w:tc>
          <w:tcPr>
            <w:tcW w:w="1535" w:type="dxa"/>
          </w:tcPr>
          <w:p w14:paraId="0FAC8DE1" w14:textId="132C9712" w:rsidR="00306C8D" w:rsidRDefault="000B0904">
            <w:pPr>
              <w:jc w:val="center"/>
            </w:pPr>
            <w:r>
              <w:t>5/5</w:t>
            </w:r>
          </w:p>
        </w:tc>
        <w:tc>
          <w:tcPr>
            <w:tcW w:w="1275" w:type="dxa"/>
          </w:tcPr>
          <w:p w14:paraId="69CBA243" w14:textId="0475F743" w:rsidR="00306C8D" w:rsidRDefault="000B0904">
            <w:pPr>
              <w:jc w:val="center"/>
            </w:pPr>
            <w:r>
              <w:t>5/5</w:t>
            </w:r>
          </w:p>
        </w:tc>
        <w:tc>
          <w:tcPr>
            <w:tcW w:w="1629" w:type="dxa"/>
          </w:tcPr>
          <w:p w14:paraId="441CE704" w14:textId="705BC6F3" w:rsidR="00306C8D" w:rsidRDefault="000B0904">
            <w:pPr>
              <w:jc w:val="center"/>
            </w:pPr>
            <w:r>
              <w:t>None</w:t>
            </w:r>
          </w:p>
        </w:tc>
      </w:tr>
      <w:tr w:rsidR="00306C8D" w14:paraId="647AD03C" w14:textId="77777777">
        <w:tc>
          <w:tcPr>
            <w:tcW w:w="1125" w:type="dxa"/>
          </w:tcPr>
          <w:p w14:paraId="17074368" w14:textId="77777777" w:rsidR="00306C8D" w:rsidRDefault="00306C8D">
            <w:r>
              <w:t>Tester 5</w:t>
            </w:r>
          </w:p>
        </w:tc>
        <w:tc>
          <w:tcPr>
            <w:tcW w:w="1280" w:type="dxa"/>
          </w:tcPr>
          <w:p w14:paraId="0CB1A102" w14:textId="11E53B9E" w:rsidR="00306C8D" w:rsidRDefault="004B40C9">
            <w:pPr>
              <w:jc w:val="center"/>
            </w:pPr>
            <w:r>
              <w:t>Y</w:t>
            </w:r>
          </w:p>
        </w:tc>
        <w:tc>
          <w:tcPr>
            <w:tcW w:w="1134" w:type="dxa"/>
          </w:tcPr>
          <w:p w14:paraId="157A945C" w14:textId="302E199E" w:rsidR="00306C8D" w:rsidRDefault="004B40C9">
            <w:pPr>
              <w:jc w:val="center"/>
            </w:pPr>
            <w:r>
              <w:t>&lt; 1min</w:t>
            </w:r>
          </w:p>
        </w:tc>
        <w:tc>
          <w:tcPr>
            <w:tcW w:w="1017" w:type="dxa"/>
          </w:tcPr>
          <w:p w14:paraId="1A9A3D9A" w14:textId="5FB0A0E2" w:rsidR="00306C8D" w:rsidRDefault="000B0904">
            <w:pPr>
              <w:jc w:val="center"/>
            </w:pPr>
            <w:r>
              <w:t>4/5</w:t>
            </w:r>
          </w:p>
        </w:tc>
        <w:tc>
          <w:tcPr>
            <w:tcW w:w="1535" w:type="dxa"/>
          </w:tcPr>
          <w:p w14:paraId="2A3A0EEB" w14:textId="6C70B5B8" w:rsidR="00306C8D" w:rsidRDefault="000B0904">
            <w:pPr>
              <w:jc w:val="center"/>
            </w:pPr>
            <w:r>
              <w:t>5/5</w:t>
            </w:r>
          </w:p>
        </w:tc>
        <w:tc>
          <w:tcPr>
            <w:tcW w:w="1275" w:type="dxa"/>
          </w:tcPr>
          <w:p w14:paraId="105B1C46" w14:textId="1467C76E" w:rsidR="00306C8D" w:rsidRDefault="000B0904">
            <w:pPr>
              <w:jc w:val="center"/>
            </w:pPr>
            <w:r>
              <w:t>5/5</w:t>
            </w:r>
          </w:p>
        </w:tc>
        <w:tc>
          <w:tcPr>
            <w:tcW w:w="1629" w:type="dxa"/>
          </w:tcPr>
          <w:p w14:paraId="1258672C" w14:textId="23391D21" w:rsidR="00306C8D" w:rsidRDefault="000B0904">
            <w:pPr>
              <w:jc w:val="center"/>
            </w:pPr>
            <w:r>
              <w:t>None</w:t>
            </w:r>
          </w:p>
        </w:tc>
      </w:tr>
    </w:tbl>
    <w:p w14:paraId="72816550" w14:textId="77777777" w:rsidR="00306C8D" w:rsidRDefault="00306C8D" w:rsidP="00291FEA"/>
    <w:p w14:paraId="4EB8887C" w14:textId="77777777" w:rsidR="00545458" w:rsidRDefault="00545458" w:rsidP="00545458">
      <w:r>
        <w:t>Any additional features or functionality testers would like to see:</w:t>
      </w:r>
    </w:p>
    <w:p w14:paraId="27C61C48" w14:textId="0F4CC73D" w:rsidR="00053BB8" w:rsidRDefault="00053BB8" w:rsidP="00053BB8">
      <w:pPr>
        <w:pStyle w:val="ListParagraph"/>
        <w:numPr>
          <w:ilvl w:val="0"/>
          <w:numId w:val="18"/>
        </w:numPr>
      </w:pPr>
      <w:r>
        <w:t xml:space="preserve">More graphically </w:t>
      </w:r>
      <w:r w:rsidR="0069056E">
        <w:t>correct component, currently it only shows a scene from Godot.</w:t>
      </w:r>
    </w:p>
    <w:p w14:paraId="251B7E69" w14:textId="77777777" w:rsidR="00545458" w:rsidRDefault="00545458" w:rsidP="00545458">
      <w:r>
        <w:t>Any errors or bugs the tester encountered completing this task:</w:t>
      </w:r>
    </w:p>
    <w:p w14:paraId="68AAB579" w14:textId="73589728" w:rsidR="00053BB8" w:rsidRPr="00053BB8" w:rsidRDefault="00053BB8" w:rsidP="00053BB8">
      <w:pPr>
        <w:pStyle w:val="ListParagraph"/>
        <w:numPr>
          <w:ilvl w:val="0"/>
          <w:numId w:val="18"/>
        </w:numPr>
      </w:pPr>
      <w:r w:rsidRPr="00053BB8">
        <w:t>When having a equip slot already selected, updating the component in that slot doesn’t update what is currently selected until you press the control to equip that slot.</w:t>
      </w:r>
    </w:p>
    <w:p w14:paraId="5A106B1A" w14:textId="77777777" w:rsidR="00545458" w:rsidRDefault="00545458" w:rsidP="00291FEA"/>
    <w:p w14:paraId="1A10D4C7" w14:textId="5435F1D7" w:rsidR="00306C8D" w:rsidRDefault="00306C8D" w:rsidP="00545458">
      <w:pPr>
        <w:pStyle w:val="Heading3"/>
      </w:pPr>
      <w:bookmarkStart w:id="50" w:name="_Toc182507817"/>
      <w:r>
        <w:t xml:space="preserve">Task </w:t>
      </w:r>
      <w:r w:rsidR="001271C7">
        <w:t>4</w:t>
      </w:r>
      <w:r>
        <w:t>:</w:t>
      </w:r>
      <w:r w:rsidR="005D5A0A">
        <w:t xml:space="preserve"> Build Multiple Components </w:t>
      </w:r>
      <w:r w:rsidR="000953EF">
        <w:t>and</w:t>
      </w:r>
      <w:r w:rsidR="00D13A09">
        <w:t xml:space="preserve"> Multiple Vessels</w:t>
      </w:r>
      <w:bookmarkEnd w:id="50"/>
    </w:p>
    <w:p w14:paraId="4D5029B4" w14:textId="691FFD74" w:rsidR="006B647D" w:rsidRDefault="006B647D" w:rsidP="006B647D">
      <w:pPr>
        <w:pStyle w:val="Caption"/>
        <w:keepNext/>
      </w:pPr>
      <w:bookmarkStart w:id="51" w:name="_Toc182507827"/>
      <w:r>
        <w:t xml:space="preserve">Table </w:t>
      </w:r>
      <w:r>
        <w:fldChar w:fldCharType="begin"/>
      </w:r>
      <w:r>
        <w:instrText xml:space="preserve"> SEQ Table \* ARABIC </w:instrText>
      </w:r>
      <w:r>
        <w:fldChar w:fldCharType="separate"/>
      </w:r>
      <w:r w:rsidR="00513102">
        <w:rPr>
          <w:noProof/>
        </w:rPr>
        <w:t>4</w:t>
      </w:r>
      <w:r>
        <w:fldChar w:fldCharType="end"/>
      </w:r>
      <w:r w:rsidRPr="0080123E">
        <w:t xml:space="preserve">: User Testing Task </w:t>
      </w:r>
      <w:r>
        <w:t>4</w:t>
      </w:r>
      <w:r w:rsidRPr="0080123E">
        <w:t xml:space="preserve"> Results</w:t>
      </w:r>
      <w:bookmarkEnd w:id="51"/>
    </w:p>
    <w:tbl>
      <w:tblPr>
        <w:tblStyle w:val="TableGrid"/>
        <w:tblW w:w="8995" w:type="dxa"/>
        <w:tblLook w:val="04A0" w:firstRow="1" w:lastRow="0" w:firstColumn="1" w:lastColumn="0" w:noHBand="0" w:noVBand="1"/>
      </w:tblPr>
      <w:tblGrid>
        <w:gridCol w:w="1125"/>
        <w:gridCol w:w="1280"/>
        <w:gridCol w:w="1134"/>
        <w:gridCol w:w="1017"/>
        <w:gridCol w:w="1535"/>
        <w:gridCol w:w="1275"/>
        <w:gridCol w:w="1629"/>
      </w:tblGrid>
      <w:tr w:rsidR="00306C8D" w14:paraId="261C9CEE" w14:textId="77777777">
        <w:tc>
          <w:tcPr>
            <w:tcW w:w="1125" w:type="dxa"/>
          </w:tcPr>
          <w:p w14:paraId="12BFA353" w14:textId="77777777" w:rsidR="00306C8D" w:rsidRDefault="00306C8D">
            <w:r>
              <w:t>Results</w:t>
            </w:r>
          </w:p>
        </w:tc>
        <w:tc>
          <w:tcPr>
            <w:tcW w:w="1280" w:type="dxa"/>
          </w:tcPr>
          <w:p w14:paraId="5CE95023" w14:textId="77777777" w:rsidR="00306C8D" w:rsidRDefault="00306C8D">
            <w:pPr>
              <w:jc w:val="center"/>
            </w:pPr>
            <w:r>
              <w:t>Completed</w:t>
            </w:r>
          </w:p>
          <w:p w14:paraId="7DB43643" w14:textId="77777777" w:rsidR="00306C8D" w:rsidRDefault="00306C8D">
            <w:pPr>
              <w:jc w:val="center"/>
            </w:pPr>
            <w:r>
              <w:t>Y/N</w:t>
            </w:r>
          </w:p>
        </w:tc>
        <w:tc>
          <w:tcPr>
            <w:tcW w:w="1134" w:type="dxa"/>
          </w:tcPr>
          <w:p w14:paraId="0592A998" w14:textId="77777777" w:rsidR="00306C8D" w:rsidRDefault="00306C8D">
            <w:pPr>
              <w:jc w:val="center"/>
            </w:pPr>
            <w:r>
              <w:t>Task time</w:t>
            </w:r>
          </w:p>
          <w:p w14:paraId="6680EC6E" w14:textId="77777777" w:rsidR="00306C8D" w:rsidRDefault="00306C8D">
            <w:pPr>
              <w:jc w:val="center"/>
            </w:pPr>
            <w:r>
              <w:t>minutes</w:t>
            </w:r>
          </w:p>
        </w:tc>
        <w:tc>
          <w:tcPr>
            <w:tcW w:w="1017" w:type="dxa"/>
          </w:tcPr>
          <w:p w14:paraId="7AFB2B59" w14:textId="77777777" w:rsidR="00306C8D" w:rsidRDefault="00306C8D">
            <w:pPr>
              <w:jc w:val="center"/>
            </w:pPr>
            <w:r>
              <w:t>Ease of Use /5</w:t>
            </w:r>
          </w:p>
        </w:tc>
        <w:tc>
          <w:tcPr>
            <w:tcW w:w="1535" w:type="dxa"/>
          </w:tcPr>
          <w:p w14:paraId="10BAEB0C" w14:textId="77777777" w:rsidR="00306C8D" w:rsidRDefault="00306C8D">
            <w:pPr>
              <w:jc w:val="center"/>
            </w:pPr>
            <w:r>
              <w:t>Feature Satisfaction /5</w:t>
            </w:r>
          </w:p>
        </w:tc>
        <w:tc>
          <w:tcPr>
            <w:tcW w:w="1275" w:type="dxa"/>
          </w:tcPr>
          <w:p w14:paraId="6DD7EC9F" w14:textId="77777777" w:rsidR="00306C8D" w:rsidRDefault="00306C8D">
            <w:pPr>
              <w:jc w:val="center"/>
            </w:pPr>
            <w:r>
              <w:t>Speed of Program /5</w:t>
            </w:r>
          </w:p>
        </w:tc>
        <w:tc>
          <w:tcPr>
            <w:tcW w:w="1629" w:type="dxa"/>
          </w:tcPr>
          <w:p w14:paraId="0F9D719F" w14:textId="77777777" w:rsidR="00306C8D" w:rsidRDefault="00306C8D">
            <w:pPr>
              <w:jc w:val="center"/>
            </w:pPr>
            <w:r>
              <w:t>Error / Bug Frequency</w:t>
            </w:r>
          </w:p>
        </w:tc>
      </w:tr>
      <w:tr w:rsidR="00306C8D" w14:paraId="7CB0E78A" w14:textId="77777777">
        <w:tc>
          <w:tcPr>
            <w:tcW w:w="1125" w:type="dxa"/>
          </w:tcPr>
          <w:p w14:paraId="32BD2AD5" w14:textId="77777777" w:rsidR="00306C8D" w:rsidRDefault="00306C8D">
            <w:r>
              <w:t>Tester 1</w:t>
            </w:r>
          </w:p>
        </w:tc>
        <w:tc>
          <w:tcPr>
            <w:tcW w:w="1280" w:type="dxa"/>
          </w:tcPr>
          <w:p w14:paraId="1E20F516" w14:textId="2DE15D9C" w:rsidR="00306C8D" w:rsidRDefault="004B40C9">
            <w:pPr>
              <w:jc w:val="center"/>
            </w:pPr>
            <w:r>
              <w:t>Y</w:t>
            </w:r>
          </w:p>
        </w:tc>
        <w:tc>
          <w:tcPr>
            <w:tcW w:w="1134" w:type="dxa"/>
          </w:tcPr>
          <w:p w14:paraId="7167204F" w14:textId="2196CE3F" w:rsidR="00306C8D" w:rsidRDefault="00BC7F0B">
            <w:pPr>
              <w:jc w:val="center"/>
            </w:pPr>
            <w:r>
              <w:t>&lt; 1 min</w:t>
            </w:r>
          </w:p>
        </w:tc>
        <w:tc>
          <w:tcPr>
            <w:tcW w:w="1017" w:type="dxa"/>
          </w:tcPr>
          <w:p w14:paraId="1C4F764E" w14:textId="46944699" w:rsidR="00306C8D" w:rsidRDefault="00BC7F0B">
            <w:pPr>
              <w:jc w:val="center"/>
            </w:pPr>
            <w:r>
              <w:t>5/5</w:t>
            </w:r>
          </w:p>
        </w:tc>
        <w:tc>
          <w:tcPr>
            <w:tcW w:w="1535" w:type="dxa"/>
          </w:tcPr>
          <w:p w14:paraId="2F7A4EB3" w14:textId="174C3B0B" w:rsidR="00306C8D" w:rsidRDefault="00BC7F0B">
            <w:pPr>
              <w:jc w:val="center"/>
            </w:pPr>
            <w:r>
              <w:t>3/5</w:t>
            </w:r>
          </w:p>
        </w:tc>
        <w:tc>
          <w:tcPr>
            <w:tcW w:w="1275" w:type="dxa"/>
          </w:tcPr>
          <w:p w14:paraId="022A03FF" w14:textId="6C904823" w:rsidR="00306C8D" w:rsidRDefault="007E57B1">
            <w:pPr>
              <w:jc w:val="center"/>
            </w:pPr>
            <w:r>
              <w:t>5/5</w:t>
            </w:r>
          </w:p>
        </w:tc>
        <w:tc>
          <w:tcPr>
            <w:tcW w:w="1629" w:type="dxa"/>
          </w:tcPr>
          <w:p w14:paraId="20E7EE62" w14:textId="3A31E36F" w:rsidR="00306C8D" w:rsidRDefault="007E57B1">
            <w:pPr>
              <w:jc w:val="center"/>
            </w:pPr>
            <w:r>
              <w:t>None</w:t>
            </w:r>
          </w:p>
        </w:tc>
      </w:tr>
      <w:tr w:rsidR="00306C8D" w14:paraId="4C5F48D6" w14:textId="77777777">
        <w:tc>
          <w:tcPr>
            <w:tcW w:w="1125" w:type="dxa"/>
          </w:tcPr>
          <w:p w14:paraId="29AF83FB" w14:textId="77777777" w:rsidR="00306C8D" w:rsidRDefault="00306C8D">
            <w:r>
              <w:t>Tester 2</w:t>
            </w:r>
          </w:p>
        </w:tc>
        <w:tc>
          <w:tcPr>
            <w:tcW w:w="1280" w:type="dxa"/>
          </w:tcPr>
          <w:p w14:paraId="4D670EEC" w14:textId="39D0FB1F" w:rsidR="00306C8D" w:rsidRDefault="004B40C9">
            <w:pPr>
              <w:jc w:val="center"/>
            </w:pPr>
            <w:r>
              <w:t>Y</w:t>
            </w:r>
          </w:p>
        </w:tc>
        <w:tc>
          <w:tcPr>
            <w:tcW w:w="1134" w:type="dxa"/>
          </w:tcPr>
          <w:p w14:paraId="05B44C4E" w14:textId="6582114B" w:rsidR="00306C8D" w:rsidRDefault="00BC7F0B">
            <w:pPr>
              <w:jc w:val="center"/>
            </w:pPr>
            <w:r>
              <w:t>&lt; 1 min</w:t>
            </w:r>
          </w:p>
        </w:tc>
        <w:tc>
          <w:tcPr>
            <w:tcW w:w="1017" w:type="dxa"/>
          </w:tcPr>
          <w:p w14:paraId="70DFF445" w14:textId="21C0C5D2" w:rsidR="00306C8D" w:rsidRDefault="00BC7F0B">
            <w:pPr>
              <w:jc w:val="center"/>
            </w:pPr>
            <w:r>
              <w:t>5/5</w:t>
            </w:r>
          </w:p>
        </w:tc>
        <w:tc>
          <w:tcPr>
            <w:tcW w:w="1535" w:type="dxa"/>
          </w:tcPr>
          <w:p w14:paraId="5AAAF426" w14:textId="4071E277" w:rsidR="00306C8D" w:rsidRDefault="007E57B1">
            <w:pPr>
              <w:jc w:val="center"/>
            </w:pPr>
            <w:r>
              <w:t>4/5</w:t>
            </w:r>
          </w:p>
        </w:tc>
        <w:tc>
          <w:tcPr>
            <w:tcW w:w="1275" w:type="dxa"/>
          </w:tcPr>
          <w:p w14:paraId="6B654406" w14:textId="13B13EF2" w:rsidR="00306C8D" w:rsidRDefault="007E57B1">
            <w:pPr>
              <w:jc w:val="center"/>
            </w:pPr>
            <w:r>
              <w:t>4/5</w:t>
            </w:r>
          </w:p>
        </w:tc>
        <w:tc>
          <w:tcPr>
            <w:tcW w:w="1629" w:type="dxa"/>
          </w:tcPr>
          <w:p w14:paraId="26EF7B70" w14:textId="099033B0" w:rsidR="00306C8D" w:rsidRDefault="007E57B1">
            <w:pPr>
              <w:jc w:val="center"/>
            </w:pPr>
            <w:r>
              <w:t>None</w:t>
            </w:r>
          </w:p>
        </w:tc>
      </w:tr>
      <w:tr w:rsidR="00306C8D" w14:paraId="404A7E93" w14:textId="77777777">
        <w:tc>
          <w:tcPr>
            <w:tcW w:w="1125" w:type="dxa"/>
          </w:tcPr>
          <w:p w14:paraId="7E7A08B7" w14:textId="77777777" w:rsidR="00306C8D" w:rsidRDefault="00306C8D">
            <w:r>
              <w:t>Tester 3</w:t>
            </w:r>
          </w:p>
        </w:tc>
        <w:tc>
          <w:tcPr>
            <w:tcW w:w="1280" w:type="dxa"/>
          </w:tcPr>
          <w:p w14:paraId="2AAD3F8E" w14:textId="59968E73" w:rsidR="00306C8D" w:rsidRDefault="004B40C9">
            <w:pPr>
              <w:jc w:val="center"/>
            </w:pPr>
            <w:r>
              <w:t>Y</w:t>
            </w:r>
          </w:p>
        </w:tc>
        <w:tc>
          <w:tcPr>
            <w:tcW w:w="1134" w:type="dxa"/>
          </w:tcPr>
          <w:p w14:paraId="536BF3CA" w14:textId="27264782" w:rsidR="00306C8D" w:rsidRDefault="00BC7F0B">
            <w:pPr>
              <w:jc w:val="center"/>
            </w:pPr>
            <w:r>
              <w:t>&lt; 1 min</w:t>
            </w:r>
          </w:p>
        </w:tc>
        <w:tc>
          <w:tcPr>
            <w:tcW w:w="1017" w:type="dxa"/>
          </w:tcPr>
          <w:p w14:paraId="6F7477FA" w14:textId="37CA780B" w:rsidR="00306C8D" w:rsidRDefault="00BC7F0B">
            <w:pPr>
              <w:jc w:val="center"/>
            </w:pPr>
            <w:r>
              <w:t>5/5</w:t>
            </w:r>
          </w:p>
        </w:tc>
        <w:tc>
          <w:tcPr>
            <w:tcW w:w="1535" w:type="dxa"/>
          </w:tcPr>
          <w:p w14:paraId="622BABBA" w14:textId="2C39AF17" w:rsidR="00306C8D" w:rsidRDefault="007E57B1">
            <w:pPr>
              <w:jc w:val="center"/>
            </w:pPr>
            <w:r>
              <w:t>3/5</w:t>
            </w:r>
          </w:p>
        </w:tc>
        <w:tc>
          <w:tcPr>
            <w:tcW w:w="1275" w:type="dxa"/>
          </w:tcPr>
          <w:p w14:paraId="4067ECCA" w14:textId="56031A08" w:rsidR="00306C8D" w:rsidRDefault="007E57B1">
            <w:pPr>
              <w:jc w:val="center"/>
            </w:pPr>
            <w:r>
              <w:t>5/5</w:t>
            </w:r>
          </w:p>
        </w:tc>
        <w:tc>
          <w:tcPr>
            <w:tcW w:w="1629" w:type="dxa"/>
          </w:tcPr>
          <w:p w14:paraId="6DF3E2A3" w14:textId="35EAA9AF" w:rsidR="00306C8D" w:rsidRDefault="007E57B1">
            <w:pPr>
              <w:jc w:val="center"/>
            </w:pPr>
            <w:r>
              <w:t>None</w:t>
            </w:r>
          </w:p>
        </w:tc>
      </w:tr>
      <w:tr w:rsidR="00306C8D" w14:paraId="589CF77F" w14:textId="77777777">
        <w:tc>
          <w:tcPr>
            <w:tcW w:w="1125" w:type="dxa"/>
          </w:tcPr>
          <w:p w14:paraId="04E6B4E2" w14:textId="77777777" w:rsidR="00306C8D" w:rsidRDefault="00306C8D">
            <w:r>
              <w:t>Tester 4</w:t>
            </w:r>
          </w:p>
        </w:tc>
        <w:tc>
          <w:tcPr>
            <w:tcW w:w="1280" w:type="dxa"/>
          </w:tcPr>
          <w:p w14:paraId="21B5EFA9" w14:textId="7FE3A851" w:rsidR="00306C8D" w:rsidRDefault="004B40C9">
            <w:pPr>
              <w:jc w:val="center"/>
            </w:pPr>
            <w:r>
              <w:t>Y</w:t>
            </w:r>
          </w:p>
        </w:tc>
        <w:tc>
          <w:tcPr>
            <w:tcW w:w="1134" w:type="dxa"/>
          </w:tcPr>
          <w:p w14:paraId="5BB7EAA7" w14:textId="42BFAD9A" w:rsidR="00306C8D" w:rsidRDefault="00BC7F0B">
            <w:pPr>
              <w:jc w:val="center"/>
            </w:pPr>
            <w:r>
              <w:t>&lt; 1 min</w:t>
            </w:r>
          </w:p>
        </w:tc>
        <w:tc>
          <w:tcPr>
            <w:tcW w:w="1017" w:type="dxa"/>
          </w:tcPr>
          <w:p w14:paraId="39B1F4B7" w14:textId="19AB2F87" w:rsidR="00306C8D" w:rsidRDefault="00BC7F0B">
            <w:pPr>
              <w:jc w:val="center"/>
            </w:pPr>
            <w:r>
              <w:t>5/5</w:t>
            </w:r>
          </w:p>
        </w:tc>
        <w:tc>
          <w:tcPr>
            <w:tcW w:w="1535" w:type="dxa"/>
          </w:tcPr>
          <w:p w14:paraId="7B05E778" w14:textId="140ECD8F" w:rsidR="00306C8D" w:rsidRDefault="007E57B1">
            <w:pPr>
              <w:jc w:val="center"/>
            </w:pPr>
            <w:r>
              <w:t>3/5</w:t>
            </w:r>
          </w:p>
        </w:tc>
        <w:tc>
          <w:tcPr>
            <w:tcW w:w="1275" w:type="dxa"/>
          </w:tcPr>
          <w:p w14:paraId="2C8DE260" w14:textId="64D6C039" w:rsidR="00306C8D" w:rsidRDefault="007E57B1">
            <w:pPr>
              <w:jc w:val="center"/>
            </w:pPr>
            <w:r>
              <w:t>3/5</w:t>
            </w:r>
          </w:p>
        </w:tc>
        <w:tc>
          <w:tcPr>
            <w:tcW w:w="1629" w:type="dxa"/>
          </w:tcPr>
          <w:p w14:paraId="5A325969" w14:textId="3BE93607" w:rsidR="00306C8D" w:rsidRDefault="007E57B1">
            <w:pPr>
              <w:jc w:val="center"/>
            </w:pPr>
            <w:r>
              <w:t>1 *See below</w:t>
            </w:r>
          </w:p>
        </w:tc>
      </w:tr>
      <w:tr w:rsidR="00306C8D" w14:paraId="0C62C073" w14:textId="77777777">
        <w:tc>
          <w:tcPr>
            <w:tcW w:w="1125" w:type="dxa"/>
          </w:tcPr>
          <w:p w14:paraId="18CFA1A0" w14:textId="77777777" w:rsidR="00306C8D" w:rsidRDefault="00306C8D">
            <w:r>
              <w:t>Tester 5</w:t>
            </w:r>
          </w:p>
        </w:tc>
        <w:tc>
          <w:tcPr>
            <w:tcW w:w="1280" w:type="dxa"/>
          </w:tcPr>
          <w:p w14:paraId="70782C79" w14:textId="5BBD23C2" w:rsidR="00306C8D" w:rsidRDefault="004B40C9">
            <w:pPr>
              <w:jc w:val="center"/>
            </w:pPr>
            <w:r>
              <w:t>Y</w:t>
            </w:r>
          </w:p>
        </w:tc>
        <w:tc>
          <w:tcPr>
            <w:tcW w:w="1134" w:type="dxa"/>
          </w:tcPr>
          <w:p w14:paraId="4D4F0462" w14:textId="6EF810E3" w:rsidR="00306C8D" w:rsidRDefault="00BC7F0B">
            <w:pPr>
              <w:jc w:val="center"/>
            </w:pPr>
            <w:r>
              <w:t>&lt; 1 min</w:t>
            </w:r>
          </w:p>
        </w:tc>
        <w:tc>
          <w:tcPr>
            <w:tcW w:w="1017" w:type="dxa"/>
          </w:tcPr>
          <w:p w14:paraId="6B680921" w14:textId="3C751DB1" w:rsidR="00306C8D" w:rsidRDefault="00BC7F0B">
            <w:pPr>
              <w:jc w:val="center"/>
            </w:pPr>
            <w:r>
              <w:t>5/5</w:t>
            </w:r>
          </w:p>
        </w:tc>
        <w:tc>
          <w:tcPr>
            <w:tcW w:w="1535" w:type="dxa"/>
          </w:tcPr>
          <w:p w14:paraId="1133158D" w14:textId="7BD85D95" w:rsidR="00306C8D" w:rsidRDefault="007E57B1">
            <w:pPr>
              <w:jc w:val="center"/>
            </w:pPr>
            <w:r>
              <w:t>3/5</w:t>
            </w:r>
          </w:p>
        </w:tc>
        <w:tc>
          <w:tcPr>
            <w:tcW w:w="1275" w:type="dxa"/>
          </w:tcPr>
          <w:p w14:paraId="6FCE7EB0" w14:textId="35FF3A6F" w:rsidR="00306C8D" w:rsidRDefault="007E57B1">
            <w:pPr>
              <w:jc w:val="center"/>
            </w:pPr>
            <w:r>
              <w:t>3/5</w:t>
            </w:r>
          </w:p>
        </w:tc>
        <w:tc>
          <w:tcPr>
            <w:tcW w:w="1629" w:type="dxa"/>
          </w:tcPr>
          <w:p w14:paraId="5FDF162E" w14:textId="0DFA25A1" w:rsidR="00306C8D" w:rsidRDefault="007E57B1">
            <w:pPr>
              <w:jc w:val="center"/>
            </w:pPr>
            <w:r>
              <w:t>1 *See below</w:t>
            </w:r>
          </w:p>
        </w:tc>
      </w:tr>
    </w:tbl>
    <w:p w14:paraId="16DD6730" w14:textId="77777777" w:rsidR="00306C8D" w:rsidRDefault="00306C8D" w:rsidP="00291FEA"/>
    <w:p w14:paraId="3EE084B8" w14:textId="77777777" w:rsidR="00545458" w:rsidRDefault="00545458" w:rsidP="00545458">
      <w:r>
        <w:t>Any additional features or functionality testers would like to see:</w:t>
      </w:r>
    </w:p>
    <w:p w14:paraId="46506EFE" w14:textId="2CD10B52" w:rsidR="00545458" w:rsidRDefault="00DC6D59" w:rsidP="00545458">
      <w:pPr>
        <w:pStyle w:val="ListParagraph"/>
        <w:numPr>
          <w:ilvl w:val="0"/>
          <w:numId w:val="18"/>
        </w:numPr>
      </w:pPr>
      <w:r>
        <w:t xml:space="preserve">All the testers wanted to see more unique components, at the time for the MVP there are only 3 unique components to create. </w:t>
      </w:r>
    </w:p>
    <w:p w14:paraId="50C43465" w14:textId="78C20D41" w:rsidR="00DC6D59" w:rsidRDefault="00DC6D59" w:rsidP="00545458">
      <w:pPr>
        <w:pStyle w:val="ListParagraph"/>
        <w:numPr>
          <w:ilvl w:val="0"/>
          <w:numId w:val="18"/>
        </w:numPr>
      </w:pPr>
      <w:r>
        <w:t xml:space="preserve">Some of the testers wanted the option to only create </w:t>
      </w:r>
      <w:r w:rsidR="00E17770">
        <w:t xml:space="preserve">fixed sized blocks for the armour just like the cockpit is done. </w:t>
      </w:r>
    </w:p>
    <w:p w14:paraId="1AA593EA" w14:textId="57623B94" w:rsidR="00E17770" w:rsidRDefault="00E17770" w:rsidP="00545458">
      <w:pPr>
        <w:pStyle w:val="ListParagraph"/>
        <w:numPr>
          <w:ilvl w:val="0"/>
          <w:numId w:val="18"/>
        </w:numPr>
      </w:pPr>
      <w:r>
        <w:t>One of the testers wanted the rotation of the components to have a snapping option.</w:t>
      </w:r>
    </w:p>
    <w:p w14:paraId="16BEF28C" w14:textId="77777777" w:rsidR="00545458" w:rsidRDefault="00545458" w:rsidP="00545458">
      <w:r>
        <w:t>Any errors or bugs the tester encountered completing this task:</w:t>
      </w:r>
    </w:p>
    <w:p w14:paraId="366BAA65" w14:textId="7E8C6E7E" w:rsidR="00545458" w:rsidRDefault="007E57B1" w:rsidP="007E57B1">
      <w:pPr>
        <w:pStyle w:val="ListParagraph"/>
        <w:numPr>
          <w:ilvl w:val="0"/>
          <w:numId w:val="18"/>
        </w:numPr>
      </w:pPr>
      <w:r w:rsidRPr="007E57B1">
        <w:t xml:space="preserve">Tester 5 created a </w:t>
      </w:r>
      <w:r>
        <w:t>large component and when looking at it causes the game to lag noticeable.</w:t>
      </w:r>
    </w:p>
    <w:p w14:paraId="4E23B24B" w14:textId="26667ECC" w:rsidR="007E57B1" w:rsidRDefault="007E57B1" w:rsidP="007E57B1">
      <w:pPr>
        <w:pStyle w:val="ListParagraph"/>
        <w:numPr>
          <w:ilvl w:val="0"/>
          <w:numId w:val="18"/>
        </w:numPr>
      </w:pPr>
      <w:r>
        <w:t xml:space="preserve">Tester </w:t>
      </w:r>
      <w:r w:rsidR="00DC6D59">
        <w:t>4 tried to merge 2 vessels but couldn’t be due to the game.</w:t>
      </w:r>
    </w:p>
    <w:p w14:paraId="3F49A8EF" w14:textId="77B7F935" w:rsidR="00545458" w:rsidRDefault="00545458">
      <w:r>
        <w:br w:type="page"/>
      </w:r>
    </w:p>
    <w:p w14:paraId="0DD13312" w14:textId="66F90C7D" w:rsidR="00306C8D" w:rsidRDefault="00306C8D" w:rsidP="00545458">
      <w:pPr>
        <w:pStyle w:val="Heading3"/>
      </w:pPr>
      <w:bookmarkStart w:id="52" w:name="_Toc182507818"/>
      <w:r>
        <w:t xml:space="preserve">Task </w:t>
      </w:r>
      <w:r w:rsidR="001271C7">
        <w:t>5</w:t>
      </w:r>
      <w:r>
        <w:t>:</w:t>
      </w:r>
      <w:r w:rsidR="00D13A09">
        <w:t xml:space="preserve"> Pause And Save The Game Then Exit </w:t>
      </w:r>
      <w:r w:rsidR="000953EF">
        <w:t>to</w:t>
      </w:r>
      <w:r w:rsidR="00D13A09">
        <w:t xml:space="preserve"> Main Menu</w:t>
      </w:r>
      <w:bookmarkEnd w:id="52"/>
    </w:p>
    <w:p w14:paraId="5693A37A" w14:textId="2542107D" w:rsidR="006B647D" w:rsidRDefault="006B647D" w:rsidP="006B647D">
      <w:pPr>
        <w:pStyle w:val="Caption"/>
        <w:keepNext/>
      </w:pPr>
      <w:bookmarkStart w:id="53" w:name="_Toc182507828"/>
      <w:r>
        <w:t xml:space="preserve">Table </w:t>
      </w:r>
      <w:r>
        <w:fldChar w:fldCharType="begin"/>
      </w:r>
      <w:r>
        <w:instrText xml:space="preserve"> SEQ Table \* ARABIC </w:instrText>
      </w:r>
      <w:r>
        <w:fldChar w:fldCharType="separate"/>
      </w:r>
      <w:r w:rsidR="00513102">
        <w:rPr>
          <w:noProof/>
        </w:rPr>
        <w:t>5</w:t>
      </w:r>
      <w:r>
        <w:fldChar w:fldCharType="end"/>
      </w:r>
      <w:r w:rsidRPr="00693417">
        <w:t xml:space="preserve">: User Testing Task </w:t>
      </w:r>
      <w:r>
        <w:t>5</w:t>
      </w:r>
      <w:r w:rsidRPr="00693417">
        <w:t xml:space="preserve"> Results</w:t>
      </w:r>
      <w:bookmarkEnd w:id="53"/>
    </w:p>
    <w:tbl>
      <w:tblPr>
        <w:tblStyle w:val="TableGrid"/>
        <w:tblW w:w="8995" w:type="dxa"/>
        <w:tblLook w:val="04A0" w:firstRow="1" w:lastRow="0" w:firstColumn="1" w:lastColumn="0" w:noHBand="0" w:noVBand="1"/>
      </w:tblPr>
      <w:tblGrid>
        <w:gridCol w:w="1125"/>
        <w:gridCol w:w="1280"/>
        <w:gridCol w:w="1134"/>
        <w:gridCol w:w="1017"/>
        <w:gridCol w:w="1535"/>
        <w:gridCol w:w="1275"/>
        <w:gridCol w:w="1629"/>
      </w:tblGrid>
      <w:tr w:rsidR="00306C8D" w14:paraId="06936067" w14:textId="77777777">
        <w:tc>
          <w:tcPr>
            <w:tcW w:w="1125" w:type="dxa"/>
          </w:tcPr>
          <w:p w14:paraId="2DA0F615" w14:textId="77777777" w:rsidR="00306C8D" w:rsidRDefault="00306C8D">
            <w:r>
              <w:t>Results</w:t>
            </w:r>
          </w:p>
        </w:tc>
        <w:tc>
          <w:tcPr>
            <w:tcW w:w="1280" w:type="dxa"/>
          </w:tcPr>
          <w:p w14:paraId="130D547B" w14:textId="77777777" w:rsidR="00306C8D" w:rsidRDefault="00306C8D">
            <w:pPr>
              <w:jc w:val="center"/>
            </w:pPr>
            <w:r>
              <w:t>Completed</w:t>
            </w:r>
          </w:p>
          <w:p w14:paraId="016EA5CA" w14:textId="77777777" w:rsidR="00306C8D" w:rsidRDefault="00306C8D">
            <w:pPr>
              <w:jc w:val="center"/>
            </w:pPr>
            <w:r>
              <w:t>Y/N</w:t>
            </w:r>
          </w:p>
        </w:tc>
        <w:tc>
          <w:tcPr>
            <w:tcW w:w="1134" w:type="dxa"/>
          </w:tcPr>
          <w:p w14:paraId="0CDAE537" w14:textId="77777777" w:rsidR="00306C8D" w:rsidRDefault="00306C8D">
            <w:pPr>
              <w:jc w:val="center"/>
            </w:pPr>
            <w:r>
              <w:t>Task time</w:t>
            </w:r>
          </w:p>
          <w:p w14:paraId="4498369D" w14:textId="77777777" w:rsidR="00306C8D" w:rsidRDefault="00306C8D">
            <w:pPr>
              <w:jc w:val="center"/>
            </w:pPr>
            <w:r>
              <w:t>minutes</w:t>
            </w:r>
          </w:p>
        </w:tc>
        <w:tc>
          <w:tcPr>
            <w:tcW w:w="1017" w:type="dxa"/>
          </w:tcPr>
          <w:p w14:paraId="1E73FCE4" w14:textId="77777777" w:rsidR="00306C8D" w:rsidRDefault="00306C8D">
            <w:pPr>
              <w:jc w:val="center"/>
            </w:pPr>
            <w:r>
              <w:t>Ease of Use /5</w:t>
            </w:r>
          </w:p>
        </w:tc>
        <w:tc>
          <w:tcPr>
            <w:tcW w:w="1535" w:type="dxa"/>
          </w:tcPr>
          <w:p w14:paraId="62B97C82" w14:textId="77777777" w:rsidR="00306C8D" w:rsidRDefault="00306C8D">
            <w:pPr>
              <w:jc w:val="center"/>
            </w:pPr>
            <w:r>
              <w:t>Feature Satisfaction /5</w:t>
            </w:r>
          </w:p>
        </w:tc>
        <w:tc>
          <w:tcPr>
            <w:tcW w:w="1275" w:type="dxa"/>
          </w:tcPr>
          <w:p w14:paraId="00EA8496" w14:textId="77777777" w:rsidR="00306C8D" w:rsidRDefault="00306C8D">
            <w:pPr>
              <w:jc w:val="center"/>
            </w:pPr>
            <w:r>
              <w:t>Speed of Program /5</w:t>
            </w:r>
          </w:p>
        </w:tc>
        <w:tc>
          <w:tcPr>
            <w:tcW w:w="1629" w:type="dxa"/>
          </w:tcPr>
          <w:p w14:paraId="3FED1D8C" w14:textId="77777777" w:rsidR="00306C8D" w:rsidRDefault="00306C8D">
            <w:pPr>
              <w:jc w:val="center"/>
            </w:pPr>
            <w:r>
              <w:t>Error / Bug Frequency</w:t>
            </w:r>
          </w:p>
        </w:tc>
      </w:tr>
      <w:tr w:rsidR="00306C8D" w14:paraId="717723C5" w14:textId="77777777">
        <w:tc>
          <w:tcPr>
            <w:tcW w:w="1125" w:type="dxa"/>
          </w:tcPr>
          <w:p w14:paraId="5EE5F482" w14:textId="77777777" w:rsidR="00306C8D" w:rsidRDefault="00306C8D">
            <w:r>
              <w:t>Tester 1</w:t>
            </w:r>
          </w:p>
        </w:tc>
        <w:tc>
          <w:tcPr>
            <w:tcW w:w="1280" w:type="dxa"/>
          </w:tcPr>
          <w:p w14:paraId="36E1F5B2" w14:textId="5C39D2EE" w:rsidR="00306C8D" w:rsidRDefault="00C17208">
            <w:pPr>
              <w:jc w:val="center"/>
            </w:pPr>
            <w:r>
              <w:t>Y</w:t>
            </w:r>
          </w:p>
        </w:tc>
        <w:tc>
          <w:tcPr>
            <w:tcW w:w="1134" w:type="dxa"/>
          </w:tcPr>
          <w:p w14:paraId="159B78AC" w14:textId="7DCCBEA9" w:rsidR="00306C8D" w:rsidRDefault="00C17208">
            <w:pPr>
              <w:jc w:val="center"/>
            </w:pPr>
            <w:r>
              <w:t>1</w:t>
            </w:r>
            <w:r w:rsidR="00516D8F">
              <w:t xml:space="preserve"> min</w:t>
            </w:r>
          </w:p>
        </w:tc>
        <w:tc>
          <w:tcPr>
            <w:tcW w:w="1017" w:type="dxa"/>
          </w:tcPr>
          <w:p w14:paraId="08710B25" w14:textId="35520638" w:rsidR="00306C8D" w:rsidRDefault="00516D8F">
            <w:pPr>
              <w:jc w:val="center"/>
            </w:pPr>
            <w:r>
              <w:t>5/5</w:t>
            </w:r>
          </w:p>
        </w:tc>
        <w:tc>
          <w:tcPr>
            <w:tcW w:w="1535" w:type="dxa"/>
          </w:tcPr>
          <w:p w14:paraId="73C547CE" w14:textId="725EBD78" w:rsidR="00306C8D" w:rsidRDefault="00516D8F">
            <w:pPr>
              <w:jc w:val="center"/>
            </w:pPr>
            <w:r>
              <w:t>5/5</w:t>
            </w:r>
          </w:p>
        </w:tc>
        <w:tc>
          <w:tcPr>
            <w:tcW w:w="1275" w:type="dxa"/>
          </w:tcPr>
          <w:p w14:paraId="7260A0F8" w14:textId="59C19D5C" w:rsidR="00306C8D" w:rsidRDefault="00516D8F">
            <w:pPr>
              <w:jc w:val="center"/>
            </w:pPr>
            <w:r>
              <w:t>5/5</w:t>
            </w:r>
          </w:p>
        </w:tc>
        <w:tc>
          <w:tcPr>
            <w:tcW w:w="1629" w:type="dxa"/>
          </w:tcPr>
          <w:p w14:paraId="000C431B" w14:textId="1A33D330" w:rsidR="00306C8D" w:rsidRDefault="00516D8F">
            <w:pPr>
              <w:jc w:val="center"/>
            </w:pPr>
            <w:r>
              <w:t>None</w:t>
            </w:r>
          </w:p>
        </w:tc>
      </w:tr>
      <w:tr w:rsidR="00306C8D" w14:paraId="6CDD2E03" w14:textId="77777777">
        <w:tc>
          <w:tcPr>
            <w:tcW w:w="1125" w:type="dxa"/>
          </w:tcPr>
          <w:p w14:paraId="02A428EB" w14:textId="77777777" w:rsidR="00306C8D" w:rsidRDefault="00306C8D">
            <w:r>
              <w:t>Tester 2</w:t>
            </w:r>
          </w:p>
        </w:tc>
        <w:tc>
          <w:tcPr>
            <w:tcW w:w="1280" w:type="dxa"/>
          </w:tcPr>
          <w:p w14:paraId="6EC2734B" w14:textId="315DCCF4" w:rsidR="00306C8D" w:rsidRDefault="00C17208">
            <w:pPr>
              <w:jc w:val="center"/>
            </w:pPr>
            <w:r>
              <w:t>Y</w:t>
            </w:r>
          </w:p>
        </w:tc>
        <w:tc>
          <w:tcPr>
            <w:tcW w:w="1134" w:type="dxa"/>
          </w:tcPr>
          <w:p w14:paraId="34CDFFBB" w14:textId="4C2CDC9A" w:rsidR="00306C8D" w:rsidRDefault="00516D8F">
            <w:pPr>
              <w:jc w:val="center"/>
            </w:pPr>
            <w:r>
              <w:t>2 min</w:t>
            </w:r>
          </w:p>
        </w:tc>
        <w:tc>
          <w:tcPr>
            <w:tcW w:w="1017" w:type="dxa"/>
          </w:tcPr>
          <w:p w14:paraId="5DD880AC" w14:textId="3D478DD8" w:rsidR="00306C8D" w:rsidRDefault="00516D8F">
            <w:pPr>
              <w:jc w:val="center"/>
            </w:pPr>
            <w:r>
              <w:t>5/5</w:t>
            </w:r>
          </w:p>
        </w:tc>
        <w:tc>
          <w:tcPr>
            <w:tcW w:w="1535" w:type="dxa"/>
          </w:tcPr>
          <w:p w14:paraId="55CD3B39" w14:textId="12668134" w:rsidR="00306C8D" w:rsidRDefault="00516D8F">
            <w:pPr>
              <w:jc w:val="center"/>
            </w:pPr>
            <w:r>
              <w:t>5/5</w:t>
            </w:r>
          </w:p>
        </w:tc>
        <w:tc>
          <w:tcPr>
            <w:tcW w:w="1275" w:type="dxa"/>
          </w:tcPr>
          <w:p w14:paraId="3D65D366" w14:textId="05649275" w:rsidR="00306C8D" w:rsidRDefault="00516D8F">
            <w:pPr>
              <w:jc w:val="center"/>
            </w:pPr>
            <w:r>
              <w:t>5/5</w:t>
            </w:r>
          </w:p>
        </w:tc>
        <w:tc>
          <w:tcPr>
            <w:tcW w:w="1629" w:type="dxa"/>
          </w:tcPr>
          <w:p w14:paraId="066BB3CB" w14:textId="39C03F22" w:rsidR="00306C8D" w:rsidRDefault="00516D8F">
            <w:pPr>
              <w:jc w:val="center"/>
            </w:pPr>
            <w:r>
              <w:t>None</w:t>
            </w:r>
          </w:p>
        </w:tc>
      </w:tr>
      <w:tr w:rsidR="00306C8D" w14:paraId="470232B6" w14:textId="77777777">
        <w:tc>
          <w:tcPr>
            <w:tcW w:w="1125" w:type="dxa"/>
          </w:tcPr>
          <w:p w14:paraId="7C3B1CED" w14:textId="77777777" w:rsidR="00306C8D" w:rsidRDefault="00306C8D">
            <w:r>
              <w:t>Tester 3</w:t>
            </w:r>
          </w:p>
        </w:tc>
        <w:tc>
          <w:tcPr>
            <w:tcW w:w="1280" w:type="dxa"/>
          </w:tcPr>
          <w:p w14:paraId="02D1A969" w14:textId="768C73F8" w:rsidR="00306C8D" w:rsidRDefault="00C17208">
            <w:pPr>
              <w:jc w:val="center"/>
            </w:pPr>
            <w:r>
              <w:t>Y</w:t>
            </w:r>
          </w:p>
        </w:tc>
        <w:tc>
          <w:tcPr>
            <w:tcW w:w="1134" w:type="dxa"/>
          </w:tcPr>
          <w:p w14:paraId="405CD79E" w14:textId="12490B28" w:rsidR="00306C8D" w:rsidRDefault="00516D8F">
            <w:pPr>
              <w:jc w:val="center"/>
            </w:pPr>
            <w:r>
              <w:t>2 min</w:t>
            </w:r>
          </w:p>
        </w:tc>
        <w:tc>
          <w:tcPr>
            <w:tcW w:w="1017" w:type="dxa"/>
          </w:tcPr>
          <w:p w14:paraId="44C8A443" w14:textId="6ABE2D0C" w:rsidR="00306C8D" w:rsidRDefault="00516D8F">
            <w:pPr>
              <w:jc w:val="center"/>
            </w:pPr>
            <w:r>
              <w:t>5/5</w:t>
            </w:r>
          </w:p>
        </w:tc>
        <w:tc>
          <w:tcPr>
            <w:tcW w:w="1535" w:type="dxa"/>
          </w:tcPr>
          <w:p w14:paraId="60528357" w14:textId="13CB70C9" w:rsidR="00306C8D" w:rsidRDefault="00516D8F">
            <w:pPr>
              <w:jc w:val="center"/>
            </w:pPr>
            <w:r>
              <w:t>5/5</w:t>
            </w:r>
          </w:p>
        </w:tc>
        <w:tc>
          <w:tcPr>
            <w:tcW w:w="1275" w:type="dxa"/>
          </w:tcPr>
          <w:p w14:paraId="58859B1D" w14:textId="4428883B" w:rsidR="00306C8D" w:rsidRDefault="00516D8F">
            <w:pPr>
              <w:jc w:val="center"/>
            </w:pPr>
            <w:r>
              <w:t>5/5</w:t>
            </w:r>
          </w:p>
        </w:tc>
        <w:tc>
          <w:tcPr>
            <w:tcW w:w="1629" w:type="dxa"/>
          </w:tcPr>
          <w:p w14:paraId="189C80B4" w14:textId="21BC4C61" w:rsidR="00306C8D" w:rsidRDefault="00516D8F">
            <w:pPr>
              <w:jc w:val="center"/>
            </w:pPr>
            <w:r>
              <w:t>None</w:t>
            </w:r>
          </w:p>
        </w:tc>
      </w:tr>
      <w:tr w:rsidR="00306C8D" w14:paraId="53C05045" w14:textId="77777777">
        <w:tc>
          <w:tcPr>
            <w:tcW w:w="1125" w:type="dxa"/>
          </w:tcPr>
          <w:p w14:paraId="3A60483C" w14:textId="77777777" w:rsidR="00306C8D" w:rsidRDefault="00306C8D">
            <w:r>
              <w:t>Tester 4</w:t>
            </w:r>
          </w:p>
        </w:tc>
        <w:tc>
          <w:tcPr>
            <w:tcW w:w="1280" w:type="dxa"/>
          </w:tcPr>
          <w:p w14:paraId="1ABFF0A7" w14:textId="5CBE71CA" w:rsidR="00306C8D" w:rsidRDefault="00C17208">
            <w:pPr>
              <w:jc w:val="center"/>
            </w:pPr>
            <w:r>
              <w:t>Y</w:t>
            </w:r>
          </w:p>
        </w:tc>
        <w:tc>
          <w:tcPr>
            <w:tcW w:w="1134" w:type="dxa"/>
          </w:tcPr>
          <w:p w14:paraId="507FFBC0" w14:textId="72DDC2E4" w:rsidR="00306C8D" w:rsidRDefault="00516D8F">
            <w:pPr>
              <w:jc w:val="center"/>
            </w:pPr>
            <w:r>
              <w:t>2 min</w:t>
            </w:r>
          </w:p>
        </w:tc>
        <w:tc>
          <w:tcPr>
            <w:tcW w:w="1017" w:type="dxa"/>
          </w:tcPr>
          <w:p w14:paraId="58E9E0B8" w14:textId="7D827CAB" w:rsidR="00306C8D" w:rsidRDefault="00516D8F">
            <w:pPr>
              <w:jc w:val="center"/>
            </w:pPr>
            <w:r>
              <w:t>5/5</w:t>
            </w:r>
          </w:p>
        </w:tc>
        <w:tc>
          <w:tcPr>
            <w:tcW w:w="1535" w:type="dxa"/>
          </w:tcPr>
          <w:p w14:paraId="1F5EE93C" w14:textId="5232276F" w:rsidR="00306C8D" w:rsidRDefault="00516D8F">
            <w:pPr>
              <w:jc w:val="center"/>
            </w:pPr>
            <w:r>
              <w:t>5/5</w:t>
            </w:r>
          </w:p>
        </w:tc>
        <w:tc>
          <w:tcPr>
            <w:tcW w:w="1275" w:type="dxa"/>
          </w:tcPr>
          <w:p w14:paraId="172655FA" w14:textId="59EEF811" w:rsidR="00306C8D" w:rsidRDefault="00516D8F">
            <w:pPr>
              <w:jc w:val="center"/>
            </w:pPr>
            <w:r>
              <w:t>5/5</w:t>
            </w:r>
          </w:p>
        </w:tc>
        <w:tc>
          <w:tcPr>
            <w:tcW w:w="1629" w:type="dxa"/>
          </w:tcPr>
          <w:p w14:paraId="34BD0D9F" w14:textId="0D0475BE" w:rsidR="00306C8D" w:rsidRDefault="00516D8F">
            <w:pPr>
              <w:jc w:val="center"/>
            </w:pPr>
            <w:r>
              <w:t>None</w:t>
            </w:r>
          </w:p>
        </w:tc>
      </w:tr>
      <w:tr w:rsidR="00306C8D" w14:paraId="6603BBAC" w14:textId="77777777">
        <w:tc>
          <w:tcPr>
            <w:tcW w:w="1125" w:type="dxa"/>
          </w:tcPr>
          <w:p w14:paraId="13D45A29" w14:textId="77777777" w:rsidR="00306C8D" w:rsidRDefault="00306C8D">
            <w:r>
              <w:t>Tester 5</w:t>
            </w:r>
          </w:p>
        </w:tc>
        <w:tc>
          <w:tcPr>
            <w:tcW w:w="1280" w:type="dxa"/>
          </w:tcPr>
          <w:p w14:paraId="54938A5F" w14:textId="112033DF" w:rsidR="00306C8D" w:rsidRDefault="00C17208">
            <w:pPr>
              <w:jc w:val="center"/>
            </w:pPr>
            <w:r>
              <w:t>Y</w:t>
            </w:r>
          </w:p>
        </w:tc>
        <w:tc>
          <w:tcPr>
            <w:tcW w:w="1134" w:type="dxa"/>
          </w:tcPr>
          <w:p w14:paraId="3B30302F" w14:textId="02379270" w:rsidR="00306C8D" w:rsidRDefault="00516D8F">
            <w:pPr>
              <w:jc w:val="center"/>
            </w:pPr>
            <w:r>
              <w:t>1 min</w:t>
            </w:r>
          </w:p>
        </w:tc>
        <w:tc>
          <w:tcPr>
            <w:tcW w:w="1017" w:type="dxa"/>
          </w:tcPr>
          <w:p w14:paraId="42B55477" w14:textId="3BE28C8A" w:rsidR="00306C8D" w:rsidRDefault="00516D8F">
            <w:pPr>
              <w:jc w:val="center"/>
            </w:pPr>
            <w:r>
              <w:t>5/5</w:t>
            </w:r>
          </w:p>
        </w:tc>
        <w:tc>
          <w:tcPr>
            <w:tcW w:w="1535" w:type="dxa"/>
          </w:tcPr>
          <w:p w14:paraId="41762775" w14:textId="69DBF9E5" w:rsidR="00306C8D" w:rsidRDefault="00516D8F">
            <w:pPr>
              <w:jc w:val="center"/>
            </w:pPr>
            <w:r>
              <w:t>5/5</w:t>
            </w:r>
          </w:p>
        </w:tc>
        <w:tc>
          <w:tcPr>
            <w:tcW w:w="1275" w:type="dxa"/>
          </w:tcPr>
          <w:p w14:paraId="6CD47F41" w14:textId="5B759727" w:rsidR="00306C8D" w:rsidRDefault="00516D8F">
            <w:pPr>
              <w:jc w:val="center"/>
            </w:pPr>
            <w:r>
              <w:t>5/5</w:t>
            </w:r>
          </w:p>
        </w:tc>
        <w:tc>
          <w:tcPr>
            <w:tcW w:w="1629" w:type="dxa"/>
          </w:tcPr>
          <w:p w14:paraId="2F22D2F5" w14:textId="5BA29B65" w:rsidR="00306C8D" w:rsidRDefault="00516D8F">
            <w:pPr>
              <w:jc w:val="center"/>
            </w:pPr>
            <w:r>
              <w:t>None</w:t>
            </w:r>
          </w:p>
        </w:tc>
      </w:tr>
    </w:tbl>
    <w:p w14:paraId="74664CF1" w14:textId="77777777" w:rsidR="00306C8D" w:rsidRDefault="00306C8D" w:rsidP="00291FEA"/>
    <w:p w14:paraId="44A6E4B3" w14:textId="77777777" w:rsidR="00545458" w:rsidRDefault="00545458" w:rsidP="00545458">
      <w:r>
        <w:t>Any additional features or functionality testers would like to see:</w:t>
      </w:r>
    </w:p>
    <w:p w14:paraId="51A06FA2" w14:textId="1ABA3820" w:rsidR="00545458" w:rsidRDefault="00516D8F" w:rsidP="00545458">
      <w:pPr>
        <w:pStyle w:val="ListParagraph"/>
        <w:numPr>
          <w:ilvl w:val="0"/>
          <w:numId w:val="18"/>
        </w:numPr>
      </w:pPr>
      <w:r>
        <w:t>None</w:t>
      </w:r>
    </w:p>
    <w:p w14:paraId="12E77411" w14:textId="77777777" w:rsidR="00545458" w:rsidRDefault="00545458" w:rsidP="00545458">
      <w:r>
        <w:t>Any errors or bugs the tester encountered completing this task:</w:t>
      </w:r>
    </w:p>
    <w:p w14:paraId="46E057BD" w14:textId="2B7502A6" w:rsidR="00545458" w:rsidRDefault="00516D8F" w:rsidP="00516D8F">
      <w:pPr>
        <w:pStyle w:val="ListParagraph"/>
        <w:numPr>
          <w:ilvl w:val="0"/>
          <w:numId w:val="18"/>
        </w:numPr>
      </w:pPr>
      <w:r>
        <w:t>None</w:t>
      </w:r>
    </w:p>
    <w:p w14:paraId="46676A3A" w14:textId="77777777" w:rsidR="00545458" w:rsidRDefault="00545458" w:rsidP="00545458"/>
    <w:p w14:paraId="18D65E98" w14:textId="7672EEB8" w:rsidR="00306C8D" w:rsidRDefault="00306C8D" w:rsidP="00545458">
      <w:pPr>
        <w:pStyle w:val="Heading3"/>
      </w:pPr>
      <w:bookmarkStart w:id="54" w:name="_Toc182507819"/>
      <w:r>
        <w:t xml:space="preserve">Task </w:t>
      </w:r>
      <w:r w:rsidR="00545458">
        <w:t>6</w:t>
      </w:r>
      <w:r>
        <w:t>:</w:t>
      </w:r>
      <w:r w:rsidR="00D13A09">
        <w:t xml:space="preserve"> Delete </w:t>
      </w:r>
      <w:r w:rsidR="005062E5">
        <w:t xml:space="preserve">Your World </w:t>
      </w:r>
      <w:r w:rsidR="000953EF">
        <w:t>from</w:t>
      </w:r>
      <w:r w:rsidR="005062E5">
        <w:t xml:space="preserve"> The World Manager</w:t>
      </w:r>
      <w:bookmarkEnd w:id="54"/>
    </w:p>
    <w:p w14:paraId="7FEAC093" w14:textId="0277D8A0" w:rsidR="006B647D" w:rsidRDefault="006B647D" w:rsidP="006B647D">
      <w:pPr>
        <w:pStyle w:val="Caption"/>
        <w:keepNext/>
      </w:pPr>
      <w:bookmarkStart w:id="55" w:name="_Toc182507829"/>
      <w:r>
        <w:t xml:space="preserve">Table </w:t>
      </w:r>
      <w:r>
        <w:fldChar w:fldCharType="begin"/>
      </w:r>
      <w:r>
        <w:instrText xml:space="preserve"> SEQ Table \* ARABIC </w:instrText>
      </w:r>
      <w:r>
        <w:fldChar w:fldCharType="separate"/>
      </w:r>
      <w:r w:rsidR="00513102">
        <w:rPr>
          <w:noProof/>
        </w:rPr>
        <w:t>6</w:t>
      </w:r>
      <w:r>
        <w:fldChar w:fldCharType="end"/>
      </w:r>
      <w:r>
        <w:t>: User Testing Task 6 Results</w:t>
      </w:r>
      <w:bookmarkEnd w:id="55"/>
    </w:p>
    <w:tbl>
      <w:tblPr>
        <w:tblStyle w:val="TableGrid"/>
        <w:tblW w:w="8995" w:type="dxa"/>
        <w:tblLook w:val="04A0" w:firstRow="1" w:lastRow="0" w:firstColumn="1" w:lastColumn="0" w:noHBand="0" w:noVBand="1"/>
      </w:tblPr>
      <w:tblGrid>
        <w:gridCol w:w="1125"/>
        <w:gridCol w:w="1280"/>
        <w:gridCol w:w="1134"/>
        <w:gridCol w:w="1017"/>
        <w:gridCol w:w="1535"/>
        <w:gridCol w:w="1275"/>
        <w:gridCol w:w="1629"/>
      </w:tblGrid>
      <w:tr w:rsidR="00306C8D" w14:paraId="3522E102" w14:textId="77777777">
        <w:tc>
          <w:tcPr>
            <w:tcW w:w="1125" w:type="dxa"/>
          </w:tcPr>
          <w:p w14:paraId="72F7B2F9" w14:textId="77777777" w:rsidR="00306C8D" w:rsidRDefault="00306C8D">
            <w:r>
              <w:t>Results</w:t>
            </w:r>
          </w:p>
        </w:tc>
        <w:tc>
          <w:tcPr>
            <w:tcW w:w="1280" w:type="dxa"/>
          </w:tcPr>
          <w:p w14:paraId="2399FEC8" w14:textId="77777777" w:rsidR="00306C8D" w:rsidRDefault="00306C8D">
            <w:pPr>
              <w:jc w:val="center"/>
            </w:pPr>
            <w:r>
              <w:t>Completed</w:t>
            </w:r>
          </w:p>
          <w:p w14:paraId="65D0101A" w14:textId="77777777" w:rsidR="00306C8D" w:rsidRDefault="00306C8D">
            <w:pPr>
              <w:jc w:val="center"/>
            </w:pPr>
            <w:r>
              <w:t>Y/N</w:t>
            </w:r>
          </w:p>
        </w:tc>
        <w:tc>
          <w:tcPr>
            <w:tcW w:w="1134" w:type="dxa"/>
          </w:tcPr>
          <w:p w14:paraId="7A06A04A" w14:textId="77777777" w:rsidR="00306C8D" w:rsidRDefault="00306C8D">
            <w:pPr>
              <w:jc w:val="center"/>
            </w:pPr>
            <w:r>
              <w:t>Task time</w:t>
            </w:r>
          </w:p>
          <w:p w14:paraId="6B4037D5" w14:textId="77777777" w:rsidR="00306C8D" w:rsidRDefault="00306C8D">
            <w:pPr>
              <w:jc w:val="center"/>
            </w:pPr>
            <w:r>
              <w:t>minutes</w:t>
            </w:r>
          </w:p>
        </w:tc>
        <w:tc>
          <w:tcPr>
            <w:tcW w:w="1017" w:type="dxa"/>
          </w:tcPr>
          <w:p w14:paraId="19AAD773" w14:textId="77777777" w:rsidR="00306C8D" w:rsidRDefault="00306C8D">
            <w:pPr>
              <w:jc w:val="center"/>
            </w:pPr>
            <w:r>
              <w:t>Ease of Use /5</w:t>
            </w:r>
          </w:p>
        </w:tc>
        <w:tc>
          <w:tcPr>
            <w:tcW w:w="1535" w:type="dxa"/>
          </w:tcPr>
          <w:p w14:paraId="4A180E00" w14:textId="77777777" w:rsidR="00306C8D" w:rsidRDefault="00306C8D">
            <w:pPr>
              <w:jc w:val="center"/>
            </w:pPr>
            <w:r>
              <w:t>Feature Satisfaction /5</w:t>
            </w:r>
          </w:p>
        </w:tc>
        <w:tc>
          <w:tcPr>
            <w:tcW w:w="1275" w:type="dxa"/>
          </w:tcPr>
          <w:p w14:paraId="17DDEAD2" w14:textId="77777777" w:rsidR="00306C8D" w:rsidRDefault="00306C8D">
            <w:pPr>
              <w:jc w:val="center"/>
            </w:pPr>
            <w:r>
              <w:t>Speed of Program /5</w:t>
            </w:r>
          </w:p>
        </w:tc>
        <w:tc>
          <w:tcPr>
            <w:tcW w:w="1629" w:type="dxa"/>
          </w:tcPr>
          <w:p w14:paraId="37864571" w14:textId="77777777" w:rsidR="00306C8D" w:rsidRDefault="00306C8D">
            <w:pPr>
              <w:jc w:val="center"/>
            </w:pPr>
            <w:r>
              <w:t>Error / Bug Frequency</w:t>
            </w:r>
          </w:p>
        </w:tc>
      </w:tr>
      <w:tr w:rsidR="00306C8D" w14:paraId="278B7F13" w14:textId="77777777">
        <w:tc>
          <w:tcPr>
            <w:tcW w:w="1125" w:type="dxa"/>
          </w:tcPr>
          <w:p w14:paraId="161EE538" w14:textId="77777777" w:rsidR="00306C8D" w:rsidRDefault="00306C8D">
            <w:r>
              <w:t>Tester 1</w:t>
            </w:r>
          </w:p>
        </w:tc>
        <w:tc>
          <w:tcPr>
            <w:tcW w:w="1280" w:type="dxa"/>
          </w:tcPr>
          <w:p w14:paraId="3A4C4081" w14:textId="0FCB877C" w:rsidR="00306C8D" w:rsidRDefault="00001CA7">
            <w:pPr>
              <w:jc w:val="center"/>
            </w:pPr>
            <w:r>
              <w:t>Y</w:t>
            </w:r>
          </w:p>
        </w:tc>
        <w:tc>
          <w:tcPr>
            <w:tcW w:w="1134" w:type="dxa"/>
          </w:tcPr>
          <w:p w14:paraId="1A536052" w14:textId="11CFA0A4" w:rsidR="00306C8D" w:rsidRDefault="00001CA7">
            <w:pPr>
              <w:jc w:val="center"/>
            </w:pPr>
            <w:r>
              <w:t>&lt; 1min</w:t>
            </w:r>
          </w:p>
        </w:tc>
        <w:tc>
          <w:tcPr>
            <w:tcW w:w="1017" w:type="dxa"/>
          </w:tcPr>
          <w:p w14:paraId="0BA2D9E6" w14:textId="16136F28" w:rsidR="00306C8D" w:rsidRDefault="00001CA7">
            <w:pPr>
              <w:jc w:val="center"/>
            </w:pPr>
            <w:r>
              <w:t>5/5</w:t>
            </w:r>
          </w:p>
        </w:tc>
        <w:tc>
          <w:tcPr>
            <w:tcW w:w="1535" w:type="dxa"/>
          </w:tcPr>
          <w:p w14:paraId="018DF133" w14:textId="61CA44F2" w:rsidR="00306C8D" w:rsidRDefault="00001CA7">
            <w:pPr>
              <w:jc w:val="center"/>
            </w:pPr>
            <w:r>
              <w:t>5/5</w:t>
            </w:r>
          </w:p>
        </w:tc>
        <w:tc>
          <w:tcPr>
            <w:tcW w:w="1275" w:type="dxa"/>
          </w:tcPr>
          <w:p w14:paraId="3D6ADE2F" w14:textId="49D3E0A4" w:rsidR="00306C8D" w:rsidRDefault="00001CA7">
            <w:pPr>
              <w:jc w:val="center"/>
            </w:pPr>
            <w:r>
              <w:t>5/5</w:t>
            </w:r>
          </w:p>
        </w:tc>
        <w:tc>
          <w:tcPr>
            <w:tcW w:w="1629" w:type="dxa"/>
          </w:tcPr>
          <w:p w14:paraId="47DA94CE" w14:textId="46F0F28B" w:rsidR="00306C8D" w:rsidRDefault="00001CA7">
            <w:pPr>
              <w:jc w:val="center"/>
            </w:pPr>
            <w:r>
              <w:t>None</w:t>
            </w:r>
          </w:p>
        </w:tc>
      </w:tr>
      <w:tr w:rsidR="00306C8D" w14:paraId="56711ADE" w14:textId="77777777">
        <w:tc>
          <w:tcPr>
            <w:tcW w:w="1125" w:type="dxa"/>
          </w:tcPr>
          <w:p w14:paraId="2D96C662" w14:textId="77777777" w:rsidR="00306C8D" w:rsidRDefault="00306C8D">
            <w:r>
              <w:t>Tester 2</w:t>
            </w:r>
          </w:p>
        </w:tc>
        <w:tc>
          <w:tcPr>
            <w:tcW w:w="1280" w:type="dxa"/>
          </w:tcPr>
          <w:p w14:paraId="0C456636" w14:textId="0E194D4F" w:rsidR="00306C8D" w:rsidRDefault="00001CA7">
            <w:pPr>
              <w:jc w:val="center"/>
            </w:pPr>
            <w:r>
              <w:t>Y</w:t>
            </w:r>
          </w:p>
        </w:tc>
        <w:tc>
          <w:tcPr>
            <w:tcW w:w="1134" w:type="dxa"/>
          </w:tcPr>
          <w:p w14:paraId="5D6ED977" w14:textId="5D64363F" w:rsidR="00306C8D" w:rsidRDefault="00001CA7">
            <w:pPr>
              <w:jc w:val="center"/>
            </w:pPr>
            <w:r>
              <w:t>&lt; 1min</w:t>
            </w:r>
          </w:p>
        </w:tc>
        <w:tc>
          <w:tcPr>
            <w:tcW w:w="1017" w:type="dxa"/>
          </w:tcPr>
          <w:p w14:paraId="00999EC0" w14:textId="257D5166" w:rsidR="00306C8D" w:rsidRDefault="00001CA7">
            <w:pPr>
              <w:jc w:val="center"/>
            </w:pPr>
            <w:r>
              <w:t>5/5</w:t>
            </w:r>
          </w:p>
        </w:tc>
        <w:tc>
          <w:tcPr>
            <w:tcW w:w="1535" w:type="dxa"/>
          </w:tcPr>
          <w:p w14:paraId="206BCA2C" w14:textId="5624625D" w:rsidR="00306C8D" w:rsidRDefault="00001CA7">
            <w:pPr>
              <w:jc w:val="center"/>
            </w:pPr>
            <w:r>
              <w:t>5/5</w:t>
            </w:r>
          </w:p>
        </w:tc>
        <w:tc>
          <w:tcPr>
            <w:tcW w:w="1275" w:type="dxa"/>
          </w:tcPr>
          <w:p w14:paraId="6237CA15" w14:textId="3533DF51" w:rsidR="00306C8D" w:rsidRDefault="00001CA7">
            <w:pPr>
              <w:jc w:val="center"/>
            </w:pPr>
            <w:r>
              <w:t>5/5</w:t>
            </w:r>
          </w:p>
        </w:tc>
        <w:tc>
          <w:tcPr>
            <w:tcW w:w="1629" w:type="dxa"/>
          </w:tcPr>
          <w:p w14:paraId="115073A4" w14:textId="1E011ED0" w:rsidR="00306C8D" w:rsidRDefault="00001CA7">
            <w:pPr>
              <w:jc w:val="center"/>
            </w:pPr>
            <w:r>
              <w:t>None</w:t>
            </w:r>
          </w:p>
        </w:tc>
      </w:tr>
      <w:tr w:rsidR="00306C8D" w14:paraId="09EBEAA9" w14:textId="77777777">
        <w:tc>
          <w:tcPr>
            <w:tcW w:w="1125" w:type="dxa"/>
          </w:tcPr>
          <w:p w14:paraId="4C208AA5" w14:textId="77777777" w:rsidR="00306C8D" w:rsidRDefault="00306C8D">
            <w:r>
              <w:t>Tester 3</w:t>
            </w:r>
          </w:p>
        </w:tc>
        <w:tc>
          <w:tcPr>
            <w:tcW w:w="1280" w:type="dxa"/>
          </w:tcPr>
          <w:p w14:paraId="1773A72C" w14:textId="7BB77815" w:rsidR="00306C8D" w:rsidRDefault="00001CA7">
            <w:pPr>
              <w:jc w:val="center"/>
            </w:pPr>
            <w:r>
              <w:t>Y</w:t>
            </w:r>
          </w:p>
        </w:tc>
        <w:tc>
          <w:tcPr>
            <w:tcW w:w="1134" w:type="dxa"/>
          </w:tcPr>
          <w:p w14:paraId="4AE1048C" w14:textId="02D2CB11" w:rsidR="00306C8D" w:rsidRDefault="00001CA7">
            <w:pPr>
              <w:jc w:val="center"/>
            </w:pPr>
            <w:r>
              <w:t>1 min</w:t>
            </w:r>
          </w:p>
        </w:tc>
        <w:tc>
          <w:tcPr>
            <w:tcW w:w="1017" w:type="dxa"/>
          </w:tcPr>
          <w:p w14:paraId="3578463A" w14:textId="4D980E50" w:rsidR="00306C8D" w:rsidRDefault="00001CA7">
            <w:pPr>
              <w:jc w:val="center"/>
            </w:pPr>
            <w:r>
              <w:t>5/5</w:t>
            </w:r>
          </w:p>
        </w:tc>
        <w:tc>
          <w:tcPr>
            <w:tcW w:w="1535" w:type="dxa"/>
          </w:tcPr>
          <w:p w14:paraId="622AF0F7" w14:textId="4C26C3B5" w:rsidR="00306C8D" w:rsidRDefault="00001CA7">
            <w:pPr>
              <w:jc w:val="center"/>
            </w:pPr>
            <w:r>
              <w:t>5/5</w:t>
            </w:r>
          </w:p>
        </w:tc>
        <w:tc>
          <w:tcPr>
            <w:tcW w:w="1275" w:type="dxa"/>
          </w:tcPr>
          <w:p w14:paraId="246B2207" w14:textId="60487D51" w:rsidR="00306C8D" w:rsidRDefault="00001CA7">
            <w:pPr>
              <w:jc w:val="center"/>
            </w:pPr>
            <w:r>
              <w:t>5/5</w:t>
            </w:r>
          </w:p>
        </w:tc>
        <w:tc>
          <w:tcPr>
            <w:tcW w:w="1629" w:type="dxa"/>
          </w:tcPr>
          <w:p w14:paraId="3D052868" w14:textId="00DDF553" w:rsidR="00306C8D" w:rsidRDefault="00001CA7">
            <w:pPr>
              <w:jc w:val="center"/>
            </w:pPr>
            <w:r>
              <w:t>None</w:t>
            </w:r>
          </w:p>
        </w:tc>
      </w:tr>
      <w:tr w:rsidR="00306C8D" w14:paraId="24DF5C66" w14:textId="77777777">
        <w:tc>
          <w:tcPr>
            <w:tcW w:w="1125" w:type="dxa"/>
          </w:tcPr>
          <w:p w14:paraId="3A9616CF" w14:textId="77777777" w:rsidR="00306C8D" w:rsidRDefault="00306C8D">
            <w:r>
              <w:t>Tester 4</w:t>
            </w:r>
          </w:p>
        </w:tc>
        <w:tc>
          <w:tcPr>
            <w:tcW w:w="1280" w:type="dxa"/>
          </w:tcPr>
          <w:p w14:paraId="2AF5CCA1" w14:textId="4886BA29" w:rsidR="00306C8D" w:rsidRDefault="00001CA7">
            <w:pPr>
              <w:jc w:val="center"/>
            </w:pPr>
            <w:r>
              <w:t>Y</w:t>
            </w:r>
          </w:p>
        </w:tc>
        <w:tc>
          <w:tcPr>
            <w:tcW w:w="1134" w:type="dxa"/>
          </w:tcPr>
          <w:p w14:paraId="32B816A1" w14:textId="05E1C44C" w:rsidR="00306C8D" w:rsidRDefault="00001CA7">
            <w:pPr>
              <w:jc w:val="center"/>
            </w:pPr>
            <w:r>
              <w:t>1min</w:t>
            </w:r>
          </w:p>
        </w:tc>
        <w:tc>
          <w:tcPr>
            <w:tcW w:w="1017" w:type="dxa"/>
          </w:tcPr>
          <w:p w14:paraId="5B48E5AB" w14:textId="7BB9E983" w:rsidR="00306C8D" w:rsidRDefault="00001CA7">
            <w:pPr>
              <w:jc w:val="center"/>
            </w:pPr>
            <w:r>
              <w:t>5/5</w:t>
            </w:r>
          </w:p>
        </w:tc>
        <w:tc>
          <w:tcPr>
            <w:tcW w:w="1535" w:type="dxa"/>
          </w:tcPr>
          <w:p w14:paraId="169FC064" w14:textId="5F74FE32" w:rsidR="00306C8D" w:rsidRDefault="00001CA7">
            <w:pPr>
              <w:jc w:val="center"/>
            </w:pPr>
            <w:r>
              <w:t>5/5</w:t>
            </w:r>
          </w:p>
        </w:tc>
        <w:tc>
          <w:tcPr>
            <w:tcW w:w="1275" w:type="dxa"/>
          </w:tcPr>
          <w:p w14:paraId="09A48C0E" w14:textId="1682EA88" w:rsidR="00306C8D" w:rsidRDefault="00001CA7">
            <w:pPr>
              <w:jc w:val="center"/>
            </w:pPr>
            <w:r>
              <w:t>5/5</w:t>
            </w:r>
          </w:p>
        </w:tc>
        <w:tc>
          <w:tcPr>
            <w:tcW w:w="1629" w:type="dxa"/>
          </w:tcPr>
          <w:p w14:paraId="089DB2C1" w14:textId="5EAFD329" w:rsidR="00306C8D" w:rsidRDefault="00001CA7">
            <w:pPr>
              <w:jc w:val="center"/>
            </w:pPr>
            <w:r>
              <w:t>None</w:t>
            </w:r>
          </w:p>
        </w:tc>
      </w:tr>
      <w:tr w:rsidR="00306C8D" w14:paraId="4CBC6420" w14:textId="77777777">
        <w:tc>
          <w:tcPr>
            <w:tcW w:w="1125" w:type="dxa"/>
          </w:tcPr>
          <w:p w14:paraId="27E87711" w14:textId="77777777" w:rsidR="00306C8D" w:rsidRDefault="00306C8D">
            <w:r>
              <w:t>Tester 5</w:t>
            </w:r>
          </w:p>
        </w:tc>
        <w:tc>
          <w:tcPr>
            <w:tcW w:w="1280" w:type="dxa"/>
          </w:tcPr>
          <w:p w14:paraId="1C2CA1FE" w14:textId="73A08C89" w:rsidR="00306C8D" w:rsidRDefault="00001CA7">
            <w:pPr>
              <w:jc w:val="center"/>
            </w:pPr>
            <w:r>
              <w:t>Y</w:t>
            </w:r>
          </w:p>
        </w:tc>
        <w:tc>
          <w:tcPr>
            <w:tcW w:w="1134" w:type="dxa"/>
          </w:tcPr>
          <w:p w14:paraId="774F4671" w14:textId="64D6B1B1" w:rsidR="00306C8D" w:rsidRDefault="00001CA7">
            <w:pPr>
              <w:jc w:val="center"/>
            </w:pPr>
            <w:r>
              <w:t>&lt; 1min</w:t>
            </w:r>
          </w:p>
        </w:tc>
        <w:tc>
          <w:tcPr>
            <w:tcW w:w="1017" w:type="dxa"/>
          </w:tcPr>
          <w:p w14:paraId="374E4D98" w14:textId="79F80D67" w:rsidR="00306C8D" w:rsidRDefault="00001CA7">
            <w:pPr>
              <w:jc w:val="center"/>
            </w:pPr>
            <w:r>
              <w:t>5/5</w:t>
            </w:r>
          </w:p>
        </w:tc>
        <w:tc>
          <w:tcPr>
            <w:tcW w:w="1535" w:type="dxa"/>
          </w:tcPr>
          <w:p w14:paraId="52039377" w14:textId="2644E575" w:rsidR="00306C8D" w:rsidRDefault="00001CA7">
            <w:pPr>
              <w:jc w:val="center"/>
            </w:pPr>
            <w:r>
              <w:t>5/5</w:t>
            </w:r>
          </w:p>
        </w:tc>
        <w:tc>
          <w:tcPr>
            <w:tcW w:w="1275" w:type="dxa"/>
          </w:tcPr>
          <w:p w14:paraId="6E3D0E80" w14:textId="6BC4609B" w:rsidR="00306C8D" w:rsidRDefault="00001CA7">
            <w:pPr>
              <w:jc w:val="center"/>
            </w:pPr>
            <w:r>
              <w:t>5/5</w:t>
            </w:r>
          </w:p>
        </w:tc>
        <w:tc>
          <w:tcPr>
            <w:tcW w:w="1629" w:type="dxa"/>
          </w:tcPr>
          <w:p w14:paraId="37622F46" w14:textId="5AAFC2A3" w:rsidR="00306C8D" w:rsidRDefault="00001CA7">
            <w:pPr>
              <w:jc w:val="center"/>
            </w:pPr>
            <w:r>
              <w:t>None</w:t>
            </w:r>
          </w:p>
        </w:tc>
      </w:tr>
    </w:tbl>
    <w:p w14:paraId="083A3574" w14:textId="77777777" w:rsidR="00545458" w:rsidRDefault="00545458"/>
    <w:p w14:paraId="14AB1F09" w14:textId="77777777" w:rsidR="00545458" w:rsidRDefault="00545458" w:rsidP="00545458">
      <w:r>
        <w:t>Any additional features or functionality testers would like to see:</w:t>
      </w:r>
    </w:p>
    <w:p w14:paraId="03D25D89" w14:textId="71EBEE8E" w:rsidR="00545458" w:rsidRDefault="00032F66" w:rsidP="00545458">
      <w:pPr>
        <w:pStyle w:val="ListParagraph"/>
        <w:numPr>
          <w:ilvl w:val="0"/>
          <w:numId w:val="18"/>
        </w:numPr>
      </w:pPr>
      <w:r>
        <w:t>None</w:t>
      </w:r>
    </w:p>
    <w:p w14:paraId="385B0C43" w14:textId="77777777" w:rsidR="00545458" w:rsidRDefault="00545458" w:rsidP="00545458">
      <w:r>
        <w:t>Any errors or bugs the tester encountered completing this task:</w:t>
      </w:r>
    </w:p>
    <w:p w14:paraId="17F248B9" w14:textId="6C116635" w:rsidR="00545458" w:rsidRDefault="00032F66" w:rsidP="00545458">
      <w:pPr>
        <w:pStyle w:val="ListParagraph"/>
        <w:numPr>
          <w:ilvl w:val="0"/>
          <w:numId w:val="18"/>
        </w:numPr>
      </w:pPr>
      <w:r>
        <w:t>None</w:t>
      </w:r>
    </w:p>
    <w:p w14:paraId="502042D4" w14:textId="575C3A6C" w:rsidR="00306C8D" w:rsidRDefault="00306C8D">
      <w:r>
        <w:br w:type="page"/>
      </w:r>
    </w:p>
    <w:p w14:paraId="6107E9D0" w14:textId="7A1787DD" w:rsidR="00E17770" w:rsidRDefault="00E17770" w:rsidP="009D302C">
      <w:pPr>
        <w:pStyle w:val="Heading2"/>
      </w:pPr>
      <w:bookmarkStart w:id="56" w:name="_Toc182507820"/>
      <w:r>
        <w:t>Results</w:t>
      </w:r>
      <w:bookmarkEnd w:id="56"/>
    </w:p>
    <w:p w14:paraId="2FA0C1D2" w14:textId="77777777" w:rsidR="009D302C" w:rsidRDefault="009D302C" w:rsidP="009D302C">
      <w:pPr>
        <w:keepNext/>
      </w:pPr>
      <w:r>
        <w:rPr>
          <w:noProof/>
          <w14:ligatures w14:val="standardContextual"/>
        </w:rPr>
        <w:drawing>
          <wp:inline distT="0" distB="0" distL="0" distR="0" wp14:anchorId="1C936DCF" wp14:editId="21E125BE">
            <wp:extent cx="5731510" cy="2867660"/>
            <wp:effectExtent l="0" t="0" r="2540" b="8890"/>
            <wp:docPr id="701948082" name="Chart 1">
              <a:extLst xmlns:a="http://schemas.openxmlformats.org/drawingml/2006/main">
                <a:ext uri="{FF2B5EF4-FFF2-40B4-BE49-F238E27FC236}">
                  <a16:creationId xmlns:a16="http://schemas.microsoft.com/office/drawing/2014/main" id="{92D4EEDC-8826-42BE-CFA0-DBAC4A8A92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5387280" w14:textId="51050525" w:rsidR="009D302C" w:rsidRDefault="009D302C" w:rsidP="009D302C">
      <w:pPr>
        <w:pStyle w:val="Caption"/>
      </w:pPr>
      <w:bookmarkStart w:id="57" w:name="_Toc182507839"/>
      <w:r>
        <w:t xml:space="preserve">Figure </w:t>
      </w:r>
      <w:r>
        <w:fldChar w:fldCharType="begin"/>
      </w:r>
      <w:r>
        <w:instrText xml:space="preserve"> SEQ Figure \* ARABIC </w:instrText>
      </w:r>
      <w:r>
        <w:fldChar w:fldCharType="separate"/>
      </w:r>
      <w:r w:rsidR="00513102">
        <w:rPr>
          <w:noProof/>
        </w:rPr>
        <w:t>10</w:t>
      </w:r>
      <w:r>
        <w:fldChar w:fldCharType="end"/>
      </w:r>
      <w:r>
        <w:t>: User Testing Results Graph</w:t>
      </w:r>
      <w:bookmarkEnd w:id="57"/>
    </w:p>
    <w:p w14:paraId="1A05B17C" w14:textId="05501B7C" w:rsidR="009D302C" w:rsidRDefault="005022AD" w:rsidP="009D302C">
      <w:r>
        <w:t xml:space="preserve">These results show the average testers </w:t>
      </w:r>
      <w:r w:rsidR="00247EE2">
        <w:t>score. Scores show that on average, the ease of use was above 3/5</w:t>
      </w:r>
      <w:r w:rsidR="00CA08D0">
        <w:t xml:space="preserve">. The speed of the program on average was above 4/5, being 5/5 most of the time. The </w:t>
      </w:r>
      <w:r w:rsidR="00D850B2">
        <w:t xml:space="preserve">feature satisfaction on average around 4/5. </w:t>
      </w:r>
      <w:r w:rsidR="00345D12">
        <w:t>The bugs/errors encountered on average was less than 1</w:t>
      </w:r>
      <w:r w:rsidR="001A193C">
        <w:t xml:space="preserve"> per on average of all the testers for all the tasks combined.</w:t>
      </w:r>
      <w:r w:rsidR="00842CF1">
        <w:t xml:space="preserve"> </w:t>
      </w:r>
      <w:r w:rsidR="00EE2F2B">
        <w:t>Overall,</w:t>
      </w:r>
      <w:r w:rsidR="00842CF1">
        <w:t xml:space="preserve"> </w:t>
      </w:r>
      <w:r w:rsidR="00FE5A52">
        <w:t>the testing indicates a positive experience for the testers with room for us to improve upon the MVP.</w:t>
      </w:r>
    </w:p>
    <w:p w14:paraId="23F0BE14" w14:textId="07A3F287" w:rsidR="001A193C" w:rsidRPr="009D302C" w:rsidRDefault="001A193C" w:rsidP="009D302C"/>
    <w:p w14:paraId="7F6A8178" w14:textId="6F8B5A9E" w:rsidR="008F1936" w:rsidRDefault="000E1C73" w:rsidP="008F1936">
      <w:pPr>
        <w:pStyle w:val="Heading2"/>
      </w:pPr>
      <w:bookmarkStart w:id="58" w:name="_Toc182507821"/>
      <w:r>
        <w:t>Recommendations</w:t>
      </w:r>
      <w:bookmarkEnd w:id="58"/>
    </w:p>
    <w:p w14:paraId="10529239" w14:textId="71A7A47D" w:rsidR="00EE2F2B" w:rsidRDefault="00EE2F2B" w:rsidP="00EE2F2B">
      <w:r>
        <w:t xml:space="preserve">At this stage the MVP is ready for a demo to the stakeholder but is not ready </w:t>
      </w:r>
      <w:r w:rsidR="00724117">
        <w:t>for deployment for people to play.</w:t>
      </w:r>
      <w:r w:rsidR="0063363F">
        <w:t xml:space="preserve"> There were some bug fixes that came from user testing, but all those specific bugs have been fixed as of the end of the project. Next</w:t>
      </w:r>
      <w:r w:rsidR="00724117">
        <w:t xml:space="preserve"> steps </w:t>
      </w:r>
      <w:r w:rsidR="00EA73E2">
        <w:t xml:space="preserve">for the MVP include: </w:t>
      </w:r>
    </w:p>
    <w:p w14:paraId="4E26EAFA" w14:textId="0E9584FB" w:rsidR="00EA73E2" w:rsidRDefault="00EA73E2" w:rsidP="00EA73E2">
      <w:pPr>
        <w:pStyle w:val="ListParagraph"/>
        <w:numPr>
          <w:ilvl w:val="0"/>
          <w:numId w:val="18"/>
        </w:numPr>
      </w:pPr>
      <w:r>
        <w:t xml:space="preserve">Fixing component and vessel creation. </w:t>
      </w:r>
    </w:p>
    <w:p w14:paraId="4698D3E5" w14:textId="75315936" w:rsidR="00EA73E2" w:rsidRDefault="00EA73E2" w:rsidP="00EA73E2">
      <w:pPr>
        <w:pStyle w:val="ListParagraph"/>
        <w:numPr>
          <w:ilvl w:val="0"/>
          <w:numId w:val="18"/>
        </w:numPr>
      </w:pPr>
      <w:r>
        <w:t>Making all save data JSON format.</w:t>
      </w:r>
    </w:p>
    <w:p w14:paraId="6B5A958D" w14:textId="2D219407" w:rsidR="00EA73E2" w:rsidRDefault="000C320A" w:rsidP="00EA73E2">
      <w:pPr>
        <w:pStyle w:val="ListParagraph"/>
        <w:numPr>
          <w:ilvl w:val="0"/>
          <w:numId w:val="18"/>
        </w:numPr>
      </w:pPr>
      <w:r>
        <w:t>Add more components for users to build with.</w:t>
      </w:r>
    </w:p>
    <w:p w14:paraId="236654DD" w14:textId="2814FC11" w:rsidR="000C320A" w:rsidRDefault="005C17C2" w:rsidP="00EA73E2">
      <w:pPr>
        <w:pStyle w:val="ListParagraph"/>
        <w:numPr>
          <w:ilvl w:val="0"/>
          <w:numId w:val="18"/>
        </w:numPr>
      </w:pPr>
      <w:r>
        <w:t>Fix UI issues related to HUD.</w:t>
      </w:r>
    </w:p>
    <w:p w14:paraId="15991298" w14:textId="402DB9FA" w:rsidR="00E70BF6" w:rsidRDefault="00E70BF6" w:rsidP="00E70BF6">
      <w:pPr>
        <w:pStyle w:val="ListParagraph"/>
        <w:numPr>
          <w:ilvl w:val="0"/>
          <w:numId w:val="18"/>
        </w:numPr>
      </w:pPr>
      <w:r>
        <w:t>Fix new worlds input from allowing special characters.</w:t>
      </w:r>
    </w:p>
    <w:p w14:paraId="211EB230" w14:textId="0FD08B64" w:rsidR="00E70BF6" w:rsidRDefault="00B37AC4" w:rsidP="00E70BF6">
      <w:pPr>
        <w:pStyle w:val="ListParagraph"/>
        <w:numPr>
          <w:ilvl w:val="0"/>
          <w:numId w:val="18"/>
        </w:numPr>
      </w:pPr>
      <w:r>
        <w:t>Add more detailed 3D models for each component.</w:t>
      </w:r>
    </w:p>
    <w:p w14:paraId="267F2749" w14:textId="6E6FFA0C" w:rsidR="00B37AC4" w:rsidRDefault="00B37AC4" w:rsidP="00E70BF6">
      <w:pPr>
        <w:pStyle w:val="ListParagraph"/>
        <w:numPr>
          <w:ilvl w:val="0"/>
          <w:numId w:val="18"/>
        </w:numPr>
      </w:pPr>
      <w:r>
        <w:t xml:space="preserve">Add planets into the game. </w:t>
      </w:r>
    </w:p>
    <w:p w14:paraId="16431659" w14:textId="7071032A" w:rsidR="00BD63CE" w:rsidRPr="00EE2F2B" w:rsidRDefault="00B37AC4" w:rsidP="00BD63CE">
      <w:pPr>
        <w:pStyle w:val="ListParagraph"/>
        <w:numPr>
          <w:ilvl w:val="0"/>
          <w:numId w:val="18"/>
        </w:numPr>
      </w:pPr>
      <w:r>
        <w:t>Add special effects</w:t>
      </w:r>
      <w:r w:rsidR="00BD63CE">
        <w:t xml:space="preserve"> and particle systems.</w:t>
      </w:r>
    </w:p>
    <w:p w14:paraId="72B6B244" w14:textId="77777777" w:rsidR="00BD63CE" w:rsidRDefault="006C5AC0" w:rsidP="006C5AC0">
      <w:r>
        <w:t xml:space="preserve">Long-term Vision: </w:t>
      </w:r>
    </w:p>
    <w:p w14:paraId="459D0027" w14:textId="093F79EB" w:rsidR="00BD63CE" w:rsidRDefault="00BD63CE" w:rsidP="00BD63CE">
      <w:pPr>
        <w:pStyle w:val="ListParagraph"/>
        <w:numPr>
          <w:ilvl w:val="0"/>
          <w:numId w:val="18"/>
        </w:numPr>
      </w:pPr>
      <w:r>
        <w:t>Add multiplayer support.</w:t>
      </w:r>
    </w:p>
    <w:p w14:paraId="7C34D3C1" w14:textId="353F5565" w:rsidR="00BD63CE" w:rsidRDefault="00BD63CE" w:rsidP="00BD63CE">
      <w:pPr>
        <w:pStyle w:val="ListParagraph"/>
        <w:numPr>
          <w:ilvl w:val="0"/>
          <w:numId w:val="18"/>
        </w:numPr>
      </w:pPr>
      <w:r>
        <w:t>Add custom modding / scripting support.</w:t>
      </w:r>
    </w:p>
    <w:p w14:paraId="17B2B622" w14:textId="2C8C82F9" w:rsidR="00BD63CE" w:rsidRDefault="0063363F" w:rsidP="00BD63CE">
      <w:pPr>
        <w:pStyle w:val="ListParagraph"/>
        <w:numPr>
          <w:ilvl w:val="0"/>
          <w:numId w:val="18"/>
        </w:numPr>
      </w:pPr>
      <w:r>
        <w:t xml:space="preserve">Create trailer for game. </w:t>
      </w:r>
    </w:p>
    <w:p w14:paraId="450542D6" w14:textId="01CB4459" w:rsidR="006C5AC0" w:rsidRDefault="0063363F" w:rsidP="006C5AC0">
      <w:pPr>
        <w:pStyle w:val="ListParagraph"/>
        <w:numPr>
          <w:ilvl w:val="0"/>
          <w:numId w:val="18"/>
        </w:numPr>
      </w:pPr>
      <w:r>
        <w:t>Publish / sell game.</w:t>
      </w:r>
    </w:p>
    <w:p w14:paraId="06E9430F" w14:textId="77777777" w:rsidR="00CC031F" w:rsidRDefault="00CC031F">
      <w:r>
        <w:br w:type="page"/>
      </w:r>
    </w:p>
    <w:p w14:paraId="4E7B46A1" w14:textId="77777777" w:rsidR="00CC031F" w:rsidRDefault="00CC031F" w:rsidP="00D3087B">
      <w:pPr>
        <w:pStyle w:val="Heading2"/>
      </w:pPr>
      <w:bookmarkStart w:id="59" w:name="_Toc182507822"/>
      <w:r w:rsidRPr="00D3087B">
        <w:t>Conclusion</w:t>
      </w:r>
      <w:bookmarkEnd w:id="59"/>
    </w:p>
    <w:p w14:paraId="3D3B12FB" w14:textId="77777777" w:rsidR="00753093" w:rsidRDefault="002D56D7" w:rsidP="00746812">
      <w:r>
        <w:t>We set out to answer the following question: “</w:t>
      </w:r>
      <w:r w:rsidRPr="002D56D7">
        <w:t>How can realistic space physics and mechanics be balanced with intuitive gameplay to create an immersive and enjoyable experience for players in a space exploration and spacecraft piloting game?</w:t>
      </w:r>
      <w:r>
        <w:t>”</w:t>
      </w:r>
      <w:r w:rsidR="00563469">
        <w:t xml:space="preserve"> </w:t>
      </w:r>
    </w:p>
    <w:p w14:paraId="1511B360" w14:textId="77777777" w:rsidR="00753093" w:rsidRDefault="00563469" w:rsidP="00746812">
      <w:r>
        <w:t xml:space="preserve">So </w:t>
      </w:r>
      <w:r w:rsidR="00854A31">
        <w:t>far,</w:t>
      </w:r>
      <w:r>
        <w:t xml:space="preserve"> we have created </w:t>
      </w:r>
      <w:r w:rsidR="00854A31">
        <w:t>an</w:t>
      </w:r>
      <w:r>
        <w:t xml:space="preserve"> </w:t>
      </w:r>
      <w:r w:rsidR="00854A31">
        <w:t xml:space="preserve">MVP of a </w:t>
      </w:r>
      <w:r>
        <w:t xml:space="preserve">video game using the Godot game engine using the programming C#. </w:t>
      </w:r>
      <w:r w:rsidR="00E82B66">
        <w:t>This prototype contains all the primary and secondary features outlined in the IDD</w:t>
      </w:r>
      <w:r w:rsidR="00FB31BE">
        <w:t xml:space="preserve">, however with some user testing / feedback, we found some bugs and have further recommendations on what to improve on for the MVP. </w:t>
      </w:r>
    </w:p>
    <w:p w14:paraId="79265F1B" w14:textId="1E53EF58" w:rsidR="00746812" w:rsidRDefault="00AB6920" w:rsidP="00746812">
      <w:r>
        <w:t xml:space="preserve">To answer the research question, our space simulation has realistic physics and is </w:t>
      </w:r>
      <w:r w:rsidR="006D4748">
        <w:t xml:space="preserve">immersive and enjoyable as demonstrated by our user testing results. The game consists of space exploration and </w:t>
      </w:r>
      <w:r w:rsidR="00EE2752">
        <w:t xml:space="preserve">spacecraft piloting along with many additional features to ensure the game allows creativity </w:t>
      </w:r>
      <w:r w:rsidR="00753093">
        <w:t xml:space="preserve">from the players. </w:t>
      </w:r>
    </w:p>
    <w:p w14:paraId="22E86C20" w14:textId="7D441EE5" w:rsidR="00C51BE8" w:rsidRDefault="00753093" w:rsidP="00746812">
      <w:r>
        <w:t xml:space="preserve">Over the 8 weeks of research and development we encountered multiple problems and solved them </w:t>
      </w:r>
      <w:r w:rsidR="00BC66A3">
        <w:t xml:space="preserve">by doing research and testing. We have learnt how to use an </w:t>
      </w:r>
      <w:r w:rsidR="00C51BE8">
        <w:t>open-source</w:t>
      </w:r>
      <w:r w:rsidR="00BC66A3">
        <w:t xml:space="preserve"> game engine we had never used before this project and created a working MVP. </w:t>
      </w:r>
      <w:r w:rsidR="00C51BE8">
        <w:t>Based on the user testing feedback and our own journey of developing the MVP, the team agree the project has been an overall success.</w:t>
      </w:r>
      <w:r w:rsidR="00701AF4">
        <w:t xml:space="preserve"> </w:t>
      </w:r>
    </w:p>
    <w:p w14:paraId="4495D172" w14:textId="6B57D80A" w:rsidR="0078204A" w:rsidRDefault="00701AF4" w:rsidP="006C5AC0">
      <w:r>
        <w:t xml:space="preserve">From here we recommend finishing up the MVP prototype </w:t>
      </w:r>
      <w:r w:rsidR="00FB79EC">
        <w:t>and adding upon it to create a complete video game which we can publish.</w:t>
      </w:r>
      <w:r w:rsidR="000A5AE8">
        <w:t xml:space="preserve"> If we had to pick an area of focus, we would primarily recommend focusing on the multiplayer aspect of the game as </w:t>
      </w:r>
      <w:r w:rsidR="004C3AD2">
        <w:t xml:space="preserve">it is new technology for us to learn and implement and would be a great addition to the video game. </w:t>
      </w:r>
      <w:r w:rsidR="0078204A">
        <w:br w:type="page"/>
      </w:r>
    </w:p>
    <w:p w14:paraId="68AD02A1" w14:textId="77777777" w:rsidR="00C0303C" w:rsidRPr="00C0303C" w:rsidRDefault="00C0303C" w:rsidP="00C0303C">
      <w:pPr>
        <w:pageBreakBefore/>
        <w:spacing w:after="0" w:line="480" w:lineRule="auto"/>
        <w:jc w:val="center"/>
        <w:outlineLvl w:val="0"/>
        <w:rPr>
          <w:rFonts w:ascii="Times New Roman" w:eastAsia="Times New Roman" w:hAnsi="Times New Roman" w:cs="Times New Roman"/>
          <w:b/>
          <w:bCs/>
          <w:sz w:val="24"/>
          <w:szCs w:val="24"/>
          <w:lang w:val="nl-NL" w:eastAsia="en-GB"/>
        </w:rPr>
      </w:pPr>
      <w:bookmarkStart w:id="60" w:name="_Toc182507823"/>
      <w:r w:rsidRPr="00C0303C">
        <w:rPr>
          <w:rFonts w:ascii="Times New Roman" w:eastAsia="Times New Roman" w:hAnsi="Times New Roman" w:cs="Times New Roman"/>
          <w:b/>
          <w:bCs/>
          <w:sz w:val="24"/>
          <w:szCs w:val="24"/>
          <w:lang w:val="nl-NL" w:eastAsia="en-GB"/>
        </w:rPr>
        <w:t>References</w:t>
      </w:r>
      <w:bookmarkEnd w:id="60"/>
    </w:p>
    <w:p w14:paraId="13924CA9" w14:textId="6DD371B5" w:rsidR="0058214E" w:rsidRDefault="0058214E" w:rsidP="0058214E">
      <w:pPr>
        <w:pStyle w:val="NormalWeb"/>
        <w:spacing w:before="0" w:beforeAutospacing="0" w:after="0" w:afterAutospacing="0" w:line="480" w:lineRule="auto"/>
        <w:ind w:left="720" w:hanging="720"/>
      </w:pPr>
      <w:r>
        <w:rPr>
          <w:i/>
          <w:iCs/>
        </w:rPr>
        <w:t>Building from source</w:t>
      </w:r>
      <w:r>
        <w:t xml:space="preserve">. (n.d.). Godot Engine Documentation. </w:t>
      </w:r>
      <w:r>
        <w:rPr>
          <w:rStyle w:val="url"/>
        </w:rPr>
        <w:t>https://docs.godotengine.org/en/stable/contributing/development/compiling/</w:t>
      </w:r>
    </w:p>
    <w:p w14:paraId="6E93B872" w14:textId="77777777" w:rsidR="0058214E" w:rsidRDefault="0058214E" w:rsidP="0058214E">
      <w:pPr>
        <w:pStyle w:val="NormalWeb"/>
        <w:spacing w:before="0" w:beforeAutospacing="0" w:after="0" w:afterAutospacing="0" w:line="480" w:lineRule="auto"/>
        <w:ind w:left="720" w:hanging="720"/>
      </w:pPr>
      <w:r>
        <w:t xml:space="preserve">Engine, G. (n.d.). </w:t>
      </w:r>
      <w:r>
        <w:rPr>
          <w:i/>
          <w:iCs/>
        </w:rPr>
        <w:t>Download for Windows - Godot Engine</w:t>
      </w:r>
      <w:r>
        <w:t xml:space="preserve">. Godot Engine. </w:t>
      </w:r>
      <w:r>
        <w:rPr>
          <w:rStyle w:val="url"/>
        </w:rPr>
        <w:t>https://godotengine.org/download/windows/</w:t>
      </w:r>
    </w:p>
    <w:p w14:paraId="3417F170" w14:textId="77777777" w:rsidR="0058214E" w:rsidRDefault="0058214E" w:rsidP="0058214E">
      <w:pPr>
        <w:pStyle w:val="NormalWeb"/>
        <w:spacing w:before="0" w:beforeAutospacing="0" w:after="0" w:afterAutospacing="0" w:line="480" w:lineRule="auto"/>
        <w:ind w:left="720" w:hanging="720"/>
      </w:pPr>
      <w:proofErr w:type="spellStart"/>
      <w:r>
        <w:t>Godotengine</w:t>
      </w:r>
      <w:proofErr w:type="spellEnd"/>
      <w:r>
        <w:t xml:space="preserve">. (n.d.-a). </w:t>
      </w:r>
      <w:r>
        <w:rPr>
          <w:i/>
          <w:iCs/>
        </w:rPr>
        <w:t xml:space="preserve">Prevent loss of user-entered data in the Godot Editor · Issue #10694 · </w:t>
      </w:r>
      <w:proofErr w:type="spellStart"/>
      <w:r>
        <w:rPr>
          <w:i/>
          <w:iCs/>
        </w:rPr>
        <w:t>godotengine</w:t>
      </w:r>
      <w:proofErr w:type="spellEnd"/>
      <w:r>
        <w:rPr>
          <w:i/>
          <w:iCs/>
        </w:rPr>
        <w:t>/</w:t>
      </w:r>
      <w:proofErr w:type="spellStart"/>
      <w:r>
        <w:rPr>
          <w:i/>
          <w:iCs/>
        </w:rPr>
        <w:t>godot</w:t>
      </w:r>
      <w:proofErr w:type="spellEnd"/>
      <w:r>
        <w:rPr>
          <w:i/>
          <w:iCs/>
        </w:rPr>
        <w:t>-proposals</w:t>
      </w:r>
      <w:r>
        <w:t xml:space="preserve">. GitHub. </w:t>
      </w:r>
      <w:r>
        <w:rPr>
          <w:rStyle w:val="url"/>
        </w:rPr>
        <w:t>https://github.com/godotengine/godot-proposals/issues/10694</w:t>
      </w:r>
    </w:p>
    <w:p w14:paraId="159631A1" w14:textId="77777777" w:rsidR="0058214E" w:rsidRDefault="0058214E" w:rsidP="0058214E">
      <w:pPr>
        <w:pStyle w:val="NormalWeb"/>
        <w:spacing w:before="0" w:beforeAutospacing="0" w:after="0" w:afterAutospacing="0" w:line="480" w:lineRule="auto"/>
        <w:ind w:left="720" w:hanging="720"/>
      </w:pPr>
      <w:proofErr w:type="spellStart"/>
      <w:r>
        <w:t>Godotengine</w:t>
      </w:r>
      <w:proofErr w:type="spellEnd"/>
      <w:r>
        <w:t xml:space="preserve">. (n.d.-b). </w:t>
      </w:r>
      <w:r>
        <w:rPr>
          <w:i/>
          <w:iCs/>
        </w:rPr>
        <w:t xml:space="preserve">Release 4.3-stable · </w:t>
      </w:r>
      <w:proofErr w:type="spellStart"/>
      <w:r>
        <w:rPr>
          <w:i/>
          <w:iCs/>
        </w:rPr>
        <w:t>godotengine</w:t>
      </w:r>
      <w:proofErr w:type="spellEnd"/>
      <w:r>
        <w:rPr>
          <w:i/>
          <w:iCs/>
        </w:rPr>
        <w:t>/</w:t>
      </w:r>
      <w:proofErr w:type="spellStart"/>
      <w:r>
        <w:rPr>
          <w:i/>
          <w:iCs/>
        </w:rPr>
        <w:t>godot</w:t>
      </w:r>
      <w:proofErr w:type="spellEnd"/>
      <w:r>
        <w:t xml:space="preserve">. GitHub. </w:t>
      </w:r>
      <w:r>
        <w:rPr>
          <w:rStyle w:val="url"/>
        </w:rPr>
        <w:t>https://github.com/godotengine/godot/releases/tag/4.3-stable</w:t>
      </w:r>
    </w:p>
    <w:p w14:paraId="3DFA9C18" w14:textId="77777777" w:rsidR="0058214E" w:rsidRDefault="0058214E" w:rsidP="0058214E">
      <w:pPr>
        <w:pStyle w:val="NormalWeb"/>
        <w:spacing w:before="0" w:beforeAutospacing="0" w:after="0" w:afterAutospacing="0" w:line="480" w:lineRule="auto"/>
        <w:ind w:left="720" w:hanging="720"/>
      </w:pPr>
      <w:r>
        <w:t xml:space="preserve">Utopia-Rise. (n.d.). </w:t>
      </w:r>
      <w:r>
        <w:rPr>
          <w:i/>
          <w:iCs/>
        </w:rPr>
        <w:t>GitHub - utopia-rise/</w:t>
      </w:r>
      <w:proofErr w:type="spellStart"/>
      <w:r>
        <w:rPr>
          <w:i/>
          <w:iCs/>
        </w:rPr>
        <w:t>fmod-gdextension</w:t>
      </w:r>
      <w:proofErr w:type="spellEnd"/>
      <w:r>
        <w:rPr>
          <w:i/>
          <w:iCs/>
        </w:rPr>
        <w:t xml:space="preserve">: FMOD Studio </w:t>
      </w:r>
      <w:proofErr w:type="spellStart"/>
      <w:r>
        <w:rPr>
          <w:i/>
          <w:iCs/>
        </w:rPr>
        <w:t>GDExtension</w:t>
      </w:r>
      <w:proofErr w:type="spellEnd"/>
      <w:r>
        <w:rPr>
          <w:i/>
          <w:iCs/>
        </w:rPr>
        <w:t xml:space="preserve"> bindings for the Godot game engine</w:t>
      </w:r>
      <w:r>
        <w:t xml:space="preserve">. GitHub. </w:t>
      </w:r>
      <w:r>
        <w:rPr>
          <w:rStyle w:val="url"/>
        </w:rPr>
        <w:t>https://github.com/utopia-rise/fmod-gdextension</w:t>
      </w:r>
    </w:p>
    <w:p w14:paraId="6827CDA0" w14:textId="77777777" w:rsidR="00C24C6A" w:rsidRPr="00FB5A26" w:rsidRDefault="00C24C6A" w:rsidP="00D36DF1"/>
    <w:sectPr w:rsidR="00C24C6A" w:rsidRPr="00FB5A26">
      <w:headerReference w:type="default" r:id="rId19"/>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8234C7" w14:textId="77777777" w:rsidR="007B6E19" w:rsidRDefault="007B6E19" w:rsidP="00E21213">
      <w:pPr>
        <w:spacing w:after="0" w:line="240" w:lineRule="auto"/>
      </w:pPr>
      <w:r>
        <w:separator/>
      </w:r>
    </w:p>
  </w:endnote>
  <w:endnote w:type="continuationSeparator" w:id="0">
    <w:p w14:paraId="26769A8B" w14:textId="77777777" w:rsidR="007B6E19" w:rsidRDefault="007B6E19" w:rsidP="00E21213">
      <w:pPr>
        <w:spacing w:after="0" w:line="240" w:lineRule="auto"/>
      </w:pPr>
      <w:r>
        <w:continuationSeparator/>
      </w:r>
    </w:p>
  </w:endnote>
  <w:endnote w:type="continuationNotice" w:id="1">
    <w:p w14:paraId="1EBE77A2" w14:textId="77777777" w:rsidR="007B6E19" w:rsidRDefault="007B6E1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37798761"/>
      <w:docPartObj>
        <w:docPartGallery w:val="Page Numbers (Bottom of Page)"/>
        <w:docPartUnique/>
      </w:docPartObj>
    </w:sdtPr>
    <w:sdtEndPr/>
    <w:sdtContent>
      <w:p w14:paraId="70A1A75C" w14:textId="0E417C92" w:rsidR="00E21213" w:rsidRDefault="00E21213" w:rsidP="00E21213">
        <w:pPr>
          <w:pStyle w:val="Footer"/>
          <w:jc w:val="right"/>
        </w:pPr>
        <w:r>
          <w:t>Alex Legner</w:t>
        </w:r>
        <w:r w:rsidR="0048437C">
          <w:t xml:space="preserve"> – </w:t>
        </w:r>
        <w:r w:rsidR="007D4E06" w:rsidRPr="007D4E06">
          <w:t>270168960 | Will Tetzlaff – 270155294</w:t>
        </w:r>
        <w:r>
          <w:tab/>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987626" w14:textId="77777777" w:rsidR="007B6E19" w:rsidRDefault="007B6E19" w:rsidP="00E21213">
      <w:pPr>
        <w:spacing w:after="0" w:line="240" w:lineRule="auto"/>
      </w:pPr>
      <w:r>
        <w:separator/>
      </w:r>
    </w:p>
  </w:footnote>
  <w:footnote w:type="continuationSeparator" w:id="0">
    <w:p w14:paraId="5062871E" w14:textId="77777777" w:rsidR="007B6E19" w:rsidRDefault="007B6E19" w:rsidP="00E21213">
      <w:pPr>
        <w:spacing w:after="0" w:line="240" w:lineRule="auto"/>
      </w:pPr>
      <w:r>
        <w:continuationSeparator/>
      </w:r>
    </w:p>
  </w:footnote>
  <w:footnote w:type="continuationNotice" w:id="1">
    <w:p w14:paraId="15B5B08B" w14:textId="77777777" w:rsidR="007B6E19" w:rsidRDefault="007B6E1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1D9453" w14:textId="609E8A42" w:rsidR="00E21213" w:rsidRDefault="002A077E">
    <w:pPr>
      <w:pStyle w:val="Header"/>
    </w:pPr>
    <w:r>
      <w:t>CS301.4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54C13"/>
    <w:multiLevelType w:val="hybridMultilevel"/>
    <w:tmpl w:val="8244D4EC"/>
    <w:lvl w:ilvl="0" w:tplc="49B8AA28">
      <w:numFmt w:val="bullet"/>
      <w:lvlText w:val="-"/>
      <w:lvlJc w:val="left"/>
      <w:pPr>
        <w:ind w:left="360" w:hanging="360"/>
      </w:pPr>
      <w:rPr>
        <w:rFonts w:ascii="Calibri" w:eastAsiaTheme="minorHAnsi" w:hAnsi="Calibri" w:cs="Calibri"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 w15:restartNumberingAfterBreak="0">
    <w:nsid w:val="0EB84A53"/>
    <w:multiLevelType w:val="hybridMultilevel"/>
    <w:tmpl w:val="291A2EE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39A3CA3"/>
    <w:multiLevelType w:val="hybridMultilevel"/>
    <w:tmpl w:val="05F871A6"/>
    <w:lvl w:ilvl="0" w:tplc="49B8AA28">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15255650"/>
    <w:multiLevelType w:val="hybridMultilevel"/>
    <w:tmpl w:val="153017E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186C23A1"/>
    <w:multiLevelType w:val="hybridMultilevel"/>
    <w:tmpl w:val="2CFC1446"/>
    <w:lvl w:ilvl="0" w:tplc="49B8AA28">
      <w:numFmt w:val="bullet"/>
      <w:lvlText w:val="-"/>
      <w:lvlJc w:val="left"/>
      <w:pPr>
        <w:ind w:left="360" w:hanging="360"/>
      </w:pPr>
      <w:rPr>
        <w:rFonts w:ascii="Calibri" w:eastAsiaTheme="minorHAnsi" w:hAnsi="Calibri" w:cs="Calibri"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5" w15:restartNumberingAfterBreak="0">
    <w:nsid w:val="1DA63134"/>
    <w:multiLevelType w:val="hybridMultilevel"/>
    <w:tmpl w:val="B11CF036"/>
    <w:lvl w:ilvl="0" w:tplc="49B8AA28">
      <w:numFmt w:val="bullet"/>
      <w:lvlText w:val="-"/>
      <w:lvlJc w:val="left"/>
      <w:pPr>
        <w:ind w:left="360" w:hanging="360"/>
      </w:pPr>
      <w:rPr>
        <w:rFonts w:ascii="Calibri" w:eastAsiaTheme="minorHAnsi" w:hAnsi="Calibri" w:cs="Calibri"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6" w15:restartNumberingAfterBreak="0">
    <w:nsid w:val="1EC807FC"/>
    <w:multiLevelType w:val="hybridMultilevel"/>
    <w:tmpl w:val="16E48D64"/>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22B23CA9"/>
    <w:multiLevelType w:val="hybridMultilevel"/>
    <w:tmpl w:val="A058F6CE"/>
    <w:lvl w:ilvl="0" w:tplc="49B8AA28">
      <w:numFmt w:val="bullet"/>
      <w:lvlText w:val="-"/>
      <w:lvlJc w:val="left"/>
      <w:pPr>
        <w:ind w:left="360" w:hanging="360"/>
      </w:pPr>
      <w:rPr>
        <w:rFonts w:ascii="Calibri" w:eastAsiaTheme="minorHAnsi" w:hAnsi="Calibri" w:cs="Calibri"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8" w15:restartNumberingAfterBreak="0">
    <w:nsid w:val="2610636E"/>
    <w:multiLevelType w:val="hybridMultilevel"/>
    <w:tmpl w:val="5DA28124"/>
    <w:lvl w:ilvl="0" w:tplc="9830E9EC">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27367275"/>
    <w:multiLevelType w:val="hybridMultilevel"/>
    <w:tmpl w:val="EEA281BC"/>
    <w:lvl w:ilvl="0" w:tplc="562C668E">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291661AF"/>
    <w:multiLevelType w:val="hybridMultilevel"/>
    <w:tmpl w:val="8F46135E"/>
    <w:lvl w:ilvl="0" w:tplc="49B8AA28">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2C4B682B"/>
    <w:multiLevelType w:val="hybridMultilevel"/>
    <w:tmpl w:val="17F463D4"/>
    <w:lvl w:ilvl="0" w:tplc="49B8AA28">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2D112056"/>
    <w:multiLevelType w:val="hybridMultilevel"/>
    <w:tmpl w:val="5660350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2F6B4972"/>
    <w:multiLevelType w:val="hybridMultilevel"/>
    <w:tmpl w:val="C50E5FF6"/>
    <w:lvl w:ilvl="0" w:tplc="49B8AA28">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31025E75"/>
    <w:multiLevelType w:val="hybridMultilevel"/>
    <w:tmpl w:val="D1AAF9BA"/>
    <w:lvl w:ilvl="0" w:tplc="49B8AA28">
      <w:numFmt w:val="bullet"/>
      <w:lvlText w:val="-"/>
      <w:lvlJc w:val="left"/>
      <w:pPr>
        <w:ind w:left="360" w:hanging="360"/>
      </w:pPr>
      <w:rPr>
        <w:rFonts w:ascii="Calibri" w:eastAsiaTheme="minorHAnsi" w:hAnsi="Calibri" w:cs="Calibri"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5" w15:restartNumberingAfterBreak="0">
    <w:nsid w:val="31D57149"/>
    <w:multiLevelType w:val="hybridMultilevel"/>
    <w:tmpl w:val="B5D6534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320D58DA"/>
    <w:multiLevelType w:val="hybridMultilevel"/>
    <w:tmpl w:val="C178AB5A"/>
    <w:lvl w:ilvl="0" w:tplc="49B8AA28">
      <w:numFmt w:val="bullet"/>
      <w:lvlText w:val="-"/>
      <w:lvlJc w:val="left"/>
      <w:pPr>
        <w:ind w:left="360" w:hanging="360"/>
      </w:pPr>
      <w:rPr>
        <w:rFonts w:ascii="Calibri" w:eastAsiaTheme="minorHAnsi" w:hAnsi="Calibri" w:cs="Calibri"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7" w15:restartNumberingAfterBreak="0">
    <w:nsid w:val="3E935917"/>
    <w:multiLevelType w:val="hybridMultilevel"/>
    <w:tmpl w:val="11DA3F2C"/>
    <w:lvl w:ilvl="0" w:tplc="49B8AA28">
      <w:numFmt w:val="bullet"/>
      <w:lvlText w:val="-"/>
      <w:lvlJc w:val="left"/>
      <w:pPr>
        <w:ind w:left="360" w:hanging="360"/>
      </w:pPr>
      <w:rPr>
        <w:rFonts w:ascii="Calibri" w:eastAsiaTheme="minorHAnsi" w:hAnsi="Calibri" w:cs="Calibri"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8" w15:restartNumberingAfterBreak="0">
    <w:nsid w:val="49E40614"/>
    <w:multiLevelType w:val="hybridMultilevel"/>
    <w:tmpl w:val="9DFEC0C6"/>
    <w:lvl w:ilvl="0" w:tplc="49B8AA28">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4FA7778D"/>
    <w:multiLevelType w:val="hybridMultilevel"/>
    <w:tmpl w:val="58460476"/>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51DC1FCC"/>
    <w:multiLevelType w:val="hybridMultilevel"/>
    <w:tmpl w:val="116CB4D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57284F9B"/>
    <w:multiLevelType w:val="hybridMultilevel"/>
    <w:tmpl w:val="6A825C2A"/>
    <w:lvl w:ilvl="0" w:tplc="49B8AA28">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5F870088"/>
    <w:multiLevelType w:val="hybridMultilevel"/>
    <w:tmpl w:val="909C1B78"/>
    <w:lvl w:ilvl="0" w:tplc="9830E9EC">
      <w:numFmt w:val="bullet"/>
      <w:lvlText w:val="-"/>
      <w:lvlJc w:val="left"/>
      <w:pPr>
        <w:ind w:left="720" w:hanging="360"/>
      </w:pPr>
      <w:rPr>
        <w:rFonts w:ascii="Calibri" w:eastAsiaTheme="minorHAnsi" w:hAnsi="Calibri" w:cs="Calibr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15:restartNumberingAfterBreak="0">
    <w:nsid w:val="608C2AD1"/>
    <w:multiLevelType w:val="hybridMultilevel"/>
    <w:tmpl w:val="857676A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617B7D1E"/>
    <w:multiLevelType w:val="hybridMultilevel"/>
    <w:tmpl w:val="59F6B84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5" w15:restartNumberingAfterBreak="0">
    <w:nsid w:val="65AC4FB1"/>
    <w:multiLevelType w:val="hybridMultilevel"/>
    <w:tmpl w:val="7A6848AE"/>
    <w:lvl w:ilvl="0" w:tplc="49B8AA28">
      <w:numFmt w:val="bullet"/>
      <w:lvlText w:val="-"/>
      <w:lvlJc w:val="left"/>
      <w:pPr>
        <w:ind w:left="720" w:hanging="360"/>
      </w:pPr>
      <w:rPr>
        <w:rFonts w:ascii="Calibri" w:eastAsiaTheme="minorHAnsi" w:hAnsi="Calibri" w:cs="Calibri" w:hint="default"/>
      </w:rPr>
    </w:lvl>
    <w:lvl w:ilvl="1" w:tplc="AEB87A00">
      <w:numFmt w:val="bullet"/>
      <w:lvlText w:val="•"/>
      <w:lvlJc w:val="left"/>
      <w:pPr>
        <w:ind w:left="1800" w:hanging="720"/>
      </w:pPr>
      <w:rPr>
        <w:rFonts w:ascii="Calibri" w:eastAsiaTheme="minorHAnsi" w:hAnsi="Calibri" w:cs="Calibri"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15:restartNumberingAfterBreak="0">
    <w:nsid w:val="68084771"/>
    <w:multiLevelType w:val="hybridMultilevel"/>
    <w:tmpl w:val="E2E2A56C"/>
    <w:lvl w:ilvl="0" w:tplc="9830E9EC">
      <w:numFmt w:val="bullet"/>
      <w:lvlText w:val="-"/>
      <w:lvlJc w:val="left"/>
      <w:pPr>
        <w:ind w:left="1080" w:hanging="360"/>
      </w:pPr>
      <w:rPr>
        <w:rFonts w:ascii="Calibri" w:eastAsiaTheme="minorHAnsi" w:hAnsi="Calibri" w:cs="Calibri"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7" w15:restartNumberingAfterBreak="0">
    <w:nsid w:val="698D0498"/>
    <w:multiLevelType w:val="hybridMultilevel"/>
    <w:tmpl w:val="E3F6E3F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8" w15:restartNumberingAfterBreak="0">
    <w:nsid w:val="72561EBB"/>
    <w:multiLevelType w:val="hybridMultilevel"/>
    <w:tmpl w:val="57B2AC7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9" w15:restartNumberingAfterBreak="0">
    <w:nsid w:val="7406484C"/>
    <w:multiLevelType w:val="hybridMultilevel"/>
    <w:tmpl w:val="7FCE789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0" w15:restartNumberingAfterBreak="0">
    <w:nsid w:val="746F1C9C"/>
    <w:multiLevelType w:val="hybridMultilevel"/>
    <w:tmpl w:val="8D380B7C"/>
    <w:lvl w:ilvl="0" w:tplc="49B8AA28">
      <w:numFmt w:val="bullet"/>
      <w:lvlText w:val="-"/>
      <w:lvlJc w:val="left"/>
      <w:pPr>
        <w:ind w:left="360" w:hanging="360"/>
      </w:pPr>
      <w:rPr>
        <w:rFonts w:ascii="Calibri" w:eastAsiaTheme="minorHAnsi" w:hAnsi="Calibri" w:cs="Calibri"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31" w15:restartNumberingAfterBreak="0">
    <w:nsid w:val="74A53AFD"/>
    <w:multiLevelType w:val="hybridMultilevel"/>
    <w:tmpl w:val="7F3477E6"/>
    <w:lvl w:ilvl="0" w:tplc="49B8AA28">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2" w15:restartNumberingAfterBreak="0">
    <w:nsid w:val="75225B88"/>
    <w:multiLevelType w:val="hybridMultilevel"/>
    <w:tmpl w:val="8E7224F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3" w15:restartNumberingAfterBreak="0">
    <w:nsid w:val="756740A3"/>
    <w:multiLevelType w:val="hybridMultilevel"/>
    <w:tmpl w:val="F4E45808"/>
    <w:lvl w:ilvl="0" w:tplc="9830E9EC">
      <w:numFmt w:val="bullet"/>
      <w:lvlText w:val="-"/>
      <w:lvlJc w:val="left"/>
      <w:pPr>
        <w:ind w:left="360" w:hanging="360"/>
      </w:pPr>
      <w:rPr>
        <w:rFonts w:ascii="Calibri" w:eastAsiaTheme="minorHAnsi" w:hAnsi="Calibri" w:cs="Calibri"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num w:numId="1" w16cid:durableId="1259021345">
    <w:abstractNumId w:val="22"/>
  </w:num>
  <w:num w:numId="2" w16cid:durableId="1957908842">
    <w:abstractNumId w:val="25"/>
  </w:num>
  <w:num w:numId="3" w16cid:durableId="780148001">
    <w:abstractNumId w:val="9"/>
  </w:num>
  <w:num w:numId="4" w16cid:durableId="856381851">
    <w:abstractNumId w:val="27"/>
  </w:num>
  <w:num w:numId="5" w16cid:durableId="203062964">
    <w:abstractNumId w:val="6"/>
  </w:num>
  <w:num w:numId="6" w16cid:durableId="1285961643">
    <w:abstractNumId w:val="19"/>
  </w:num>
  <w:num w:numId="7" w16cid:durableId="715466137">
    <w:abstractNumId w:val="1"/>
  </w:num>
  <w:num w:numId="8" w16cid:durableId="1558513833">
    <w:abstractNumId w:val="32"/>
  </w:num>
  <w:num w:numId="9" w16cid:durableId="1402294359">
    <w:abstractNumId w:val="20"/>
  </w:num>
  <w:num w:numId="10" w16cid:durableId="245772947">
    <w:abstractNumId w:val="28"/>
  </w:num>
  <w:num w:numId="11" w16cid:durableId="997422443">
    <w:abstractNumId w:val="23"/>
  </w:num>
  <w:num w:numId="12" w16cid:durableId="1924603302">
    <w:abstractNumId w:val="3"/>
  </w:num>
  <w:num w:numId="13" w16cid:durableId="1110856256">
    <w:abstractNumId w:val="15"/>
  </w:num>
  <w:num w:numId="14" w16cid:durableId="2066947990">
    <w:abstractNumId w:val="29"/>
  </w:num>
  <w:num w:numId="15" w16cid:durableId="490605800">
    <w:abstractNumId w:val="24"/>
  </w:num>
  <w:num w:numId="16" w16cid:durableId="648360146">
    <w:abstractNumId w:val="12"/>
  </w:num>
  <w:num w:numId="17" w16cid:durableId="1452284039">
    <w:abstractNumId w:val="8"/>
  </w:num>
  <w:num w:numId="18" w16cid:durableId="1761758357">
    <w:abstractNumId w:val="17"/>
  </w:num>
  <w:num w:numId="19" w16cid:durableId="560482046">
    <w:abstractNumId w:val="13"/>
  </w:num>
  <w:num w:numId="20" w16cid:durableId="468059954">
    <w:abstractNumId w:val="16"/>
  </w:num>
  <w:num w:numId="21" w16cid:durableId="571962102">
    <w:abstractNumId w:val="10"/>
  </w:num>
  <w:num w:numId="22" w16cid:durableId="1249853578">
    <w:abstractNumId w:val="5"/>
  </w:num>
  <w:num w:numId="23" w16cid:durableId="346445698">
    <w:abstractNumId w:val="21"/>
  </w:num>
  <w:num w:numId="24" w16cid:durableId="1363896052">
    <w:abstractNumId w:val="30"/>
  </w:num>
  <w:num w:numId="25" w16cid:durableId="92674852">
    <w:abstractNumId w:val="31"/>
  </w:num>
  <w:num w:numId="26" w16cid:durableId="267546784">
    <w:abstractNumId w:val="0"/>
  </w:num>
  <w:num w:numId="27" w16cid:durableId="1041784241">
    <w:abstractNumId w:val="11"/>
  </w:num>
  <w:num w:numId="28" w16cid:durableId="953370745">
    <w:abstractNumId w:val="4"/>
  </w:num>
  <w:num w:numId="29" w16cid:durableId="670643026">
    <w:abstractNumId w:val="2"/>
  </w:num>
  <w:num w:numId="30" w16cid:durableId="133761148">
    <w:abstractNumId w:val="14"/>
  </w:num>
  <w:num w:numId="31" w16cid:durableId="2000840452">
    <w:abstractNumId w:val="18"/>
  </w:num>
  <w:num w:numId="32" w16cid:durableId="165439125">
    <w:abstractNumId w:val="7"/>
  </w:num>
  <w:num w:numId="33" w16cid:durableId="1896812530">
    <w:abstractNumId w:val="26"/>
  </w:num>
  <w:num w:numId="34" w16cid:durableId="166928569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754"/>
    <w:rsid w:val="00001CA7"/>
    <w:rsid w:val="000163BB"/>
    <w:rsid w:val="00032F66"/>
    <w:rsid w:val="0004444C"/>
    <w:rsid w:val="0004615C"/>
    <w:rsid w:val="00053BB8"/>
    <w:rsid w:val="00067629"/>
    <w:rsid w:val="000713FC"/>
    <w:rsid w:val="0007175D"/>
    <w:rsid w:val="00074BE3"/>
    <w:rsid w:val="00084AAD"/>
    <w:rsid w:val="00092E91"/>
    <w:rsid w:val="00095063"/>
    <w:rsid w:val="000953EF"/>
    <w:rsid w:val="000A1218"/>
    <w:rsid w:val="000A5AE8"/>
    <w:rsid w:val="000B0904"/>
    <w:rsid w:val="000C320A"/>
    <w:rsid w:val="000E1C73"/>
    <w:rsid w:val="000E2657"/>
    <w:rsid w:val="000E3839"/>
    <w:rsid w:val="000F77A6"/>
    <w:rsid w:val="00103754"/>
    <w:rsid w:val="00103962"/>
    <w:rsid w:val="00105F02"/>
    <w:rsid w:val="00110C3C"/>
    <w:rsid w:val="001111AB"/>
    <w:rsid w:val="001120CC"/>
    <w:rsid w:val="00126560"/>
    <w:rsid w:val="001271C7"/>
    <w:rsid w:val="0014523E"/>
    <w:rsid w:val="00147BE3"/>
    <w:rsid w:val="00185A20"/>
    <w:rsid w:val="001862ED"/>
    <w:rsid w:val="00194101"/>
    <w:rsid w:val="00197E8E"/>
    <w:rsid w:val="001A193C"/>
    <w:rsid w:val="001A2B2F"/>
    <w:rsid w:val="001A606B"/>
    <w:rsid w:val="001C0734"/>
    <w:rsid w:val="001C53F0"/>
    <w:rsid w:val="001D33A9"/>
    <w:rsid w:val="001D597F"/>
    <w:rsid w:val="001E0FDD"/>
    <w:rsid w:val="001F179D"/>
    <w:rsid w:val="001F26DD"/>
    <w:rsid w:val="001F4FE2"/>
    <w:rsid w:val="0020422A"/>
    <w:rsid w:val="0021067C"/>
    <w:rsid w:val="002236A1"/>
    <w:rsid w:val="0022791E"/>
    <w:rsid w:val="00232D6F"/>
    <w:rsid w:val="00247EE2"/>
    <w:rsid w:val="00262BC4"/>
    <w:rsid w:val="00266112"/>
    <w:rsid w:val="00291FEA"/>
    <w:rsid w:val="002963CE"/>
    <w:rsid w:val="00297976"/>
    <w:rsid w:val="002A077E"/>
    <w:rsid w:val="002B562D"/>
    <w:rsid w:val="002B6C19"/>
    <w:rsid w:val="002D3882"/>
    <w:rsid w:val="002D56D7"/>
    <w:rsid w:val="002E3FBD"/>
    <w:rsid w:val="002E59F7"/>
    <w:rsid w:val="00302DFA"/>
    <w:rsid w:val="00303238"/>
    <w:rsid w:val="003052CF"/>
    <w:rsid w:val="00306C8D"/>
    <w:rsid w:val="00307C9F"/>
    <w:rsid w:val="003140B7"/>
    <w:rsid w:val="00333431"/>
    <w:rsid w:val="00345D12"/>
    <w:rsid w:val="00365558"/>
    <w:rsid w:val="00373AC9"/>
    <w:rsid w:val="003767FC"/>
    <w:rsid w:val="0038341D"/>
    <w:rsid w:val="00396DCF"/>
    <w:rsid w:val="003A2DA3"/>
    <w:rsid w:val="003B1FC4"/>
    <w:rsid w:val="003D58D7"/>
    <w:rsid w:val="003D6A5C"/>
    <w:rsid w:val="003D73A4"/>
    <w:rsid w:val="003E1204"/>
    <w:rsid w:val="003E5133"/>
    <w:rsid w:val="003E673D"/>
    <w:rsid w:val="003F0097"/>
    <w:rsid w:val="00403885"/>
    <w:rsid w:val="004077E7"/>
    <w:rsid w:val="00412F1A"/>
    <w:rsid w:val="0045264A"/>
    <w:rsid w:val="0047585C"/>
    <w:rsid w:val="004777A9"/>
    <w:rsid w:val="0048437C"/>
    <w:rsid w:val="00487920"/>
    <w:rsid w:val="00497919"/>
    <w:rsid w:val="004A1CFD"/>
    <w:rsid w:val="004B40C9"/>
    <w:rsid w:val="004B7313"/>
    <w:rsid w:val="004C3AD2"/>
    <w:rsid w:val="004C57BF"/>
    <w:rsid w:val="004C6CA7"/>
    <w:rsid w:val="004D002D"/>
    <w:rsid w:val="004D306A"/>
    <w:rsid w:val="004D4D08"/>
    <w:rsid w:val="004D55BF"/>
    <w:rsid w:val="004D671D"/>
    <w:rsid w:val="004E2CF2"/>
    <w:rsid w:val="004E3150"/>
    <w:rsid w:val="004E623B"/>
    <w:rsid w:val="004F04C9"/>
    <w:rsid w:val="004F6267"/>
    <w:rsid w:val="005022AD"/>
    <w:rsid w:val="005037F1"/>
    <w:rsid w:val="005062E5"/>
    <w:rsid w:val="00507E60"/>
    <w:rsid w:val="005121F9"/>
    <w:rsid w:val="00513102"/>
    <w:rsid w:val="00516D8F"/>
    <w:rsid w:val="00544009"/>
    <w:rsid w:val="00545458"/>
    <w:rsid w:val="0054777B"/>
    <w:rsid w:val="0055374D"/>
    <w:rsid w:val="00554968"/>
    <w:rsid w:val="00555C7D"/>
    <w:rsid w:val="00555D71"/>
    <w:rsid w:val="00556DC6"/>
    <w:rsid w:val="00563469"/>
    <w:rsid w:val="0056560E"/>
    <w:rsid w:val="0057122B"/>
    <w:rsid w:val="00571D9C"/>
    <w:rsid w:val="00574107"/>
    <w:rsid w:val="005814B0"/>
    <w:rsid w:val="0058214E"/>
    <w:rsid w:val="00597B46"/>
    <w:rsid w:val="005C17C2"/>
    <w:rsid w:val="005C38FD"/>
    <w:rsid w:val="005C6629"/>
    <w:rsid w:val="005D12FA"/>
    <w:rsid w:val="005D5A0A"/>
    <w:rsid w:val="005E7594"/>
    <w:rsid w:val="005F5D33"/>
    <w:rsid w:val="00601053"/>
    <w:rsid w:val="00607000"/>
    <w:rsid w:val="00612007"/>
    <w:rsid w:val="0061417B"/>
    <w:rsid w:val="0061584A"/>
    <w:rsid w:val="00621433"/>
    <w:rsid w:val="0062495D"/>
    <w:rsid w:val="00626293"/>
    <w:rsid w:val="0063363F"/>
    <w:rsid w:val="006402A1"/>
    <w:rsid w:val="00646ADF"/>
    <w:rsid w:val="00653693"/>
    <w:rsid w:val="0066457C"/>
    <w:rsid w:val="006652D3"/>
    <w:rsid w:val="00666012"/>
    <w:rsid w:val="0066680C"/>
    <w:rsid w:val="006779DF"/>
    <w:rsid w:val="00680E31"/>
    <w:rsid w:val="00683E52"/>
    <w:rsid w:val="006840EB"/>
    <w:rsid w:val="0069056E"/>
    <w:rsid w:val="006B4CBD"/>
    <w:rsid w:val="006B647D"/>
    <w:rsid w:val="006C1A5D"/>
    <w:rsid w:val="006C4F57"/>
    <w:rsid w:val="006C5AC0"/>
    <w:rsid w:val="006D1916"/>
    <w:rsid w:val="006D4748"/>
    <w:rsid w:val="006D72D4"/>
    <w:rsid w:val="006D76B5"/>
    <w:rsid w:val="006E11EC"/>
    <w:rsid w:val="006E4B92"/>
    <w:rsid w:val="006F1304"/>
    <w:rsid w:val="006F2D01"/>
    <w:rsid w:val="006F4CB9"/>
    <w:rsid w:val="006F519B"/>
    <w:rsid w:val="006F68D9"/>
    <w:rsid w:val="00701AF4"/>
    <w:rsid w:val="00707B95"/>
    <w:rsid w:val="00712945"/>
    <w:rsid w:val="00712A7E"/>
    <w:rsid w:val="00715196"/>
    <w:rsid w:val="00724117"/>
    <w:rsid w:val="00735344"/>
    <w:rsid w:val="007445F4"/>
    <w:rsid w:val="00746812"/>
    <w:rsid w:val="00753093"/>
    <w:rsid w:val="00771C7D"/>
    <w:rsid w:val="00774A54"/>
    <w:rsid w:val="00775EF8"/>
    <w:rsid w:val="0078204A"/>
    <w:rsid w:val="007A59A3"/>
    <w:rsid w:val="007B6E19"/>
    <w:rsid w:val="007D4E06"/>
    <w:rsid w:val="007E57B1"/>
    <w:rsid w:val="0080534F"/>
    <w:rsid w:val="00811416"/>
    <w:rsid w:val="008149B3"/>
    <w:rsid w:val="00820A77"/>
    <w:rsid w:val="00831BDC"/>
    <w:rsid w:val="00842CF1"/>
    <w:rsid w:val="008468CF"/>
    <w:rsid w:val="00854A31"/>
    <w:rsid w:val="00860FDB"/>
    <w:rsid w:val="00861C00"/>
    <w:rsid w:val="0086477A"/>
    <w:rsid w:val="00885733"/>
    <w:rsid w:val="008913DD"/>
    <w:rsid w:val="0089482B"/>
    <w:rsid w:val="00895553"/>
    <w:rsid w:val="008A3758"/>
    <w:rsid w:val="008B5CCC"/>
    <w:rsid w:val="008C634F"/>
    <w:rsid w:val="008D0772"/>
    <w:rsid w:val="008D1C1A"/>
    <w:rsid w:val="008D31C0"/>
    <w:rsid w:val="008E2F82"/>
    <w:rsid w:val="008F1406"/>
    <w:rsid w:val="008F1936"/>
    <w:rsid w:val="008F3E6E"/>
    <w:rsid w:val="008F6E3A"/>
    <w:rsid w:val="00904D26"/>
    <w:rsid w:val="009064FD"/>
    <w:rsid w:val="00907BC4"/>
    <w:rsid w:val="0092584A"/>
    <w:rsid w:val="009407C0"/>
    <w:rsid w:val="0094219B"/>
    <w:rsid w:val="0095215A"/>
    <w:rsid w:val="00976CA8"/>
    <w:rsid w:val="009A46DC"/>
    <w:rsid w:val="009A604A"/>
    <w:rsid w:val="009B0675"/>
    <w:rsid w:val="009B1519"/>
    <w:rsid w:val="009B2AE6"/>
    <w:rsid w:val="009B3A44"/>
    <w:rsid w:val="009C05BC"/>
    <w:rsid w:val="009D049D"/>
    <w:rsid w:val="009D302C"/>
    <w:rsid w:val="009D7FAA"/>
    <w:rsid w:val="009F5627"/>
    <w:rsid w:val="00A0403E"/>
    <w:rsid w:val="00A24112"/>
    <w:rsid w:val="00A41AB9"/>
    <w:rsid w:val="00A420EB"/>
    <w:rsid w:val="00A44463"/>
    <w:rsid w:val="00A57489"/>
    <w:rsid w:val="00A60A2B"/>
    <w:rsid w:val="00A63696"/>
    <w:rsid w:val="00A727B8"/>
    <w:rsid w:val="00A82496"/>
    <w:rsid w:val="00A87B66"/>
    <w:rsid w:val="00A90340"/>
    <w:rsid w:val="00AA21FF"/>
    <w:rsid w:val="00AA2F36"/>
    <w:rsid w:val="00AB3DB3"/>
    <w:rsid w:val="00AB6920"/>
    <w:rsid w:val="00AB724F"/>
    <w:rsid w:val="00AB75ED"/>
    <w:rsid w:val="00AB7D25"/>
    <w:rsid w:val="00AC4B35"/>
    <w:rsid w:val="00AE45D3"/>
    <w:rsid w:val="00AE48A3"/>
    <w:rsid w:val="00B16A7C"/>
    <w:rsid w:val="00B33543"/>
    <w:rsid w:val="00B37AC4"/>
    <w:rsid w:val="00B42D23"/>
    <w:rsid w:val="00B460DD"/>
    <w:rsid w:val="00B4742D"/>
    <w:rsid w:val="00B530B9"/>
    <w:rsid w:val="00B63F3A"/>
    <w:rsid w:val="00B67ED5"/>
    <w:rsid w:val="00B73B6D"/>
    <w:rsid w:val="00B74D56"/>
    <w:rsid w:val="00B76E0B"/>
    <w:rsid w:val="00B8111A"/>
    <w:rsid w:val="00BA6B46"/>
    <w:rsid w:val="00BB0A2E"/>
    <w:rsid w:val="00BB65EA"/>
    <w:rsid w:val="00BC2BB0"/>
    <w:rsid w:val="00BC66A3"/>
    <w:rsid w:val="00BC7F0B"/>
    <w:rsid w:val="00BD3620"/>
    <w:rsid w:val="00BD5606"/>
    <w:rsid w:val="00BD63CE"/>
    <w:rsid w:val="00BE2267"/>
    <w:rsid w:val="00C0303C"/>
    <w:rsid w:val="00C03A84"/>
    <w:rsid w:val="00C1606A"/>
    <w:rsid w:val="00C17208"/>
    <w:rsid w:val="00C24C6A"/>
    <w:rsid w:val="00C36028"/>
    <w:rsid w:val="00C40F04"/>
    <w:rsid w:val="00C4172B"/>
    <w:rsid w:val="00C42260"/>
    <w:rsid w:val="00C4578F"/>
    <w:rsid w:val="00C500AF"/>
    <w:rsid w:val="00C50C82"/>
    <w:rsid w:val="00C51BE8"/>
    <w:rsid w:val="00C67CF9"/>
    <w:rsid w:val="00C72F9C"/>
    <w:rsid w:val="00C74E2A"/>
    <w:rsid w:val="00C87495"/>
    <w:rsid w:val="00CA00E2"/>
    <w:rsid w:val="00CA08D0"/>
    <w:rsid w:val="00CA5D3A"/>
    <w:rsid w:val="00CC031F"/>
    <w:rsid w:val="00CC5602"/>
    <w:rsid w:val="00CC6E0F"/>
    <w:rsid w:val="00CD5572"/>
    <w:rsid w:val="00CF7A34"/>
    <w:rsid w:val="00D06A98"/>
    <w:rsid w:val="00D12547"/>
    <w:rsid w:val="00D13A09"/>
    <w:rsid w:val="00D15604"/>
    <w:rsid w:val="00D2115B"/>
    <w:rsid w:val="00D218B5"/>
    <w:rsid w:val="00D25335"/>
    <w:rsid w:val="00D3087B"/>
    <w:rsid w:val="00D320A3"/>
    <w:rsid w:val="00D322B4"/>
    <w:rsid w:val="00D334E0"/>
    <w:rsid w:val="00D341E5"/>
    <w:rsid w:val="00D34A11"/>
    <w:rsid w:val="00D36DF1"/>
    <w:rsid w:val="00D43DB9"/>
    <w:rsid w:val="00D5318A"/>
    <w:rsid w:val="00D568F1"/>
    <w:rsid w:val="00D569EC"/>
    <w:rsid w:val="00D60D1A"/>
    <w:rsid w:val="00D62B2E"/>
    <w:rsid w:val="00D64A69"/>
    <w:rsid w:val="00D712DA"/>
    <w:rsid w:val="00D755B0"/>
    <w:rsid w:val="00D77231"/>
    <w:rsid w:val="00D77F7E"/>
    <w:rsid w:val="00D827B1"/>
    <w:rsid w:val="00D84371"/>
    <w:rsid w:val="00D850B2"/>
    <w:rsid w:val="00DA6F59"/>
    <w:rsid w:val="00DC66BE"/>
    <w:rsid w:val="00DC6D59"/>
    <w:rsid w:val="00DD0773"/>
    <w:rsid w:val="00DD6CB1"/>
    <w:rsid w:val="00DF2E34"/>
    <w:rsid w:val="00E0117C"/>
    <w:rsid w:val="00E02320"/>
    <w:rsid w:val="00E0615D"/>
    <w:rsid w:val="00E1088D"/>
    <w:rsid w:val="00E116F6"/>
    <w:rsid w:val="00E125A2"/>
    <w:rsid w:val="00E17770"/>
    <w:rsid w:val="00E21213"/>
    <w:rsid w:val="00E35BB8"/>
    <w:rsid w:val="00E37099"/>
    <w:rsid w:val="00E5310C"/>
    <w:rsid w:val="00E54E33"/>
    <w:rsid w:val="00E700A5"/>
    <w:rsid w:val="00E70BF6"/>
    <w:rsid w:val="00E774D2"/>
    <w:rsid w:val="00E82B66"/>
    <w:rsid w:val="00E9513D"/>
    <w:rsid w:val="00EA36B9"/>
    <w:rsid w:val="00EA7267"/>
    <w:rsid w:val="00EA73E2"/>
    <w:rsid w:val="00ED381D"/>
    <w:rsid w:val="00EE155D"/>
    <w:rsid w:val="00EE2752"/>
    <w:rsid w:val="00EE2F2B"/>
    <w:rsid w:val="00EE66F6"/>
    <w:rsid w:val="00EF2FE1"/>
    <w:rsid w:val="00F052B6"/>
    <w:rsid w:val="00F078B7"/>
    <w:rsid w:val="00F2263A"/>
    <w:rsid w:val="00F24C95"/>
    <w:rsid w:val="00F32AAA"/>
    <w:rsid w:val="00F51BB0"/>
    <w:rsid w:val="00F566FD"/>
    <w:rsid w:val="00F56EF0"/>
    <w:rsid w:val="00F6199D"/>
    <w:rsid w:val="00F64FBF"/>
    <w:rsid w:val="00F67840"/>
    <w:rsid w:val="00F70180"/>
    <w:rsid w:val="00F75078"/>
    <w:rsid w:val="00F907F1"/>
    <w:rsid w:val="00F91671"/>
    <w:rsid w:val="00F92D78"/>
    <w:rsid w:val="00FB31BE"/>
    <w:rsid w:val="00FB5A26"/>
    <w:rsid w:val="00FB79EC"/>
    <w:rsid w:val="00FC31F4"/>
    <w:rsid w:val="00FD1244"/>
    <w:rsid w:val="00FD1D4B"/>
    <w:rsid w:val="00FD284F"/>
    <w:rsid w:val="00FE5A52"/>
    <w:rsid w:val="00FF0149"/>
    <w:rsid w:val="00FF5CBD"/>
    <w:rsid w:val="0B57879F"/>
    <w:rsid w:val="1F009FB7"/>
    <w:rsid w:val="26439A04"/>
    <w:rsid w:val="71CE90B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D0C407"/>
  <w15:chartTrackingRefBased/>
  <w15:docId w15:val="{7355E251-AA85-46E5-83F5-945C0BD6C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4D08"/>
    <w:rPr>
      <w:kern w:val="0"/>
      <w14:ligatures w14:val="none"/>
    </w:rPr>
  </w:style>
  <w:style w:type="paragraph" w:styleId="Heading1">
    <w:name w:val="heading 1"/>
    <w:basedOn w:val="Normal"/>
    <w:next w:val="Normal"/>
    <w:link w:val="Heading1Char"/>
    <w:uiPriority w:val="9"/>
    <w:qFormat/>
    <w:rsid w:val="006B4C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4C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713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A1C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D4D08"/>
    <w:pPr>
      <w:spacing w:after="0"/>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4D4D08"/>
    <w:rPr>
      <w:rFonts w:asciiTheme="majorHAnsi" w:eastAsiaTheme="majorEastAsia" w:hAnsiTheme="majorHAnsi" w:cstheme="majorBidi"/>
      <w:kern w:val="0"/>
      <w:sz w:val="56"/>
      <w:szCs w:val="56"/>
      <w14:ligatures w14:val="none"/>
    </w:rPr>
  </w:style>
  <w:style w:type="character" w:styleId="Emphasis">
    <w:name w:val="Emphasis"/>
    <w:basedOn w:val="DefaultParagraphFont"/>
    <w:uiPriority w:val="20"/>
    <w:qFormat/>
    <w:rsid w:val="004D4D08"/>
    <w:rPr>
      <w:i/>
      <w:iCs/>
    </w:rPr>
  </w:style>
  <w:style w:type="paragraph" w:styleId="Header">
    <w:name w:val="header"/>
    <w:basedOn w:val="Normal"/>
    <w:link w:val="HeaderChar"/>
    <w:uiPriority w:val="99"/>
    <w:unhideWhenUsed/>
    <w:rsid w:val="00E212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1213"/>
    <w:rPr>
      <w:kern w:val="0"/>
      <w14:ligatures w14:val="none"/>
    </w:rPr>
  </w:style>
  <w:style w:type="paragraph" w:styleId="Footer">
    <w:name w:val="footer"/>
    <w:basedOn w:val="Normal"/>
    <w:link w:val="FooterChar"/>
    <w:uiPriority w:val="99"/>
    <w:unhideWhenUsed/>
    <w:rsid w:val="00E212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1213"/>
    <w:rPr>
      <w:kern w:val="0"/>
      <w14:ligatures w14:val="none"/>
    </w:rPr>
  </w:style>
  <w:style w:type="character" w:customStyle="1" w:styleId="Heading1Char">
    <w:name w:val="Heading 1 Char"/>
    <w:basedOn w:val="DefaultParagraphFont"/>
    <w:link w:val="Heading1"/>
    <w:uiPriority w:val="9"/>
    <w:rsid w:val="006B4CBD"/>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6B4CBD"/>
    <w:rPr>
      <w:rFonts w:asciiTheme="majorHAnsi" w:eastAsiaTheme="majorEastAsia" w:hAnsiTheme="majorHAnsi" w:cstheme="majorBidi"/>
      <w:color w:val="2F5496" w:themeColor="accent1" w:themeShade="BF"/>
      <w:kern w:val="0"/>
      <w:sz w:val="26"/>
      <w:szCs w:val="26"/>
      <w14:ligatures w14:val="none"/>
    </w:rPr>
  </w:style>
  <w:style w:type="paragraph" w:styleId="TOC1">
    <w:name w:val="toc 1"/>
    <w:basedOn w:val="Normal"/>
    <w:next w:val="Normal"/>
    <w:uiPriority w:val="39"/>
    <w:unhideWhenUsed/>
    <w:rsid w:val="006B4CBD"/>
    <w:pPr>
      <w:spacing w:after="100"/>
    </w:pPr>
  </w:style>
  <w:style w:type="paragraph" w:styleId="TOC2">
    <w:name w:val="toc 2"/>
    <w:basedOn w:val="Normal"/>
    <w:next w:val="Normal"/>
    <w:uiPriority w:val="39"/>
    <w:unhideWhenUsed/>
    <w:rsid w:val="006B4CBD"/>
    <w:pPr>
      <w:spacing w:after="100"/>
      <w:ind w:left="220"/>
    </w:pPr>
  </w:style>
  <w:style w:type="paragraph" w:styleId="TOC3">
    <w:name w:val="toc 3"/>
    <w:basedOn w:val="Normal"/>
    <w:next w:val="Normal"/>
    <w:uiPriority w:val="39"/>
    <w:unhideWhenUsed/>
    <w:rsid w:val="006B4CBD"/>
    <w:pPr>
      <w:spacing w:after="100"/>
      <w:ind w:left="440"/>
    </w:pPr>
  </w:style>
  <w:style w:type="character" w:styleId="Hyperlink">
    <w:name w:val="Hyperlink"/>
    <w:basedOn w:val="DefaultParagraphFont"/>
    <w:uiPriority w:val="99"/>
    <w:unhideWhenUsed/>
    <w:rsid w:val="006B4CBD"/>
    <w:rPr>
      <w:color w:val="0563C1" w:themeColor="hyperlink"/>
      <w:u w:val="single"/>
    </w:rPr>
  </w:style>
  <w:style w:type="paragraph" w:styleId="TableofFigures">
    <w:name w:val="table of figures"/>
    <w:basedOn w:val="Normal"/>
    <w:next w:val="Normal"/>
    <w:uiPriority w:val="99"/>
    <w:unhideWhenUsed/>
    <w:rsid w:val="00A727B8"/>
    <w:pPr>
      <w:spacing w:after="0"/>
    </w:pPr>
  </w:style>
  <w:style w:type="character" w:customStyle="1" w:styleId="Heading3Char">
    <w:name w:val="Heading 3 Char"/>
    <w:basedOn w:val="DefaultParagraphFont"/>
    <w:link w:val="Heading3"/>
    <w:uiPriority w:val="9"/>
    <w:rsid w:val="000713FC"/>
    <w:rPr>
      <w:rFonts w:asciiTheme="majorHAnsi" w:eastAsiaTheme="majorEastAsia" w:hAnsiTheme="majorHAnsi" w:cstheme="majorBidi"/>
      <w:color w:val="1F3763" w:themeColor="accent1" w:themeShade="7F"/>
      <w:kern w:val="0"/>
      <w:sz w:val="24"/>
      <w:szCs w:val="24"/>
      <w14:ligatures w14:val="none"/>
    </w:rPr>
  </w:style>
  <w:style w:type="paragraph" w:styleId="ListParagraph">
    <w:name w:val="List Paragraph"/>
    <w:basedOn w:val="Normal"/>
    <w:uiPriority w:val="34"/>
    <w:qFormat/>
    <w:rsid w:val="0021067C"/>
    <w:pPr>
      <w:ind w:left="720"/>
      <w:contextualSpacing/>
    </w:pPr>
  </w:style>
  <w:style w:type="character" w:customStyle="1" w:styleId="Heading4Char">
    <w:name w:val="Heading 4 Char"/>
    <w:basedOn w:val="DefaultParagraphFont"/>
    <w:link w:val="Heading4"/>
    <w:uiPriority w:val="9"/>
    <w:rsid w:val="004A1CFD"/>
    <w:rPr>
      <w:rFonts w:asciiTheme="majorHAnsi" w:eastAsiaTheme="majorEastAsia" w:hAnsiTheme="majorHAnsi" w:cstheme="majorBidi"/>
      <w:i/>
      <w:iCs/>
      <w:color w:val="2F5496" w:themeColor="accent1" w:themeShade="BF"/>
      <w:kern w:val="0"/>
      <w14:ligatures w14:val="none"/>
    </w:rPr>
  </w:style>
  <w:style w:type="paragraph" w:styleId="Caption">
    <w:name w:val="caption"/>
    <w:basedOn w:val="Normal"/>
    <w:next w:val="Normal"/>
    <w:uiPriority w:val="35"/>
    <w:unhideWhenUsed/>
    <w:qFormat/>
    <w:rsid w:val="00B33543"/>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6E11EC"/>
    <w:rPr>
      <w:color w:val="605E5C"/>
      <w:shd w:val="clear" w:color="auto" w:fill="E1DFDD"/>
    </w:rPr>
  </w:style>
  <w:style w:type="table" w:styleId="TableGrid">
    <w:name w:val="Table Grid"/>
    <w:basedOn w:val="TableNormal"/>
    <w:uiPriority w:val="39"/>
    <w:rsid w:val="00CA00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8214E"/>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url">
    <w:name w:val="url"/>
    <w:basedOn w:val="DefaultParagraphFont"/>
    <w:rsid w:val="005821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802148">
      <w:bodyDiv w:val="1"/>
      <w:marLeft w:val="0"/>
      <w:marRight w:val="0"/>
      <w:marTop w:val="0"/>
      <w:marBottom w:val="0"/>
      <w:divBdr>
        <w:top w:val="none" w:sz="0" w:space="0" w:color="auto"/>
        <w:left w:val="none" w:sz="0" w:space="0" w:color="auto"/>
        <w:bottom w:val="none" w:sz="0" w:space="0" w:color="auto"/>
        <w:right w:val="none" w:sz="0" w:space="0" w:color="auto"/>
      </w:divBdr>
    </w:div>
    <w:div w:id="145171768">
      <w:bodyDiv w:val="1"/>
      <w:marLeft w:val="0"/>
      <w:marRight w:val="0"/>
      <w:marTop w:val="0"/>
      <w:marBottom w:val="0"/>
      <w:divBdr>
        <w:top w:val="none" w:sz="0" w:space="0" w:color="auto"/>
        <w:left w:val="none" w:sz="0" w:space="0" w:color="auto"/>
        <w:bottom w:val="none" w:sz="0" w:space="0" w:color="auto"/>
        <w:right w:val="none" w:sz="0" w:space="0" w:color="auto"/>
      </w:divBdr>
    </w:div>
    <w:div w:id="207031511">
      <w:bodyDiv w:val="1"/>
      <w:marLeft w:val="0"/>
      <w:marRight w:val="0"/>
      <w:marTop w:val="0"/>
      <w:marBottom w:val="0"/>
      <w:divBdr>
        <w:top w:val="none" w:sz="0" w:space="0" w:color="auto"/>
        <w:left w:val="none" w:sz="0" w:space="0" w:color="auto"/>
        <w:bottom w:val="none" w:sz="0" w:space="0" w:color="auto"/>
        <w:right w:val="none" w:sz="0" w:space="0" w:color="auto"/>
      </w:divBdr>
    </w:div>
    <w:div w:id="232395080">
      <w:bodyDiv w:val="1"/>
      <w:marLeft w:val="0"/>
      <w:marRight w:val="0"/>
      <w:marTop w:val="0"/>
      <w:marBottom w:val="0"/>
      <w:divBdr>
        <w:top w:val="none" w:sz="0" w:space="0" w:color="auto"/>
        <w:left w:val="none" w:sz="0" w:space="0" w:color="auto"/>
        <w:bottom w:val="none" w:sz="0" w:space="0" w:color="auto"/>
        <w:right w:val="none" w:sz="0" w:space="0" w:color="auto"/>
      </w:divBdr>
    </w:div>
    <w:div w:id="330837434">
      <w:bodyDiv w:val="1"/>
      <w:marLeft w:val="0"/>
      <w:marRight w:val="0"/>
      <w:marTop w:val="0"/>
      <w:marBottom w:val="0"/>
      <w:divBdr>
        <w:top w:val="none" w:sz="0" w:space="0" w:color="auto"/>
        <w:left w:val="none" w:sz="0" w:space="0" w:color="auto"/>
        <w:bottom w:val="none" w:sz="0" w:space="0" w:color="auto"/>
        <w:right w:val="none" w:sz="0" w:space="0" w:color="auto"/>
      </w:divBdr>
      <w:divsChild>
        <w:div w:id="2042365713">
          <w:marLeft w:val="-720"/>
          <w:marRight w:val="0"/>
          <w:marTop w:val="0"/>
          <w:marBottom w:val="0"/>
          <w:divBdr>
            <w:top w:val="none" w:sz="0" w:space="0" w:color="auto"/>
            <w:left w:val="none" w:sz="0" w:space="0" w:color="auto"/>
            <w:bottom w:val="none" w:sz="0" w:space="0" w:color="auto"/>
            <w:right w:val="none" w:sz="0" w:space="0" w:color="auto"/>
          </w:divBdr>
        </w:div>
      </w:divsChild>
    </w:div>
    <w:div w:id="753938658">
      <w:bodyDiv w:val="1"/>
      <w:marLeft w:val="0"/>
      <w:marRight w:val="0"/>
      <w:marTop w:val="0"/>
      <w:marBottom w:val="0"/>
      <w:divBdr>
        <w:top w:val="none" w:sz="0" w:space="0" w:color="auto"/>
        <w:left w:val="none" w:sz="0" w:space="0" w:color="auto"/>
        <w:bottom w:val="none" w:sz="0" w:space="0" w:color="auto"/>
        <w:right w:val="none" w:sz="0" w:space="0" w:color="auto"/>
      </w:divBdr>
    </w:div>
    <w:div w:id="838619976">
      <w:bodyDiv w:val="1"/>
      <w:marLeft w:val="0"/>
      <w:marRight w:val="0"/>
      <w:marTop w:val="0"/>
      <w:marBottom w:val="0"/>
      <w:divBdr>
        <w:top w:val="none" w:sz="0" w:space="0" w:color="auto"/>
        <w:left w:val="none" w:sz="0" w:space="0" w:color="auto"/>
        <w:bottom w:val="none" w:sz="0" w:space="0" w:color="auto"/>
        <w:right w:val="none" w:sz="0" w:space="0" w:color="auto"/>
      </w:divBdr>
    </w:div>
    <w:div w:id="870801228">
      <w:bodyDiv w:val="1"/>
      <w:marLeft w:val="0"/>
      <w:marRight w:val="0"/>
      <w:marTop w:val="0"/>
      <w:marBottom w:val="0"/>
      <w:divBdr>
        <w:top w:val="none" w:sz="0" w:space="0" w:color="auto"/>
        <w:left w:val="none" w:sz="0" w:space="0" w:color="auto"/>
        <w:bottom w:val="none" w:sz="0" w:space="0" w:color="auto"/>
        <w:right w:val="none" w:sz="0" w:space="0" w:color="auto"/>
      </w:divBdr>
    </w:div>
    <w:div w:id="1279407576">
      <w:bodyDiv w:val="1"/>
      <w:marLeft w:val="0"/>
      <w:marRight w:val="0"/>
      <w:marTop w:val="0"/>
      <w:marBottom w:val="0"/>
      <w:divBdr>
        <w:top w:val="none" w:sz="0" w:space="0" w:color="auto"/>
        <w:left w:val="none" w:sz="0" w:space="0" w:color="auto"/>
        <w:bottom w:val="none" w:sz="0" w:space="0" w:color="auto"/>
        <w:right w:val="none" w:sz="0" w:space="0" w:color="auto"/>
      </w:divBdr>
      <w:divsChild>
        <w:div w:id="434176325">
          <w:marLeft w:val="-720"/>
          <w:marRight w:val="0"/>
          <w:marTop w:val="0"/>
          <w:marBottom w:val="0"/>
          <w:divBdr>
            <w:top w:val="none" w:sz="0" w:space="0" w:color="auto"/>
            <w:left w:val="none" w:sz="0" w:space="0" w:color="auto"/>
            <w:bottom w:val="none" w:sz="0" w:space="0" w:color="auto"/>
            <w:right w:val="none" w:sz="0" w:space="0" w:color="auto"/>
          </w:divBdr>
        </w:div>
      </w:divsChild>
    </w:div>
    <w:div w:id="1484741261">
      <w:bodyDiv w:val="1"/>
      <w:marLeft w:val="0"/>
      <w:marRight w:val="0"/>
      <w:marTop w:val="0"/>
      <w:marBottom w:val="0"/>
      <w:divBdr>
        <w:top w:val="none" w:sz="0" w:space="0" w:color="auto"/>
        <w:left w:val="none" w:sz="0" w:space="0" w:color="auto"/>
        <w:bottom w:val="none" w:sz="0" w:space="0" w:color="auto"/>
        <w:right w:val="none" w:sz="0" w:space="0" w:color="auto"/>
      </w:divBdr>
    </w:div>
    <w:div w:id="1508715529">
      <w:bodyDiv w:val="1"/>
      <w:marLeft w:val="0"/>
      <w:marRight w:val="0"/>
      <w:marTop w:val="0"/>
      <w:marBottom w:val="0"/>
      <w:divBdr>
        <w:top w:val="none" w:sz="0" w:space="0" w:color="auto"/>
        <w:left w:val="none" w:sz="0" w:space="0" w:color="auto"/>
        <w:bottom w:val="none" w:sz="0" w:space="0" w:color="auto"/>
        <w:right w:val="none" w:sz="0" w:space="0" w:color="auto"/>
      </w:divBdr>
    </w:div>
    <w:div w:id="1559435954">
      <w:bodyDiv w:val="1"/>
      <w:marLeft w:val="0"/>
      <w:marRight w:val="0"/>
      <w:marTop w:val="0"/>
      <w:marBottom w:val="0"/>
      <w:divBdr>
        <w:top w:val="none" w:sz="0" w:space="0" w:color="auto"/>
        <w:left w:val="none" w:sz="0" w:space="0" w:color="auto"/>
        <w:bottom w:val="none" w:sz="0" w:space="0" w:color="auto"/>
        <w:right w:val="none" w:sz="0" w:space="0" w:color="auto"/>
      </w:divBdr>
    </w:div>
    <w:div w:id="1983728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chart" Target="charts/chart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godotengine/godot-proposals/issues/10694" TargetMode="External"/><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godotengine/godot/issues/78513" TargetMode="External"/><Relationship Id="rId14" Type="http://schemas.openxmlformats.org/officeDocument/2006/relationships/image" Target="media/image6.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P:\OneDrive%20-%20UP%20Education\Assignments\Blank-Assignment-Layout.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https://myacg-my.sharepoint.com/personal/270168960_yoobeestudent_ac_nz/Documents/Assignments/CS-300/CS301/CS301.4/Result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NZ"/>
              <a:t>Results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Data!$K$4</c:f>
              <c:strCache>
                <c:ptCount val="1"/>
                <c:pt idx="0">
                  <c:v>Average Ease of Use /5</c:v>
                </c:pt>
              </c:strCache>
            </c:strRef>
          </c:tx>
          <c:spPr>
            <a:solidFill>
              <a:schemeClr val="accent1"/>
            </a:solidFill>
            <a:ln>
              <a:noFill/>
            </a:ln>
            <a:effectLst/>
          </c:spPr>
          <c:invertIfNegative val="0"/>
          <c:cat>
            <c:strRef>
              <c:f>Data!$J$5:$J$11</c:f>
              <c:strCache>
                <c:ptCount val="7"/>
                <c:pt idx="0">
                  <c:v>Task 1</c:v>
                </c:pt>
                <c:pt idx="1">
                  <c:v>Task 2</c:v>
                </c:pt>
                <c:pt idx="2">
                  <c:v>Task 3</c:v>
                </c:pt>
                <c:pt idx="3">
                  <c:v>Task 4</c:v>
                </c:pt>
                <c:pt idx="4">
                  <c:v>Task 5</c:v>
                </c:pt>
                <c:pt idx="5">
                  <c:v>Task 6</c:v>
                </c:pt>
                <c:pt idx="6">
                  <c:v>Average</c:v>
                </c:pt>
              </c:strCache>
            </c:strRef>
          </c:cat>
          <c:val>
            <c:numRef>
              <c:f>Data!$K$5:$K$11</c:f>
              <c:numCache>
                <c:formatCode>General</c:formatCode>
                <c:ptCount val="7"/>
                <c:pt idx="0">
                  <c:v>3</c:v>
                </c:pt>
                <c:pt idx="1">
                  <c:v>3</c:v>
                </c:pt>
                <c:pt idx="2">
                  <c:v>4</c:v>
                </c:pt>
                <c:pt idx="3">
                  <c:v>5</c:v>
                </c:pt>
                <c:pt idx="4">
                  <c:v>5</c:v>
                </c:pt>
                <c:pt idx="5">
                  <c:v>5</c:v>
                </c:pt>
                <c:pt idx="6">
                  <c:v>4.166666666666667</c:v>
                </c:pt>
              </c:numCache>
            </c:numRef>
          </c:val>
          <c:extLst>
            <c:ext xmlns:c16="http://schemas.microsoft.com/office/drawing/2014/chart" uri="{C3380CC4-5D6E-409C-BE32-E72D297353CC}">
              <c16:uniqueId val="{00000000-6551-4C28-8D89-A807FAE5C926}"/>
            </c:ext>
          </c:extLst>
        </c:ser>
        <c:ser>
          <c:idx val="1"/>
          <c:order val="1"/>
          <c:tx>
            <c:strRef>
              <c:f>Data!$L$4</c:f>
              <c:strCache>
                <c:ptCount val="1"/>
                <c:pt idx="0">
                  <c:v>Average Feature Satisfaction /5</c:v>
                </c:pt>
              </c:strCache>
            </c:strRef>
          </c:tx>
          <c:spPr>
            <a:solidFill>
              <a:schemeClr val="accent2"/>
            </a:solidFill>
            <a:ln>
              <a:noFill/>
            </a:ln>
            <a:effectLst/>
          </c:spPr>
          <c:invertIfNegative val="0"/>
          <c:cat>
            <c:strRef>
              <c:f>Data!$J$5:$J$11</c:f>
              <c:strCache>
                <c:ptCount val="7"/>
                <c:pt idx="0">
                  <c:v>Task 1</c:v>
                </c:pt>
                <c:pt idx="1">
                  <c:v>Task 2</c:v>
                </c:pt>
                <c:pt idx="2">
                  <c:v>Task 3</c:v>
                </c:pt>
                <c:pt idx="3">
                  <c:v>Task 4</c:v>
                </c:pt>
                <c:pt idx="4">
                  <c:v>Task 5</c:v>
                </c:pt>
                <c:pt idx="5">
                  <c:v>Task 6</c:v>
                </c:pt>
                <c:pt idx="6">
                  <c:v>Average</c:v>
                </c:pt>
              </c:strCache>
            </c:strRef>
          </c:cat>
          <c:val>
            <c:numRef>
              <c:f>Data!$L$5:$L$11</c:f>
              <c:numCache>
                <c:formatCode>General</c:formatCode>
                <c:ptCount val="7"/>
                <c:pt idx="0">
                  <c:v>4.2</c:v>
                </c:pt>
                <c:pt idx="1">
                  <c:v>3.8</c:v>
                </c:pt>
                <c:pt idx="2">
                  <c:v>5</c:v>
                </c:pt>
                <c:pt idx="3">
                  <c:v>3.2</c:v>
                </c:pt>
                <c:pt idx="4">
                  <c:v>5</c:v>
                </c:pt>
                <c:pt idx="5">
                  <c:v>5</c:v>
                </c:pt>
                <c:pt idx="6">
                  <c:v>4.3666666666666663</c:v>
                </c:pt>
              </c:numCache>
            </c:numRef>
          </c:val>
          <c:extLst>
            <c:ext xmlns:c16="http://schemas.microsoft.com/office/drawing/2014/chart" uri="{C3380CC4-5D6E-409C-BE32-E72D297353CC}">
              <c16:uniqueId val="{00000001-6551-4C28-8D89-A807FAE5C926}"/>
            </c:ext>
          </c:extLst>
        </c:ser>
        <c:ser>
          <c:idx val="2"/>
          <c:order val="2"/>
          <c:tx>
            <c:strRef>
              <c:f>Data!$M$4</c:f>
              <c:strCache>
                <c:ptCount val="1"/>
                <c:pt idx="0">
                  <c:v>Average Speed of Program /5</c:v>
                </c:pt>
              </c:strCache>
            </c:strRef>
          </c:tx>
          <c:spPr>
            <a:solidFill>
              <a:schemeClr val="accent3"/>
            </a:solidFill>
            <a:ln>
              <a:noFill/>
            </a:ln>
            <a:effectLst/>
          </c:spPr>
          <c:invertIfNegative val="0"/>
          <c:cat>
            <c:strRef>
              <c:f>Data!$J$5:$J$11</c:f>
              <c:strCache>
                <c:ptCount val="7"/>
                <c:pt idx="0">
                  <c:v>Task 1</c:v>
                </c:pt>
                <c:pt idx="1">
                  <c:v>Task 2</c:v>
                </c:pt>
                <c:pt idx="2">
                  <c:v>Task 3</c:v>
                </c:pt>
                <c:pt idx="3">
                  <c:v>Task 4</c:v>
                </c:pt>
                <c:pt idx="4">
                  <c:v>Task 5</c:v>
                </c:pt>
                <c:pt idx="5">
                  <c:v>Task 6</c:v>
                </c:pt>
                <c:pt idx="6">
                  <c:v>Average</c:v>
                </c:pt>
              </c:strCache>
            </c:strRef>
          </c:cat>
          <c:val>
            <c:numRef>
              <c:f>Data!$M$5:$M$11</c:f>
              <c:numCache>
                <c:formatCode>General</c:formatCode>
                <c:ptCount val="7"/>
                <c:pt idx="0">
                  <c:v>5</c:v>
                </c:pt>
                <c:pt idx="1">
                  <c:v>5</c:v>
                </c:pt>
                <c:pt idx="2">
                  <c:v>5</c:v>
                </c:pt>
                <c:pt idx="3">
                  <c:v>4</c:v>
                </c:pt>
                <c:pt idx="4">
                  <c:v>5</c:v>
                </c:pt>
                <c:pt idx="5">
                  <c:v>5</c:v>
                </c:pt>
                <c:pt idx="6">
                  <c:v>4.833333333333333</c:v>
                </c:pt>
              </c:numCache>
            </c:numRef>
          </c:val>
          <c:extLst>
            <c:ext xmlns:c16="http://schemas.microsoft.com/office/drawing/2014/chart" uri="{C3380CC4-5D6E-409C-BE32-E72D297353CC}">
              <c16:uniqueId val="{00000002-6551-4C28-8D89-A807FAE5C926}"/>
            </c:ext>
          </c:extLst>
        </c:ser>
        <c:ser>
          <c:idx val="3"/>
          <c:order val="3"/>
          <c:tx>
            <c:strRef>
              <c:f>Data!$N$4</c:f>
              <c:strCache>
                <c:ptCount val="1"/>
                <c:pt idx="0">
                  <c:v>Average Amount Error/ Bug Encountered</c:v>
                </c:pt>
              </c:strCache>
            </c:strRef>
          </c:tx>
          <c:spPr>
            <a:solidFill>
              <a:schemeClr val="accent4"/>
            </a:solidFill>
            <a:ln>
              <a:noFill/>
            </a:ln>
            <a:effectLst/>
          </c:spPr>
          <c:invertIfNegative val="0"/>
          <c:cat>
            <c:strRef>
              <c:f>Data!$J$5:$J$11</c:f>
              <c:strCache>
                <c:ptCount val="7"/>
                <c:pt idx="0">
                  <c:v>Task 1</c:v>
                </c:pt>
                <c:pt idx="1">
                  <c:v>Task 2</c:v>
                </c:pt>
                <c:pt idx="2">
                  <c:v>Task 3</c:v>
                </c:pt>
                <c:pt idx="3">
                  <c:v>Task 4</c:v>
                </c:pt>
                <c:pt idx="4">
                  <c:v>Task 5</c:v>
                </c:pt>
                <c:pt idx="5">
                  <c:v>Task 6</c:v>
                </c:pt>
                <c:pt idx="6">
                  <c:v>Average</c:v>
                </c:pt>
              </c:strCache>
            </c:strRef>
          </c:cat>
          <c:val>
            <c:numRef>
              <c:f>Data!$N$5:$N$11</c:f>
              <c:numCache>
                <c:formatCode>General</c:formatCode>
                <c:ptCount val="7"/>
                <c:pt idx="0">
                  <c:v>0.2</c:v>
                </c:pt>
                <c:pt idx="1">
                  <c:v>0.4</c:v>
                </c:pt>
                <c:pt idx="2">
                  <c:v>0.2</c:v>
                </c:pt>
                <c:pt idx="3">
                  <c:v>0.4</c:v>
                </c:pt>
                <c:pt idx="4">
                  <c:v>0</c:v>
                </c:pt>
                <c:pt idx="5">
                  <c:v>0</c:v>
                </c:pt>
                <c:pt idx="6">
                  <c:v>0.20000000000000004</c:v>
                </c:pt>
              </c:numCache>
            </c:numRef>
          </c:val>
          <c:extLst>
            <c:ext xmlns:c16="http://schemas.microsoft.com/office/drawing/2014/chart" uri="{C3380CC4-5D6E-409C-BE32-E72D297353CC}">
              <c16:uniqueId val="{00000003-6551-4C28-8D89-A807FAE5C926}"/>
            </c:ext>
          </c:extLst>
        </c:ser>
        <c:dLbls>
          <c:showLegendKey val="0"/>
          <c:showVal val="0"/>
          <c:showCatName val="0"/>
          <c:showSerName val="0"/>
          <c:showPercent val="0"/>
          <c:showBubbleSize val="0"/>
        </c:dLbls>
        <c:gapWidth val="219"/>
        <c:overlap val="-27"/>
        <c:axId val="507683599"/>
        <c:axId val="507659119"/>
      </c:barChart>
      <c:catAx>
        <c:axId val="5076835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659119"/>
        <c:crosses val="autoZero"/>
        <c:auto val="1"/>
        <c:lblAlgn val="ctr"/>
        <c:lblOffset val="100"/>
        <c:noMultiLvlLbl val="0"/>
      </c:catAx>
      <c:valAx>
        <c:axId val="5076591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6835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Blank-Assignment-Layout.dotx</Template>
  <TotalTime>462</TotalTime>
  <Pages>1</Pages>
  <Words>5865</Words>
  <Characters>33435</Characters>
  <Application>Microsoft Office Word</Application>
  <DocSecurity>4</DocSecurity>
  <Lines>278</Lines>
  <Paragraphs>78</Paragraphs>
  <ScaleCrop>false</ScaleCrop>
  <Company/>
  <LinksUpToDate>false</LinksUpToDate>
  <CharactersWithSpaces>39222</CharactersWithSpaces>
  <SharedDoc>false</SharedDoc>
  <HLinks>
    <vt:vector size="336" baseType="variant">
      <vt:variant>
        <vt:i4>2424934</vt:i4>
      </vt:variant>
      <vt:variant>
        <vt:i4>345</vt:i4>
      </vt:variant>
      <vt:variant>
        <vt:i4>0</vt:i4>
      </vt:variant>
      <vt:variant>
        <vt:i4>5</vt:i4>
      </vt:variant>
      <vt:variant>
        <vt:lpwstr>https://github.com/godotengine/godot-proposals/issues/10694</vt:lpwstr>
      </vt:variant>
      <vt:variant>
        <vt:lpwstr/>
      </vt:variant>
      <vt:variant>
        <vt:i4>4653139</vt:i4>
      </vt:variant>
      <vt:variant>
        <vt:i4>339</vt:i4>
      </vt:variant>
      <vt:variant>
        <vt:i4>0</vt:i4>
      </vt:variant>
      <vt:variant>
        <vt:i4>5</vt:i4>
      </vt:variant>
      <vt:variant>
        <vt:lpwstr>https://github.com/godotengine/godot/issues/78513</vt:lpwstr>
      </vt:variant>
      <vt:variant>
        <vt:lpwstr/>
      </vt:variant>
      <vt:variant>
        <vt:i4>2031675</vt:i4>
      </vt:variant>
      <vt:variant>
        <vt:i4>326</vt:i4>
      </vt:variant>
      <vt:variant>
        <vt:i4>0</vt:i4>
      </vt:variant>
      <vt:variant>
        <vt:i4>5</vt:i4>
      </vt:variant>
      <vt:variant>
        <vt:lpwstr/>
      </vt:variant>
      <vt:variant>
        <vt:lpwstr>_Toc182507829</vt:lpwstr>
      </vt:variant>
      <vt:variant>
        <vt:i4>2031675</vt:i4>
      </vt:variant>
      <vt:variant>
        <vt:i4>320</vt:i4>
      </vt:variant>
      <vt:variant>
        <vt:i4>0</vt:i4>
      </vt:variant>
      <vt:variant>
        <vt:i4>5</vt:i4>
      </vt:variant>
      <vt:variant>
        <vt:lpwstr/>
      </vt:variant>
      <vt:variant>
        <vt:lpwstr>_Toc182507828</vt:lpwstr>
      </vt:variant>
      <vt:variant>
        <vt:i4>2031675</vt:i4>
      </vt:variant>
      <vt:variant>
        <vt:i4>314</vt:i4>
      </vt:variant>
      <vt:variant>
        <vt:i4>0</vt:i4>
      </vt:variant>
      <vt:variant>
        <vt:i4>5</vt:i4>
      </vt:variant>
      <vt:variant>
        <vt:lpwstr/>
      </vt:variant>
      <vt:variant>
        <vt:lpwstr>_Toc182507827</vt:lpwstr>
      </vt:variant>
      <vt:variant>
        <vt:i4>2031675</vt:i4>
      </vt:variant>
      <vt:variant>
        <vt:i4>308</vt:i4>
      </vt:variant>
      <vt:variant>
        <vt:i4>0</vt:i4>
      </vt:variant>
      <vt:variant>
        <vt:i4>5</vt:i4>
      </vt:variant>
      <vt:variant>
        <vt:lpwstr/>
      </vt:variant>
      <vt:variant>
        <vt:lpwstr>_Toc182507826</vt:lpwstr>
      </vt:variant>
      <vt:variant>
        <vt:i4>2031675</vt:i4>
      </vt:variant>
      <vt:variant>
        <vt:i4>302</vt:i4>
      </vt:variant>
      <vt:variant>
        <vt:i4>0</vt:i4>
      </vt:variant>
      <vt:variant>
        <vt:i4>5</vt:i4>
      </vt:variant>
      <vt:variant>
        <vt:lpwstr/>
      </vt:variant>
      <vt:variant>
        <vt:lpwstr>_Toc182507825</vt:lpwstr>
      </vt:variant>
      <vt:variant>
        <vt:i4>2031675</vt:i4>
      </vt:variant>
      <vt:variant>
        <vt:i4>296</vt:i4>
      </vt:variant>
      <vt:variant>
        <vt:i4>0</vt:i4>
      </vt:variant>
      <vt:variant>
        <vt:i4>5</vt:i4>
      </vt:variant>
      <vt:variant>
        <vt:lpwstr/>
      </vt:variant>
      <vt:variant>
        <vt:lpwstr>_Toc182507824</vt:lpwstr>
      </vt:variant>
      <vt:variant>
        <vt:i4>1966139</vt:i4>
      </vt:variant>
      <vt:variant>
        <vt:i4>287</vt:i4>
      </vt:variant>
      <vt:variant>
        <vt:i4>0</vt:i4>
      </vt:variant>
      <vt:variant>
        <vt:i4>5</vt:i4>
      </vt:variant>
      <vt:variant>
        <vt:lpwstr/>
      </vt:variant>
      <vt:variant>
        <vt:lpwstr>_Toc182507839</vt:lpwstr>
      </vt:variant>
      <vt:variant>
        <vt:i4>1966139</vt:i4>
      </vt:variant>
      <vt:variant>
        <vt:i4>281</vt:i4>
      </vt:variant>
      <vt:variant>
        <vt:i4>0</vt:i4>
      </vt:variant>
      <vt:variant>
        <vt:i4>5</vt:i4>
      </vt:variant>
      <vt:variant>
        <vt:lpwstr/>
      </vt:variant>
      <vt:variant>
        <vt:lpwstr>_Toc182507838</vt:lpwstr>
      </vt:variant>
      <vt:variant>
        <vt:i4>1966139</vt:i4>
      </vt:variant>
      <vt:variant>
        <vt:i4>275</vt:i4>
      </vt:variant>
      <vt:variant>
        <vt:i4>0</vt:i4>
      </vt:variant>
      <vt:variant>
        <vt:i4>5</vt:i4>
      </vt:variant>
      <vt:variant>
        <vt:lpwstr/>
      </vt:variant>
      <vt:variant>
        <vt:lpwstr>_Toc182507837</vt:lpwstr>
      </vt:variant>
      <vt:variant>
        <vt:i4>1966139</vt:i4>
      </vt:variant>
      <vt:variant>
        <vt:i4>269</vt:i4>
      </vt:variant>
      <vt:variant>
        <vt:i4>0</vt:i4>
      </vt:variant>
      <vt:variant>
        <vt:i4>5</vt:i4>
      </vt:variant>
      <vt:variant>
        <vt:lpwstr/>
      </vt:variant>
      <vt:variant>
        <vt:lpwstr>_Toc182507836</vt:lpwstr>
      </vt:variant>
      <vt:variant>
        <vt:i4>1966139</vt:i4>
      </vt:variant>
      <vt:variant>
        <vt:i4>263</vt:i4>
      </vt:variant>
      <vt:variant>
        <vt:i4>0</vt:i4>
      </vt:variant>
      <vt:variant>
        <vt:i4>5</vt:i4>
      </vt:variant>
      <vt:variant>
        <vt:lpwstr/>
      </vt:variant>
      <vt:variant>
        <vt:lpwstr>_Toc182507835</vt:lpwstr>
      </vt:variant>
      <vt:variant>
        <vt:i4>1966139</vt:i4>
      </vt:variant>
      <vt:variant>
        <vt:i4>257</vt:i4>
      </vt:variant>
      <vt:variant>
        <vt:i4>0</vt:i4>
      </vt:variant>
      <vt:variant>
        <vt:i4>5</vt:i4>
      </vt:variant>
      <vt:variant>
        <vt:lpwstr/>
      </vt:variant>
      <vt:variant>
        <vt:lpwstr>_Toc182507834</vt:lpwstr>
      </vt:variant>
      <vt:variant>
        <vt:i4>1966139</vt:i4>
      </vt:variant>
      <vt:variant>
        <vt:i4>251</vt:i4>
      </vt:variant>
      <vt:variant>
        <vt:i4>0</vt:i4>
      </vt:variant>
      <vt:variant>
        <vt:i4>5</vt:i4>
      </vt:variant>
      <vt:variant>
        <vt:lpwstr/>
      </vt:variant>
      <vt:variant>
        <vt:lpwstr>_Toc182507833</vt:lpwstr>
      </vt:variant>
      <vt:variant>
        <vt:i4>1966139</vt:i4>
      </vt:variant>
      <vt:variant>
        <vt:i4>245</vt:i4>
      </vt:variant>
      <vt:variant>
        <vt:i4>0</vt:i4>
      </vt:variant>
      <vt:variant>
        <vt:i4>5</vt:i4>
      </vt:variant>
      <vt:variant>
        <vt:lpwstr/>
      </vt:variant>
      <vt:variant>
        <vt:lpwstr>_Toc182507832</vt:lpwstr>
      </vt:variant>
      <vt:variant>
        <vt:i4>1966139</vt:i4>
      </vt:variant>
      <vt:variant>
        <vt:i4>239</vt:i4>
      </vt:variant>
      <vt:variant>
        <vt:i4>0</vt:i4>
      </vt:variant>
      <vt:variant>
        <vt:i4>5</vt:i4>
      </vt:variant>
      <vt:variant>
        <vt:lpwstr/>
      </vt:variant>
      <vt:variant>
        <vt:lpwstr>_Toc182507831</vt:lpwstr>
      </vt:variant>
      <vt:variant>
        <vt:i4>1966139</vt:i4>
      </vt:variant>
      <vt:variant>
        <vt:i4>233</vt:i4>
      </vt:variant>
      <vt:variant>
        <vt:i4>0</vt:i4>
      </vt:variant>
      <vt:variant>
        <vt:i4>5</vt:i4>
      </vt:variant>
      <vt:variant>
        <vt:lpwstr/>
      </vt:variant>
      <vt:variant>
        <vt:lpwstr>_Toc182507830</vt:lpwstr>
      </vt:variant>
      <vt:variant>
        <vt:i4>2031675</vt:i4>
      </vt:variant>
      <vt:variant>
        <vt:i4>224</vt:i4>
      </vt:variant>
      <vt:variant>
        <vt:i4>0</vt:i4>
      </vt:variant>
      <vt:variant>
        <vt:i4>5</vt:i4>
      </vt:variant>
      <vt:variant>
        <vt:lpwstr/>
      </vt:variant>
      <vt:variant>
        <vt:lpwstr>_Toc182507823</vt:lpwstr>
      </vt:variant>
      <vt:variant>
        <vt:i4>2031675</vt:i4>
      </vt:variant>
      <vt:variant>
        <vt:i4>218</vt:i4>
      </vt:variant>
      <vt:variant>
        <vt:i4>0</vt:i4>
      </vt:variant>
      <vt:variant>
        <vt:i4>5</vt:i4>
      </vt:variant>
      <vt:variant>
        <vt:lpwstr/>
      </vt:variant>
      <vt:variant>
        <vt:lpwstr>_Toc182507822</vt:lpwstr>
      </vt:variant>
      <vt:variant>
        <vt:i4>2031675</vt:i4>
      </vt:variant>
      <vt:variant>
        <vt:i4>212</vt:i4>
      </vt:variant>
      <vt:variant>
        <vt:i4>0</vt:i4>
      </vt:variant>
      <vt:variant>
        <vt:i4>5</vt:i4>
      </vt:variant>
      <vt:variant>
        <vt:lpwstr/>
      </vt:variant>
      <vt:variant>
        <vt:lpwstr>_Toc182507821</vt:lpwstr>
      </vt:variant>
      <vt:variant>
        <vt:i4>2031675</vt:i4>
      </vt:variant>
      <vt:variant>
        <vt:i4>206</vt:i4>
      </vt:variant>
      <vt:variant>
        <vt:i4>0</vt:i4>
      </vt:variant>
      <vt:variant>
        <vt:i4>5</vt:i4>
      </vt:variant>
      <vt:variant>
        <vt:lpwstr/>
      </vt:variant>
      <vt:variant>
        <vt:lpwstr>_Toc182507820</vt:lpwstr>
      </vt:variant>
      <vt:variant>
        <vt:i4>1835067</vt:i4>
      </vt:variant>
      <vt:variant>
        <vt:i4>200</vt:i4>
      </vt:variant>
      <vt:variant>
        <vt:i4>0</vt:i4>
      </vt:variant>
      <vt:variant>
        <vt:i4>5</vt:i4>
      </vt:variant>
      <vt:variant>
        <vt:lpwstr/>
      </vt:variant>
      <vt:variant>
        <vt:lpwstr>_Toc182507819</vt:lpwstr>
      </vt:variant>
      <vt:variant>
        <vt:i4>1835067</vt:i4>
      </vt:variant>
      <vt:variant>
        <vt:i4>194</vt:i4>
      </vt:variant>
      <vt:variant>
        <vt:i4>0</vt:i4>
      </vt:variant>
      <vt:variant>
        <vt:i4>5</vt:i4>
      </vt:variant>
      <vt:variant>
        <vt:lpwstr/>
      </vt:variant>
      <vt:variant>
        <vt:lpwstr>_Toc182507818</vt:lpwstr>
      </vt:variant>
      <vt:variant>
        <vt:i4>1835067</vt:i4>
      </vt:variant>
      <vt:variant>
        <vt:i4>188</vt:i4>
      </vt:variant>
      <vt:variant>
        <vt:i4>0</vt:i4>
      </vt:variant>
      <vt:variant>
        <vt:i4>5</vt:i4>
      </vt:variant>
      <vt:variant>
        <vt:lpwstr/>
      </vt:variant>
      <vt:variant>
        <vt:lpwstr>_Toc182507817</vt:lpwstr>
      </vt:variant>
      <vt:variant>
        <vt:i4>1835067</vt:i4>
      </vt:variant>
      <vt:variant>
        <vt:i4>182</vt:i4>
      </vt:variant>
      <vt:variant>
        <vt:i4>0</vt:i4>
      </vt:variant>
      <vt:variant>
        <vt:i4>5</vt:i4>
      </vt:variant>
      <vt:variant>
        <vt:lpwstr/>
      </vt:variant>
      <vt:variant>
        <vt:lpwstr>_Toc182507816</vt:lpwstr>
      </vt:variant>
      <vt:variant>
        <vt:i4>1835067</vt:i4>
      </vt:variant>
      <vt:variant>
        <vt:i4>176</vt:i4>
      </vt:variant>
      <vt:variant>
        <vt:i4>0</vt:i4>
      </vt:variant>
      <vt:variant>
        <vt:i4>5</vt:i4>
      </vt:variant>
      <vt:variant>
        <vt:lpwstr/>
      </vt:variant>
      <vt:variant>
        <vt:lpwstr>_Toc182507815</vt:lpwstr>
      </vt:variant>
      <vt:variant>
        <vt:i4>1835067</vt:i4>
      </vt:variant>
      <vt:variant>
        <vt:i4>170</vt:i4>
      </vt:variant>
      <vt:variant>
        <vt:i4>0</vt:i4>
      </vt:variant>
      <vt:variant>
        <vt:i4>5</vt:i4>
      </vt:variant>
      <vt:variant>
        <vt:lpwstr/>
      </vt:variant>
      <vt:variant>
        <vt:lpwstr>_Toc182507814</vt:lpwstr>
      </vt:variant>
      <vt:variant>
        <vt:i4>1835067</vt:i4>
      </vt:variant>
      <vt:variant>
        <vt:i4>164</vt:i4>
      </vt:variant>
      <vt:variant>
        <vt:i4>0</vt:i4>
      </vt:variant>
      <vt:variant>
        <vt:i4>5</vt:i4>
      </vt:variant>
      <vt:variant>
        <vt:lpwstr/>
      </vt:variant>
      <vt:variant>
        <vt:lpwstr>_Toc182507813</vt:lpwstr>
      </vt:variant>
      <vt:variant>
        <vt:i4>1835067</vt:i4>
      </vt:variant>
      <vt:variant>
        <vt:i4>158</vt:i4>
      </vt:variant>
      <vt:variant>
        <vt:i4>0</vt:i4>
      </vt:variant>
      <vt:variant>
        <vt:i4>5</vt:i4>
      </vt:variant>
      <vt:variant>
        <vt:lpwstr/>
      </vt:variant>
      <vt:variant>
        <vt:lpwstr>_Toc182507812</vt:lpwstr>
      </vt:variant>
      <vt:variant>
        <vt:i4>1835067</vt:i4>
      </vt:variant>
      <vt:variant>
        <vt:i4>152</vt:i4>
      </vt:variant>
      <vt:variant>
        <vt:i4>0</vt:i4>
      </vt:variant>
      <vt:variant>
        <vt:i4>5</vt:i4>
      </vt:variant>
      <vt:variant>
        <vt:lpwstr/>
      </vt:variant>
      <vt:variant>
        <vt:lpwstr>_Toc182507811</vt:lpwstr>
      </vt:variant>
      <vt:variant>
        <vt:i4>1835067</vt:i4>
      </vt:variant>
      <vt:variant>
        <vt:i4>146</vt:i4>
      </vt:variant>
      <vt:variant>
        <vt:i4>0</vt:i4>
      </vt:variant>
      <vt:variant>
        <vt:i4>5</vt:i4>
      </vt:variant>
      <vt:variant>
        <vt:lpwstr/>
      </vt:variant>
      <vt:variant>
        <vt:lpwstr>_Toc182507810</vt:lpwstr>
      </vt:variant>
      <vt:variant>
        <vt:i4>1900603</vt:i4>
      </vt:variant>
      <vt:variant>
        <vt:i4>140</vt:i4>
      </vt:variant>
      <vt:variant>
        <vt:i4>0</vt:i4>
      </vt:variant>
      <vt:variant>
        <vt:i4>5</vt:i4>
      </vt:variant>
      <vt:variant>
        <vt:lpwstr/>
      </vt:variant>
      <vt:variant>
        <vt:lpwstr>_Toc182507809</vt:lpwstr>
      </vt:variant>
      <vt:variant>
        <vt:i4>1900603</vt:i4>
      </vt:variant>
      <vt:variant>
        <vt:i4>134</vt:i4>
      </vt:variant>
      <vt:variant>
        <vt:i4>0</vt:i4>
      </vt:variant>
      <vt:variant>
        <vt:i4>5</vt:i4>
      </vt:variant>
      <vt:variant>
        <vt:lpwstr/>
      </vt:variant>
      <vt:variant>
        <vt:lpwstr>_Toc182507808</vt:lpwstr>
      </vt:variant>
      <vt:variant>
        <vt:i4>1900603</vt:i4>
      </vt:variant>
      <vt:variant>
        <vt:i4>128</vt:i4>
      </vt:variant>
      <vt:variant>
        <vt:i4>0</vt:i4>
      </vt:variant>
      <vt:variant>
        <vt:i4>5</vt:i4>
      </vt:variant>
      <vt:variant>
        <vt:lpwstr/>
      </vt:variant>
      <vt:variant>
        <vt:lpwstr>_Toc182507807</vt:lpwstr>
      </vt:variant>
      <vt:variant>
        <vt:i4>1900603</vt:i4>
      </vt:variant>
      <vt:variant>
        <vt:i4>122</vt:i4>
      </vt:variant>
      <vt:variant>
        <vt:i4>0</vt:i4>
      </vt:variant>
      <vt:variant>
        <vt:i4>5</vt:i4>
      </vt:variant>
      <vt:variant>
        <vt:lpwstr/>
      </vt:variant>
      <vt:variant>
        <vt:lpwstr>_Toc182507806</vt:lpwstr>
      </vt:variant>
      <vt:variant>
        <vt:i4>1900603</vt:i4>
      </vt:variant>
      <vt:variant>
        <vt:i4>116</vt:i4>
      </vt:variant>
      <vt:variant>
        <vt:i4>0</vt:i4>
      </vt:variant>
      <vt:variant>
        <vt:i4>5</vt:i4>
      </vt:variant>
      <vt:variant>
        <vt:lpwstr/>
      </vt:variant>
      <vt:variant>
        <vt:lpwstr>_Toc182507805</vt:lpwstr>
      </vt:variant>
      <vt:variant>
        <vt:i4>1900603</vt:i4>
      </vt:variant>
      <vt:variant>
        <vt:i4>110</vt:i4>
      </vt:variant>
      <vt:variant>
        <vt:i4>0</vt:i4>
      </vt:variant>
      <vt:variant>
        <vt:i4>5</vt:i4>
      </vt:variant>
      <vt:variant>
        <vt:lpwstr/>
      </vt:variant>
      <vt:variant>
        <vt:lpwstr>_Toc182507804</vt:lpwstr>
      </vt:variant>
      <vt:variant>
        <vt:i4>1900603</vt:i4>
      </vt:variant>
      <vt:variant>
        <vt:i4>104</vt:i4>
      </vt:variant>
      <vt:variant>
        <vt:i4>0</vt:i4>
      </vt:variant>
      <vt:variant>
        <vt:i4>5</vt:i4>
      </vt:variant>
      <vt:variant>
        <vt:lpwstr/>
      </vt:variant>
      <vt:variant>
        <vt:lpwstr>_Toc182507803</vt:lpwstr>
      </vt:variant>
      <vt:variant>
        <vt:i4>1900603</vt:i4>
      </vt:variant>
      <vt:variant>
        <vt:i4>98</vt:i4>
      </vt:variant>
      <vt:variant>
        <vt:i4>0</vt:i4>
      </vt:variant>
      <vt:variant>
        <vt:i4>5</vt:i4>
      </vt:variant>
      <vt:variant>
        <vt:lpwstr/>
      </vt:variant>
      <vt:variant>
        <vt:lpwstr>_Toc182507802</vt:lpwstr>
      </vt:variant>
      <vt:variant>
        <vt:i4>1900603</vt:i4>
      </vt:variant>
      <vt:variant>
        <vt:i4>92</vt:i4>
      </vt:variant>
      <vt:variant>
        <vt:i4>0</vt:i4>
      </vt:variant>
      <vt:variant>
        <vt:i4>5</vt:i4>
      </vt:variant>
      <vt:variant>
        <vt:lpwstr/>
      </vt:variant>
      <vt:variant>
        <vt:lpwstr>_Toc182507801</vt:lpwstr>
      </vt:variant>
      <vt:variant>
        <vt:i4>1900603</vt:i4>
      </vt:variant>
      <vt:variant>
        <vt:i4>86</vt:i4>
      </vt:variant>
      <vt:variant>
        <vt:i4>0</vt:i4>
      </vt:variant>
      <vt:variant>
        <vt:i4>5</vt:i4>
      </vt:variant>
      <vt:variant>
        <vt:lpwstr/>
      </vt:variant>
      <vt:variant>
        <vt:lpwstr>_Toc182507800</vt:lpwstr>
      </vt:variant>
      <vt:variant>
        <vt:i4>1310772</vt:i4>
      </vt:variant>
      <vt:variant>
        <vt:i4>80</vt:i4>
      </vt:variant>
      <vt:variant>
        <vt:i4>0</vt:i4>
      </vt:variant>
      <vt:variant>
        <vt:i4>5</vt:i4>
      </vt:variant>
      <vt:variant>
        <vt:lpwstr/>
      </vt:variant>
      <vt:variant>
        <vt:lpwstr>_Toc182507799</vt:lpwstr>
      </vt:variant>
      <vt:variant>
        <vt:i4>1310772</vt:i4>
      </vt:variant>
      <vt:variant>
        <vt:i4>74</vt:i4>
      </vt:variant>
      <vt:variant>
        <vt:i4>0</vt:i4>
      </vt:variant>
      <vt:variant>
        <vt:i4>5</vt:i4>
      </vt:variant>
      <vt:variant>
        <vt:lpwstr/>
      </vt:variant>
      <vt:variant>
        <vt:lpwstr>_Toc182507798</vt:lpwstr>
      </vt:variant>
      <vt:variant>
        <vt:i4>1310772</vt:i4>
      </vt:variant>
      <vt:variant>
        <vt:i4>68</vt:i4>
      </vt:variant>
      <vt:variant>
        <vt:i4>0</vt:i4>
      </vt:variant>
      <vt:variant>
        <vt:i4>5</vt:i4>
      </vt:variant>
      <vt:variant>
        <vt:lpwstr/>
      </vt:variant>
      <vt:variant>
        <vt:lpwstr>_Toc182507797</vt:lpwstr>
      </vt:variant>
      <vt:variant>
        <vt:i4>1310772</vt:i4>
      </vt:variant>
      <vt:variant>
        <vt:i4>62</vt:i4>
      </vt:variant>
      <vt:variant>
        <vt:i4>0</vt:i4>
      </vt:variant>
      <vt:variant>
        <vt:i4>5</vt:i4>
      </vt:variant>
      <vt:variant>
        <vt:lpwstr/>
      </vt:variant>
      <vt:variant>
        <vt:lpwstr>_Toc182507796</vt:lpwstr>
      </vt:variant>
      <vt:variant>
        <vt:i4>1310772</vt:i4>
      </vt:variant>
      <vt:variant>
        <vt:i4>56</vt:i4>
      </vt:variant>
      <vt:variant>
        <vt:i4>0</vt:i4>
      </vt:variant>
      <vt:variant>
        <vt:i4>5</vt:i4>
      </vt:variant>
      <vt:variant>
        <vt:lpwstr/>
      </vt:variant>
      <vt:variant>
        <vt:lpwstr>_Toc182507795</vt:lpwstr>
      </vt:variant>
      <vt:variant>
        <vt:i4>1310772</vt:i4>
      </vt:variant>
      <vt:variant>
        <vt:i4>50</vt:i4>
      </vt:variant>
      <vt:variant>
        <vt:i4>0</vt:i4>
      </vt:variant>
      <vt:variant>
        <vt:i4>5</vt:i4>
      </vt:variant>
      <vt:variant>
        <vt:lpwstr/>
      </vt:variant>
      <vt:variant>
        <vt:lpwstr>_Toc182507794</vt:lpwstr>
      </vt:variant>
      <vt:variant>
        <vt:i4>1310772</vt:i4>
      </vt:variant>
      <vt:variant>
        <vt:i4>44</vt:i4>
      </vt:variant>
      <vt:variant>
        <vt:i4>0</vt:i4>
      </vt:variant>
      <vt:variant>
        <vt:i4>5</vt:i4>
      </vt:variant>
      <vt:variant>
        <vt:lpwstr/>
      </vt:variant>
      <vt:variant>
        <vt:lpwstr>_Toc182507793</vt:lpwstr>
      </vt:variant>
      <vt:variant>
        <vt:i4>1310772</vt:i4>
      </vt:variant>
      <vt:variant>
        <vt:i4>38</vt:i4>
      </vt:variant>
      <vt:variant>
        <vt:i4>0</vt:i4>
      </vt:variant>
      <vt:variant>
        <vt:i4>5</vt:i4>
      </vt:variant>
      <vt:variant>
        <vt:lpwstr/>
      </vt:variant>
      <vt:variant>
        <vt:lpwstr>_Toc182507792</vt:lpwstr>
      </vt:variant>
      <vt:variant>
        <vt:i4>1310772</vt:i4>
      </vt:variant>
      <vt:variant>
        <vt:i4>32</vt:i4>
      </vt:variant>
      <vt:variant>
        <vt:i4>0</vt:i4>
      </vt:variant>
      <vt:variant>
        <vt:i4>5</vt:i4>
      </vt:variant>
      <vt:variant>
        <vt:lpwstr/>
      </vt:variant>
      <vt:variant>
        <vt:lpwstr>_Toc182507791</vt:lpwstr>
      </vt:variant>
      <vt:variant>
        <vt:i4>1310772</vt:i4>
      </vt:variant>
      <vt:variant>
        <vt:i4>26</vt:i4>
      </vt:variant>
      <vt:variant>
        <vt:i4>0</vt:i4>
      </vt:variant>
      <vt:variant>
        <vt:i4>5</vt:i4>
      </vt:variant>
      <vt:variant>
        <vt:lpwstr/>
      </vt:variant>
      <vt:variant>
        <vt:lpwstr>_Toc182507790</vt:lpwstr>
      </vt:variant>
      <vt:variant>
        <vt:i4>1376308</vt:i4>
      </vt:variant>
      <vt:variant>
        <vt:i4>20</vt:i4>
      </vt:variant>
      <vt:variant>
        <vt:i4>0</vt:i4>
      </vt:variant>
      <vt:variant>
        <vt:i4>5</vt:i4>
      </vt:variant>
      <vt:variant>
        <vt:lpwstr/>
      </vt:variant>
      <vt:variant>
        <vt:lpwstr>_Toc182507789</vt:lpwstr>
      </vt:variant>
      <vt:variant>
        <vt:i4>1376308</vt:i4>
      </vt:variant>
      <vt:variant>
        <vt:i4>14</vt:i4>
      </vt:variant>
      <vt:variant>
        <vt:i4>0</vt:i4>
      </vt:variant>
      <vt:variant>
        <vt:i4>5</vt:i4>
      </vt:variant>
      <vt:variant>
        <vt:lpwstr/>
      </vt:variant>
      <vt:variant>
        <vt:lpwstr>_Toc182507788</vt:lpwstr>
      </vt:variant>
      <vt:variant>
        <vt:i4>1376308</vt:i4>
      </vt:variant>
      <vt:variant>
        <vt:i4>8</vt:i4>
      </vt:variant>
      <vt:variant>
        <vt:i4>0</vt:i4>
      </vt:variant>
      <vt:variant>
        <vt:i4>5</vt:i4>
      </vt:variant>
      <vt:variant>
        <vt:lpwstr/>
      </vt:variant>
      <vt:variant>
        <vt:lpwstr>_Toc182507787</vt:lpwstr>
      </vt:variant>
      <vt:variant>
        <vt:i4>1376308</vt:i4>
      </vt:variant>
      <vt:variant>
        <vt:i4>2</vt:i4>
      </vt:variant>
      <vt:variant>
        <vt:i4>0</vt:i4>
      </vt:variant>
      <vt:variant>
        <vt:i4>5</vt:i4>
      </vt:variant>
      <vt:variant>
        <vt:lpwstr/>
      </vt:variant>
      <vt:variant>
        <vt:lpwstr>_Toc182507786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Legner</dc:creator>
  <cp:keywords/>
  <dc:description/>
  <cp:lastModifiedBy>Alex Legner</cp:lastModifiedBy>
  <cp:revision>359</cp:revision>
  <cp:lastPrinted>2024-11-15T04:17:00Z</cp:lastPrinted>
  <dcterms:created xsi:type="dcterms:W3CDTF">2024-07-22T23:16:00Z</dcterms:created>
  <dcterms:modified xsi:type="dcterms:W3CDTF">2024-11-14T07:17:00Z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96ed6d7-747c-41fd-b042-ff14484edc24_Enabled">
    <vt:lpwstr>true</vt:lpwstr>
  </property>
  <property fmtid="{D5CDD505-2E9C-101B-9397-08002B2CF9AE}" pid="3" name="MSIP_Label_c96ed6d7-747c-41fd-b042-ff14484edc24_SetDate">
    <vt:lpwstr>2023-07-24T04:35:31Z</vt:lpwstr>
  </property>
  <property fmtid="{D5CDD505-2E9C-101B-9397-08002B2CF9AE}" pid="4" name="MSIP_Label_c96ed6d7-747c-41fd-b042-ff14484edc24_Method">
    <vt:lpwstr>Standard</vt:lpwstr>
  </property>
  <property fmtid="{D5CDD505-2E9C-101B-9397-08002B2CF9AE}" pid="5" name="MSIP_Label_c96ed6d7-747c-41fd-b042-ff14484edc24_Name">
    <vt:lpwstr>defa4170-0d19-0005-0004-bc88714345d2</vt:lpwstr>
  </property>
  <property fmtid="{D5CDD505-2E9C-101B-9397-08002B2CF9AE}" pid="6" name="MSIP_Label_c96ed6d7-747c-41fd-b042-ff14484edc24_SiteId">
    <vt:lpwstr>6a425d0d-58f2-4e36-8689-10002b2ec567</vt:lpwstr>
  </property>
  <property fmtid="{D5CDD505-2E9C-101B-9397-08002B2CF9AE}" pid="7" name="MSIP_Label_c96ed6d7-747c-41fd-b042-ff14484edc24_ActionId">
    <vt:lpwstr>f31b728a-f8ae-4813-a500-a0a99c0e48a6</vt:lpwstr>
  </property>
  <property fmtid="{D5CDD505-2E9C-101B-9397-08002B2CF9AE}" pid="8" name="MSIP_Label_c96ed6d7-747c-41fd-b042-ff14484edc24_ContentBits">
    <vt:lpwstr>0</vt:lpwstr>
  </property>
</Properties>
</file>